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422"/>
        <w:gridCol w:w="2669"/>
      </w:tblGrid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Administración de Usuarios</w:t>
            </w:r>
          </w:p>
        </w:tc>
      </w:tr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Registrar usuario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441DE4" w:rsidRPr="00C15209" w:rsidRDefault="00441DE4" w:rsidP="007F58FD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7F58FD">
              <w:rPr>
                <w:rFonts w:asciiTheme="minorHAnsi" w:hAnsiTheme="minorHAnsi" w:cstheme="minorHAnsi"/>
              </w:rPr>
              <w:t>08</w:t>
            </w:r>
          </w:p>
        </w:tc>
      </w:tr>
      <w:tr w:rsidR="00441DE4" w:rsidRPr="00F0495A" w:rsidTr="00236021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E08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</w:rPr>
            </w:r>
            <w:r w:rsidR="003E083C">
              <w:rPr>
                <w:rFonts w:asciiTheme="minorHAnsi" w:hAnsiTheme="minorHAnsi" w:cstheme="minorHAnsi"/>
              </w:rPr>
              <w:fldChar w:fldCharType="separate"/>
            </w:r>
            <w:r w:rsidR="003E08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3E08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</w:rPr>
            </w:r>
            <w:r w:rsidR="003E083C">
              <w:rPr>
                <w:rFonts w:asciiTheme="minorHAnsi" w:hAnsiTheme="minorHAnsi" w:cstheme="minorHAnsi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3E08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</w:rPr>
            </w:r>
            <w:r w:rsidR="003E083C">
              <w:rPr>
                <w:rFonts w:asciiTheme="minorHAnsi" w:hAnsiTheme="minorHAnsi" w:cstheme="minorHAnsi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3E08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</w:rPr>
            </w:r>
            <w:r w:rsidR="003E083C">
              <w:rPr>
                <w:rFonts w:asciiTheme="minorHAnsi" w:hAnsiTheme="minorHAnsi" w:cstheme="minorHAnsi"/>
              </w:rPr>
              <w:fldChar w:fldCharType="separate"/>
            </w:r>
            <w:r w:rsidR="003E08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3E08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</w:rPr>
            </w:r>
            <w:r w:rsidR="003E083C">
              <w:rPr>
                <w:rFonts w:asciiTheme="minorHAnsi" w:hAnsiTheme="minorHAnsi" w:cstheme="minorHAnsi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3E083C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  <w:sz w:val="20"/>
                <w:szCs w:val="20"/>
              </w:rPr>
            </w:r>
            <w:r w:rsidR="003E083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E083C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3E083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  <w:sz w:val="20"/>
                <w:szCs w:val="20"/>
              </w:rPr>
            </w:r>
            <w:r w:rsidR="003E083C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3E08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3E08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3E08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3E083C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3E08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</w:r>
            <w:r w:rsidR="003E083C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441DE4" w:rsidRPr="00F0495A" w:rsidTr="00236021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Usuario (</w:t>
            </w:r>
            <w:r w:rsidRPr="00993BAE"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3E083C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</w:rPr>
            </w:r>
            <w:r w:rsidR="003E083C">
              <w:rPr>
                <w:rFonts w:asciiTheme="minorHAnsi" w:hAnsiTheme="minorHAnsi" w:cstheme="minorHAnsi"/>
              </w:rPr>
              <w:fldChar w:fldCharType="separate"/>
            </w:r>
            <w:r w:rsidR="003E083C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3E083C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3E083C">
              <w:rPr>
                <w:rFonts w:asciiTheme="minorHAnsi" w:hAnsiTheme="minorHAnsi" w:cstheme="minorHAnsi"/>
              </w:rPr>
            </w:r>
            <w:r w:rsidR="003E083C">
              <w:rPr>
                <w:rFonts w:asciiTheme="minorHAnsi" w:hAnsiTheme="minorHAnsi" w:cstheme="minorHAnsi"/>
              </w:rPr>
              <w:fldChar w:fldCharType="separate"/>
            </w:r>
            <w:r w:rsidR="003E083C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los usuarios.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441DE4" w:rsidRPr="00F0495A" w:rsidTr="0023602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441DE4" w:rsidRPr="00C15209" w:rsidRDefault="00441DE4" w:rsidP="0023602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441DE4" w:rsidRDefault="00441DE4" w:rsidP="0023602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441DE4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 el usuario.</w:t>
            </w:r>
          </w:p>
          <w:p w:rsidR="00441DE4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del usuario registrado.</w:t>
            </w:r>
          </w:p>
          <w:p w:rsidR="00441DE4" w:rsidRPr="00C15209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 selecciona usuario.</w:t>
            </w:r>
          </w:p>
        </w:tc>
      </w:tr>
      <w:tr w:rsidR="00441DE4" w:rsidRPr="00F0495A" w:rsidTr="00236021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441DE4" w:rsidRPr="00C15209" w:rsidRDefault="00441DE4" w:rsidP="00236021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441DE4" w:rsidRDefault="00441DE4" w:rsidP="00236021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441DE4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 no ingresa usuario.</w:t>
            </w:r>
          </w:p>
          <w:p w:rsidR="00441DE4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 cancela el caso de uso.</w:t>
            </w:r>
          </w:p>
          <w:p w:rsidR="00441DE4" w:rsidRPr="00C15209" w:rsidRDefault="00441DE4" w:rsidP="00236021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EU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registrar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el </w:t>
            </w:r>
            <w:r>
              <w:rPr>
                <w:rFonts w:asciiTheme="minorHAnsi" w:hAnsiTheme="minorHAnsi" w:cstheme="minorHAnsi"/>
                <w:b/>
                <w:bCs/>
              </w:rPr>
              <w:t>usuario.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Usuario (</w:t>
            </w:r>
            <w:r w:rsidRPr="00993BAE"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>) selecciona la opción para registrar usuario.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operador.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ingresa operador.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el usuario y contraseña.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ingresa datos de usuario y contraseña.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perfil.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encuentra y selecciona el perfil</w:t>
            </w:r>
          </w:p>
        </w:tc>
        <w:tc>
          <w:tcPr>
            <w:tcW w:w="4279" w:type="dxa"/>
            <w:gridSpan w:val="3"/>
          </w:tcPr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no encuentra el perfil.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desea registrar </w:t>
            </w:r>
            <w:proofErr w:type="gramStart"/>
            <w:r>
              <w:rPr>
                <w:rFonts w:asciiTheme="minorHAnsi" w:hAnsiTheme="minorHAnsi" w:cstheme="minorHAnsi"/>
              </w:rPr>
              <w:t>la</w:t>
            </w:r>
            <w:proofErr w:type="gramEnd"/>
            <w:r>
              <w:rPr>
                <w:rFonts w:asciiTheme="minorHAnsi" w:hAnsiTheme="minorHAnsi" w:cstheme="minorHAnsi"/>
              </w:rPr>
              <w:t xml:space="preserve"> perfil.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perfil”.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14-A.1.B.1. El caso de uso no se ejecutó correctamente.</w:t>
            </w:r>
          </w:p>
          <w:p w:rsidR="00441DE4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Fin del caso de uso.</w:t>
            </w:r>
          </w:p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14-A.1.C. El sistema muestra la localidad </w:t>
            </w:r>
            <w:r>
              <w:rPr>
                <w:rFonts w:asciiTheme="minorHAnsi" w:hAnsiTheme="minorHAnsi" w:cstheme="minorHAnsi"/>
              </w:rPr>
              <w:lastRenderedPageBreak/>
              <w:t>registrada.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que se seleccione estado.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ingresa el estado.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fecha de alta de usuario.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ingresa la fecha de alta de usuario.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Pr="00C15209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2C6BCD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B5DFF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B5DFF" w:rsidRDefault="003B5DFF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ingresados y son válidos.</w:t>
            </w:r>
          </w:p>
        </w:tc>
        <w:tc>
          <w:tcPr>
            <w:tcW w:w="4279" w:type="dxa"/>
            <w:gridSpan w:val="3"/>
          </w:tcPr>
          <w:p w:rsidR="003B5DFF" w:rsidRPr="00C15209" w:rsidRDefault="003B5DFF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usuario.</w:t>
            </w:r>
          </w:p>
        </w:tc>
        <w:tc>
          <w:tcPr>
            <w:tcW w:w="4279" w:type="dxa"/>
            <w:gridSpan w:val="3"/>
          </w:tcPr>
          <w:p w:rsidR="003B5DFF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 El sistema valida los datos ingresados y no son válidos.</w:t>
            </w:r>
          </w:p>
          <w:p w:rsidR="003B5DFF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15-A.1. El sistema informa la situación y solicita se reingresen los datos inválidos.</w:t>
            </w:r>
          </w:p>
          <w:p w:rsidR="003B5DFF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15-A.2.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3B5DFF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15-A.2.A. El </w:t>
            </w:r>
            <w:r>
              <w:rPr>
                <w:rFonts w:asciiTheme="minorHAnsi" w:hAnsiTheme="minorHAnsi" w:cstheme="minorHAnsi"/>
                <w:b/>
              </w:rPr>
              <w:t>EU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441DE4" w:rsidRPr="00C15209" w:rsidRDefault="003B5DFF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15-A.2.B. Se cancela caso de uso.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3331CC">
              <w:rPr>
                <w:rFonts w:asciiTheme="minorHAnsi" w:hAnsiTheme="minorHAnsi" w:cstheme="minorHAnsi"/>
                <w:b/>
              </w:rPr>
              <w:t>E</w:t>
            </w:r>
            <w:r>
              <w:rPr>
                <w:rFonts w:asciiTheme="minorHAnsi" w:hAnsiTheme="minorHAnsi" w:cstheme="minorHAnsi"/>
                <w:b/>
              </w:rPr>
              <w:t>U</w:t>
            </w:r>
            <w:r>
              <w:rPr>
                <w:rFonts w:asciiTheme="minorHAnsi" w:hAnsiTheme="minorHAnsi" w:cstheme="minorHAnsi"/>
              </w:rPr>
              <w:t xml:space="preserve"> confirma la registración del usuario.</w:t>
            </w:r>
          </w:p>
        </w:tc>
        <w:tc>
          <w:tcPr>
            <w:tcW w:w="4279" w:type="dxa"/>
            <w:gridSpan w:val="3"/>
          </w:tcPr>
          <w:p w:rsidR="00441DE4" w:rsidRDefault="00692570" w:rsidP="0023602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3B5DFF">
              <w:rPr>
                <w:rFonts w:asciiTheme="minorHAnsi" w:hAnsiTheme="minorHAnsi" w:cstheme="minorHAnsi"/>
              </w:rPr>
              <w:t>6</w:t>
            </w:r>
            <w:r w:rsidR="00441DE4">
              <w:rPr>
                <w:rFonts w:asciiTheme="minorHAnsi" w:hAnsiTheme="minorHAnsi" w:cstheme="minorHAnsi"/>
              </w:rPr>
              <w:t xml:space="preserve">-A. El </w:t>
            </w:r>
            <w:r w:rsidR="00441DE4">
              <w:rPr>
                <w:rFonts w:asciiTheme="minorHAnsi" w:hAnsiTheme="minorHAnsi" w:cstheme="minorHAnsi"/>
                <w:b/>
              </w:rPr>
              <w:t>EU</w:t>
            </w:r>
            <w:r w:rsidR="00441DE4">
              <w:rPr>
                <w:rFonts w:asciiTheme="minorHAnsi" w:hAnsiTheme="minorHAnsi" w:cstheme="minorHAnsi"/>
              </w:rPr>
              <w:t xml:space="preserve"> no confirma la registración del usuario.</w:t>
            </w:r>
          </w:p>
          <w:p w:rsidR="00441DE4" w:rsidRPr="00506739" w:rsidRDefault="00692570" w:rsidP="003B5DFF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3B5DFF">
              <w:rPr>
                <w:rFonts w:asciiTheme="minorHAnsi" w:hAnsiTheme="minorHAnsi" w:cstheme="minorHAnsi"/>
              </w:rPr>
              <w:t>6</w:t>
            </w:r>
            <w:r w:rsidR="00441DE4">
              <w:rPr>
                <w:rFonts w:asciiTheme="minorHAnsi" w:hAnsiTheme="minorHAnsi" w:cstheme="minorHAnsi"/>
              </w:rPr>
              <w:t>-A.1. Se cancela caso de uso.</w:t>
            </w: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registra el usuario con los siguientes datos: </w:t>
            </w:r>
            <w:r w:rsidRPr="00EB734E">
              <w:rPr>
                <w:rFonts w:asciiTheme="minorHAnsi" w:hAnsiTheme="minorHAnsi" w:cstheme="minorHAnsi"/>
              </w:rPr>
              <w:t>operador, usuario, contraseña, perfil, estado, fecha de alta y comentario.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41DE4" w:rsidRDefault="00441DE4" w:rsidP="00236021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41DE4" w:rsidRPr="00C15209" w:rsidRDefault="00441DE4" w:rsidP="00236021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14" w:type="dxa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4921" w:type="dxa"/>
            <w:gridSpan w:val="6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609" w:type="dxa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14" w:type="dxa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1.0</w:t>
            </w:r>
          </w:p>
        </w:tc>
        <w:tc>
          <w:tcPr>
            <w:tcW w:w="1411" w:type="dxa"/>
            <w:gridSpan w:val="2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4921" w:type="dxa"/>
            <w:gridSpan w:val="6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Usuario</w:t>
            </w:r>
          </w:p>
        </w:tc>
        <w:tc>
          <w:tcPr>
            <w:tcW w:w="2609" w:type="dxa"/>
          </w:tcPr>
          <w:p w:rsidR="00441DE4" w:rsidRPr="00C15209" w:rsidRDefault="00441DE4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Alicia Rosales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14" w:type="dxa"/>
          </w:tcPr>
          <w:p w:rsidR="00441DE4" w:rsidRPr="00C15209" w:rsidRDefault="00692570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441DE4" w:rsidRPr="00C15209" w:rsidRDefault="00692570" w:rsidP="00CF255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24/07/</w:t>
            </w:r>
            <w:r w:rsidR="00CF255C">
              <w:rPr>
                <w:rFonts w:asciiTheme="minorHAnsi" w:hAnsiTheme="minorHAnsi" w:cstheme="minorHAnsi"/>
                <w:bCs/>
                <w:sz w:val="22"/>
              </w:rPr>
              <w:t>2</w:t>
            </w:r>
            <w:r>
              <w:rPr>
                <w:rFonts w:asciiTheme="minorHAnsi" w:hAnsiTheme="minorHAnsi" w:cstheme="minorHAnsi"/>
                <w:bCs/>
                <w:sz w:val="22"/>
              </w:rPr>
              <w:t>013</w:t>
            </w:r>
          </w:p>
        </w:tc>
        <w:tc>
          <w:tcPr>
            <w:tcW w:w="4921" w:type="dxa"/>
            <w:gridSpan w:val="6"/>
          </w:tcPr>
          <w:p w:rsidR="00441DE4" w:rsidRPr="00C15209" w:rsidRDefault="00692570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 Registrar Usuario</w:t>
            </w:r>
          </w:p>
        </w:tc>
        <w:tc>
          <w:tcPr>
            <w:tcW w:w="2609" w:type="dxa"/>
          </w:tcPr>
          <w:p w:rsidR="00441DE4" w:rsidRPr="00C15209" w:rsidRDefault="00692570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441DE4" w:rsidRPr="00F0495A" w:rsidTr="00236021">
        <w:trPr>
          <w:cantSplit/>
          <w:tblCellSpacing w:w="20" w:type="dxa"/>
          <w:jc w:val="center"/>
        </w:trPr>
        <w:tc>
          <w:tcPr>
            <w:tcW w:w="1014" w:type="dxa"/>
          </w:tcPr>
          <w:p w:rsidR="00441DE4" w:rsidRPr="00C15209" w:rsidRDefault="00CF255C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1.2</w:t>
            </w:r>
          </w:p>
        </w:tc>
        <w:tc>
          <w:tcPr>
            <w:tcW w:w="1411" w:type="dxa"/>
            <w:gridSpan w:val="2"/>
          </w:tcPr>
          <w:p w:rsidR="00CF255C" w:rsidRPr="00CF255C" w:rsidRDefault="00CF255C" w:rsidP="00CF255C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18/09/2013</w:t>
            </w:r>
          </w:p>
        </w:tc>
        <w:tc>
          <w:tcPr>
            <w:tcW w:w="4921" w:type="dxa"/>
            <w:gridSpan w:val="6"/>
          </w:tcPr>
          <w:p w:rsidR="00441DE4" w:rsidRPr="00C15209" w:rsidRDefault="00CF255C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Modificación de CU Registrar Usuario</w:t>
            </w:r>
          </w:p>
        </w:tc>
        <w:tc>
          <w:tcPr>
            <w:tcW w:w="2609" w:type="dxa"/>
          </w:tcPr>
          <w:p w:rsidR="00441DE4" w:rsidRPr="00C15209" w:rsidRDefault="00CF255C" w:rsidP="00236021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</w:tbl>
    <w:p w:rsidR="00441DE4" w:rsidRPr="00F2427D" w:rsidRDefault="00441DE4" w:rsidP="00441DE4"/>
    <w:p w:rsidR="00683CC0" w:rsidRPr="00F2427D" w:rsidRDefault="00683CC0" w:rsidP="00F2427D">
      <w:bookmarkStart w:id="1" w:name="_GoBack"/>
      <w:bookmarkEnd w:id="1"/>
    </w:p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944" w:rsidRDefault="004E7944" w:rsidP="003E2693">
      <w:pPr>
        <w:spacing w:line="240" w:lineRule="auto"/>
      </w:pPr>
      <w:r>
        <w:separator/>
      </w:r>
    </w:p>
  </w:endnote>
  <w:endnote w:type="continuationSeparator" w:id="0">
    <w:p w:rsidR="004E7944" w:rsidRDefault="004E7944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3E083C" w:rsidP="00693A94">
    <w:pPr>
      <w:pStyle w:val="Piedepgina"/>
      <w:rPr>
        <w:rFonts w:asciiTheme="minorHAnsi" w:eastAsiaTheme="majorEastAsia" w:hAnsiTheme="minorHAnsi" w:cstheme="minorHAnsi"/>
      </w:rPr>
    </w:pPr>
    <w:r w:rsidRPr="003E083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 xml:space="preserve">: Aguilar, </w:t>
    </w:r>
    <w:proofErr w:type="spellStart"/>
    <w:r w:rsidR="00BD75BE" w:rsidRPr="00693A94">
      <w:rPr>
        <w:rFonts w:asciiTheme="minorHAnsi" w:eastAsiaTheme="majorEastAsia" w:hAnsiTheme="minorHAnsi" w:cstheme="minorHAnsi"/>
      </w:rPr>
      <w:t>Aoki</w:t>
    </w:r>
    <w:proofErr w:type="spellEnd"/>
    <w:r w:rsidR="00BD75BE" w:rsidRPr="00693A94">
      <w:rPr>
        <w:rFonts w:asciiTheme="minorHAnsi" w:eastAsiaTheme="majorEastAsia" w:hAnsiTheme="minorHAnsi" w:cstheme="minorHAnsi"/>
      </w:rPr>
      <w:t>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3E083C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3E083C">
      <w:rPr>
        <w:rFonts w:asciiTheme="minorHAnsi" w:eastAsiaTheme="minorEastAsia" w:hAnsiTheme="minorHAnsi" w:cstheme="minorHAnsi"/>
        <w:b/>
      </w:rPr>
      <w:fldChar w:fldCharType="separate"/>
    </w:r>
    <w:r w:rsidR="007F58FD" w:rsidRPr="007F58FD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944" w:rsidRDefault="004E7944" w:rsidP="003E2693">
      <w:pPr>
        <w:spacing w:line="240" w:lineRule="auto"/>
      </w:pPr>
      <w:r>
        <w:separator/>
      </w:r>
    </w:p>
  </w:footnote>
  <w:footnote w:type="continuationSeparator" w:id="0">
    <w:p w:rsidR="004E7944" w:rsidRDefault="004E7944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3E083C">
    <w:pPr>
      <w:pStyle w:val="Encabezado"/>
    </w:pPr>
    <w:r w:rsidRPr="003E083C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41DE4"/>
    <w:rsid w:val="000E71A9"/>
    <w:rsid w:val="000F0FD7"/>
    <w:rsid w:val="00150215"/>
    <w:rsid w:val="00163E17"/>
    <w:rsid w:val="0018284C"/>
    <w:rsid w:val="001C7463"/>
    <w:rsid w:val="00346D8C"/>
    <w:rsid w:val="003822EF"/>
    <w:rsid w:val="003B5DFF"/>
    <w:rsid w:val="003B7057"/>
    <w:rsid w:val="003C41C0"/>
    <w:rsid w:val="003E083C"/>
    <w:rsid w:val="003E2693"/>
    <w:rsid w:val="00400103"/>
    <w:rsid w:val="00441DE4"/>
    <w:rsid w:val="0045433E"/>
    <w:rsid w:val="004D7A60"/>
    <w:rsid w:val="004E7944"/>
    <w:rsid w:val="00501C61"/>
    <w:rsid w:val="00683CC0"/>
    <w:rsid w:val="00692570"/>
    <w:rsid w:val="00693A94"/>
    <w:rsid w:val="007B229C"/>
    <w:rsid w:val="007F58FD"/>
    <w:rsid w:val="008B0DD5"/>
    <w:rsid w:val="00A14A4B"/>
    <w:rsid w:val="00A3150C"/>
    <w:rsid w:val="00A3702D"/>
    <w:rsid w:val="00AB2A03"/>
    <w:rsid w:val="00BD75BE"/>
    <w:rsid w:val="00C15209"/>
    <w:rsid w:val="00C26731"/>
    <w:rsid w:val="00C55F80"/>
    <w:rsid w:val="00C905B2"/>
    <w:rsid w:val="00CA335E"/>
    <w:rsid w:val="00CC59C7"/>
    <w:rsid w:val="00CF255C"/>
    <w:rsid w:val="00E03655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1DE4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1DE4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56D9D-8D67-4D74-903E-3C179858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48</TotalTime>
  <Pages>3</Pages>
  <Words>535</Words>
  <Characters>2945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6</cp:revision>
  <dcterms:created xsi:type="dcterms:W3CDTF">2013-06-23T19:38:00Z</dcterms:created>
  <dcterms:modified xsi:type="dcterms:W3CDTF">2013-11-02T15:20:00Z</dcterms:modified>
</cp:coreProperties>
</file>