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355E2E">
              <w:rPr>
                <w:rFonts w:asciiTheme="minorHAnsi" w:hAnsiTheme="minorHAnsi" w:cstheme="minorHAnsi"/>
              </w:rPr>
              <w:t>Consultar</w:t>
            </w:r>
            <w:r w:rsidR="004F37C1">
              <w:rPr>
                <w:rFonts w:asciiTheme="minorHAnsi" w:hAnsiTheme="minorHAnsi" w:cstheme="minorHAnsi"/>
              </w:rPr>
              <w:t xml:space="preserve"> T</w:t>
            </w:r>
            <w:r w:rsidR="00FD204C">
              <w:rPr>
                <w:rFonts w:asciiTheme="minorHAnsi" w:hAnsiTheme="minorHAnsi" w:cstheme="minorHAnsi"/>
              </w:rPr>
              <w:t>urno</w:t>
            </w:r>
            <w:r w:rsidR="00F4394D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49758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49758A">
              <w:rPr>
                <w:rFonts w:asciiTheme="minorHAnsi" w:hAnsiTheme="minorHAnsi" w:cstheme="minorHAnsi"/>
              </w:rPr>
              <w:t>55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F4394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301083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4394D">
              <w:rPr>
                <w:rFonts w:asciiTheme="minorHAnsi" w:hAnsiTheme="minorHAnsi" w:cstheme="minorHAnsi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</w:rPr>
            </w:r>
            <w:r w:rsidR="00301083">
              <w:rPr>
                <w:rFonts w:asciiTheme="minorHAnsi" w:hAnsiTheme="minorHAnsi" w:cstheme="minorHAnsi"/>
              </w:rPr>
              <w:fldChar w:fldCharType="separate"/>
            </w:r>
            <w:r w:rsidR="00301083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301083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 w:rsidR="00F4394D">
              <w:rPr>
                <w:rFonts w:asciiTheme="minorHAnsi" w:hAnsiTheme="minorHAnsi" w:cstheme="minorHAnsi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</w:rPr>
            </w:r>
            <w:r w:rsidR="00301083">
              <w:rPr>
                <w:rFonts w:asciiTheme="minorHAnsi" w:hAnsiTheme="minorHAnsi" w:cstheme="minorHAnsi"/>
              </w:rPr>
              <w:fldChar w:fldCharType="separate"/>
            </w:r>
            <w:r w:rsidR="00301083">
              <w:rPr>
                <w:rFonts w:asciiTheme="minorHAnsi" w:hAnsiTheme="minorHAnsi" w:cstheme="minorHAnsi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301083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</w:rPr>
            </w:r>
            <w:r w:rsidR="00301083">
              <w:rPr>
                <w:rFonts w:asciiTheme="minorHAnsi" w:hAnsiTheme="minorHAnsi" w:cstheme="minorHAnsi"/>
              </w:rPr>
              <w:fldChar w:fldCharType="separate"/>
            </w:r>
            <w:r w:rsidR="00301083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301083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</w:rPr>
            </w:r>
            <w:r w:rsidR="00301083">
              <w:rPr>
                <w:rFonts w:asciiTheme="minorHAnsi" w:hAnsiTheme="minorHAnsi" w:cstheme="minorHAnsi"/>
              </w:rPr>
              <w:fldChar w:fldCharType="separate"/>
            </w:r>
            <w:r w:rsidR="00301083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301083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</w:rPr>
            </w:r>
            <w:r w:rsidR="00301083">
              <w:rPr>
                <w:rFonts w:asciiTheme="minorHAnsi" w:hAnsiTheme="minorHAnsi" w:cstheme="minorHAnsi"/>
              </w:rPr>
              <w:fldChar w:fldCharType="separate"/>
            </w:r>
            <w:r w:rsidR="00301083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301083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  <w:sz w:val="20"/>
                <w:szCs w:val="20"/>
              </w:rPr>
            </w:r>
            <w:r w:rsidR="0030108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301083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301083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  <w:sz w:val="20"/>
                <w:szCs w:val="20"/>
              </w:rPr>
            </w:r>
            <w:r w:rsidR="00301083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301083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30108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0108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30108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0108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30108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0108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30108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</w:r>
            <w:r w:rsidR="00301083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01083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530BF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F4394D">
              <w:rPr>
                <w:rFonts w:asciiTheme="minorHAnsi" w:hAnsiTheme="minorHAnsi" w:cstheme="minorHAnsi"/>
              </w:rPr>
              <w:t>Encargado de Turnos (</w:t>
            </w:r>
            <w:r w:rsidR="00F4394D" w:rsidRPr="00602A98">
              <w:rPr>
                <w:rFonts w:asciiTheme="minorHAnsi" w:hAnsiTheme="minorHAnsi" w:cstheme="minorHAnsi"/>
                <w:b/>
              </w:rPr>
              <w:t>ET</w:t>
            </w:r>
            <w:r w:rsidR="00F4394D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31708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301083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1708C">
              <w:rPr>
                <w:rFonts w:asciiTheme="minorHAnsi" w:hAnsiTheme="minorHAnsi" w:cstheme="minorHAnsi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</w:rPr>
            </w:r>
            <w:r w:rsidR="00301083">
              <w:rPr>
                <w:rFonts w:asciiTheme="minorHAnsi" w:hAnsiTheme="minorHAnsi" w:cstheme="minorHAnsi"/>
              </w:rPr>
              <w:fldChar w:fldCharType="separate"/>
            </w:r>
            <w:r w:rsidR="00301083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301083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01083">
              <w:rPr>
                <w:rFonts w:asciiTheme="minorHAnsi" w:hAnsiTheme="minorHAnsi" w:cstheme="minorHAnsi"/>
              </w:rPr>
            </w:r>
            <w:r w:rsidR="00301083">
              <w:rPr>
                <w:rFonts w:asciiTheme="minorHAnsi" w:hAnsiTheme="minorHAnsi" w:cstheme="minorHAnsi"/>
              </w:rPr>
              <w:fldChar w:fldCharType="separate"/>
            </w:r>
            <w:r w:rsidR="00301083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CE5B83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34238">
              <w:rPr>
                <w:rFonts w:asciiTheme="minorHAnsi" w:hAnsiTheme="minorHAnsi" w:cstheme="minorHAnsi"/>
              </w:rPr>
              <w:t>Consultar fecha y hora de turno</w:t>
            </w:r>
            <w:r w:rsidR="00355E2E" w:rsidRPr="00355E2E">
              <w:rPr>
                <w:rFonts w:asciiTheme="minorHAnsi" w:hAnsiTheme="minorHAnsi" w:cstheme="minorHAnsi"/>
              </w:rPr>
              <w:t xml:space="preserve"> </w:t>
            </w:r>
            <w:r w:rsidR="00C34238">
              <w:rPr>
                <w:rFonts w:asciiTheme="minorHAnsi" w:hAnsiTheme="minorHAnsi" w:cstheme="minorHAnsi"/>
              </w:rPr>
              <w:t xml:space="preserve">asignado previamente </w:t>
            </w:r>
            <w:r w:rsidR="00CE5B83">
              <w:rPr>
                <w:rFonts w:asciiTheme="minorHAnsi" w:hAnsiTheme="minorHAnsi" w:cstheme="minorHAnsi"/>
              </w:rPr>
              <w:t xml:space="preserve"> a un paciente</w:t>
            </w:r>
            <w:r w:rsidR="00355E2E" w:rsidRPr="00355E2E">
              <w:rPr>
                <w:rFonts w:asciiTheme="minorHAnsi" w:hAnsiTheme="minorHAnsi" w:cstheme="minorHAnsi"/>
              </w:rPr>
              <w:t>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355E2E" w:rsidRDefault="00C15209" w:rsidP="00355E2E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27E25" w:rsidRPr="00355E2E" w:rsidRDefault="00C34238" w:rsidP="00C3423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consulto el turno previamente </w:t>
            </w:r>
            <w:r w:rsidR="00CE5B83">
              <w:rPr>
                <w:rFonts w:asciiTheme="minorHAnsi" w:hAnsiTheme="minorHAnsi" w:cstheme="minorHAnsi"/>
                <w:b/>
                <w:bCs/>
              </w:rPr>
              <w:t>asignado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 w:rsidR="00327E25"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327E25" w:rsidRPr="00327E25" w:rsidRDefault="00530BFA" w:rsidP="00314F98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bookmarkStart w:id="1" w:name="_GoBack"/>
            <w:bookmarkEnd w:id="1"/>
            <w:r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142140">
              <w:rPr>
                <w:rFonts w:asciiTheme="minorHAnsi" w:hAnsiTheme="minorHAnsi" w:cstheme="minorHAnsi"/>
                <w:b/>
                <w:bCs/>
              </w:rPr>
              <w:t xml:space="preserve">ET </w:t>
            </w:r>
            <w:r w:rsidR="00327E25">
              <w:rPr>
                <w:rFonts w:asciiTheme="minorHAnsi" w:hAnsiTheme="minorHAnsi" w:cstheme="minorHAnsi"/>
                <w:b/>
                <w:bCs/>
              </w:rPr>
              <w:t xml:space="preserve">decide cancelar </w:t>
            </w:r>
            <w:r w:rsidR="00314F98">
              <w:rPr>
                <w:rFonts w:asciiTheme="minorHAnsi" w:hAnsiTheme="minorHAnsi" w:cstheme="minorHAnsi"/>
                <w:b/>
                <w:bCs/>
              </w:rPr>
              <w:t>el CU.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A924E3" w:rsidP="00530B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 comienza cuando el </w:t>
            </w:r>
            <w:r w:rsidR="00530BFA">
              <w:rPr>
                <w:rFonts w:asciiTheme="minorHAnsi" w:hAnsiTheme="minorHAnsi" w:cstheme="minorHAnsi"/>
              </w:rPr>
              <w:t>Encargado</w:t>
            </w:r>
            <w:r>
              <w:rPr>
                <w:rFonts w:asciiTheme="minorHAnsi" w:hAnsiTheme="minorHAnsi" w:cstheme="minorHAnsi"/>
              </w:rPr>
              <w:t xml:space="preserve"> de turnos (</w:t>
            </w:r>
            <w:r w:rsidR="00530BFA">
              <w:rPr>
                <w:rFonts w:asciiTheme="minorHAnsi" w:hAnsiTheme="minorHAnsi" w:cstheme="minorHAnsi"/>
                <w:b/>
              </w:rPr>
              <w:t>E</w:t>
            </w:r>
            <w:r w:rsidRPr="00A924E3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) selecciona la opción para consultar los </w:t>
            </w:r>
            <w:r w:rsidR="00C17C67">
              <w:rPr>
                <w:rFonts w:asciiTheme="minorHAnsi" w:hAnsiTheme="minorHAnsi" w:cstheme="minorHAnsi"/>
              </w:rPr>
              <w:t>turnos</w:t>
            </w:r>
            <w:r w:rsidR="00C17C67" w:rsidRPr="00C15209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paciente.</w:t>
            </w:r>
          </w:p>
        </w:tc>
        <w:tc>
          <w:tcPr>
            <w:tcW w:w="4279" w:type="dxa"/>
            <w:gridSpan w:val="3"/>
          </w:tcPr>
          <w:p w:rsidR="0086589A" w:rsidRPr="00C15209" w:rsidRDefault="0086589A" w:rsidP="0086322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4846C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encuentra y selecciona paciente.</w:t>
            </w:r>
          </w:p>
        </w:tc>
        <w:tc>
          <w:tcPr>
            <w:tcW w:w="4279" w:type="dxa"/>
            <w:gridSpan w:val="3"/>
          </w:tcPr>
          <w:p w:rsidR="0086589A" w:rsidRPr="00C15209" w:rsidRDefault="00BD1CFE" w:rsidP="0086589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86589A">
              <w:rPr>
                <w:rFonts w:asciiTheme="minorHAnsi" w:hAnsiTheme="minorHAnsi" w:cstheme="minorHAnsi"/>
              </w:rPr>
              <w:t xml:space="preserve">-A. El </w:t>
            </w:r>
            <w:r w:rsidR="0086589A">
              <w:rPr>
                <w:rFonts w:asciiTheme="minorHAnsi" w:hAnsiTheme="minorHAnsi" w:cstheme="minorHAnsi"/>
                <w:b/>
              </w:rPr>
              <w:t>ET</w:t>
            </w:r>
            <w:r w:rsidR="0086589A">
              <w:rPr>
                <w:rFonts w:asciiTheme="minorHAnsi" w:hAnsiTheme="minorHAnsi" w:cstheme="minorHAnsi"/>
              </w:rPr>
              <w:t xml:space="preserve"> no selecciona paciente.</w:t>
            </w:r>
          </w:p>
        </w:tc>
      </w:tr>
      <w:tr w:rsidR="003A1AF1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A1AF1" w:rsidRDefault="003A1AF1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ingresen los criterios de búsqueda.</w:t>
            </w:r>
          </w:p>
        </w:tc>
        <w:tc>
          <w:tcPr>
            <w:tcW w:w="4279" w:type="dxa"/>
            <w:gridSpan w:val="3"/>
          </w:tcPr>
          <w:p w:rsidR="003A1AF1" w:rsidRPr="00C15209" w:rsidRDefault="003A1AF1" w:rsidP="0086322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Pr="00C15209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profesional.</w:t>
            </w:r>
          </w:p>
        </w:tc>
        <w:tc>
          <w:tcPr>
            <w:tcW w:w="4279" w:type="dxa"/>
            <w:gridSpan w:val="3"/>
          </w:tcPr>
          <w:p w:rsidR="0086589A" w:rsidRPr="00C15209" w:rsidRDefault="0086589A" w:rsidP="0086322E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4846C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profesional.</w:t>
            </w:r>
          </w:p>
        </w:tc>
        <w:tc>
          <w:tcPr>
            <w:tcW w:w="4279" w:type="dxa"/>
            <w:gridSpan w:val="3"/>
          </w:tcPr>
          <w:p w:rsidR="0086589A" w:rsidRPr="00C15209" w:rsidRDefault="00C17C67" w:rsidP="0086322E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>6</w:t>
            </w:r>
            <w:r w:rsidR="0086589A"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-A. El </w:t>
            </w:r>
            <w:r w:rsidR="0086589A" w:rsidRPr="007C71E2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  <w:lang w:val="es-AR" w:eastAsia="es-AR"/>
              </w:rPr>
              <w:t>ET</w:t>
            </w:r>
            <w:r w:rsidR="0086589A" w:rsidRPr="007C71E2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lang w:val="es-AR" w:eastAsia="es-AR"/>
              </w:rPr>
              <w:t xml:space="preserve"> no selecciona profesional.</w:t>
            </w: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Pr="00C15209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la/s práctica</w:t>
            </w:r>
            <w:r w:rsidR="0012555B">
              <w:rPr>
                <w:rFonts w:asciiTheme="minorHAnsi" w:hAnsiTheme="minorHAnsi" w:cstheme="minorHAnsi"/>
              </w:rPr>
              <w:t>/s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86589A" w:rsidRPr="00C15209" w:rsidRDefault="0086589A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92936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la/s práctica</w:t>
            </w:r>
            <w:r w:rsidR="0012555B">
              <w:rPr>
                <w:rFonts w:asciiTheme="minorHAnsi" w:hAnsiTheme="minorHAnsi" w:cstheme="minorHAnsi"/>
              </w:rPr>
              <w:t>/s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86589A" w:rsidRPr="00C15209" w:rsidRDefault="00C17C67" w:rsidP="0086322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6589A">
              <w:rPr>
                <w:rFonts w:asciiTheme="minorHAnsi" w:hAnsiTheme="minorHAnsi" w:cstheme="minorHAnsi"/>
              </w:rPr>
              <w:t xml:space="preserve">-A. El </w:t>
            </w:r>
            <w:r w:rsidR="0086589A" w:rsidRPr="00392936">
              <w:rPr>
                <w:rFonts w:asciiTheme="minorHAnsi" w:hAnsiTheme="minorHAnsi" w:cstheme="minorHAnsi"/>
                <w:b/>
              </w:rPr>
              <w:t>ET</w:t>
            </w:r>
            <w:r w:rsidR="0086589A">
              <w:rPr>
                <w:rFonts w:asciiTheme="minorHAnsi" w:hAnsiTheme="minorHAnsi" w:cstheme="minorHAnsi"/>
              </w:rPr>
              <w:t xml:space="preserve"> no selecciona la/s prácticas.</w:t>
            </w: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fecha del turno.</w:t>
            </w:r>
          </w:p>
        </w:tc>
        <w:tc>
          <w:tcPr>
            <w:tcW w:w="4279" w:type="dxa"/>
            <w:gridSpan w:val="3"/>
          </w:tcPr>
          <w:p w:rsidR="0086589A" w:rsidRDefault="0086589A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Pr="00C15209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 fecha del turno.</w:t>
            </w:r>
            <w:r w:rsidR="00503876">
              <w:rPr>
                <w:rFonts w:asciiTheme="minorHAnsi" w:hAnsiTheme="minorHAnsi" w:cstheme="minorHAnsi"/>
              </w:rPr>
              <w:t xml:space="preserve"> </w:t>
            </w:r>
            <w:r w:rsidR="00503876" w:rsidRPr="00503876">
              <w:rPr>
                <w:rFonts w:asciiTheme="minorHAnsi" w:hAnsiTheme="minorHAnsi" w:cstheme="minorHAnsi"/>
                <w:b/>
              </w:rPr>
              <w:t>(Ver observación 1)</w:t>
            </w:r>
          </w:p>
        </w:tc>
        <w:tc>
          <w:tcPr>
            <w:tcW w:w="4279" w:type="dxa"/>
            <w:gridSpan w:val="3"/>
          </w:tcPr>
          <w:p w:rsidR="0086589A" w:rsidRDefault="00C17C67" w:rsidP="0086322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r w:rsidR="0086589A">
              <w:rPr>
                <w:rFonts w:asciiTheme="minorHAnsi" w:hAnsiTheme="minorHAnsi" w:cstheme="minorHAnsi"/>
              </w:rPr>
              <w:t xml:space="preserve">-A. El </w:t>
            </w:r>
            <w:r w:rsidR="0086589A" w:rsidRPr="002C3173">
              <w:rPr>
                <w:rFonts w:asciiTheme="minorHAnsi" w:hAnsiTheme="minorHAnsi" w:cstheme="minorHAnsi"/>
                <w:b/>
              </w:rPr>
              <w:t>ET</w:t>
            </w:r>
            <w:r w:rsidR="0086589A">
              <w:rPr>
                <w:rFonts w:asciiTheme="minorHAnsi" w:hAnsiTheme="minorHAnsi" w:cstheme="minorHAnsi"/>
              </w:rPr>
              <w:t xml:space="preserve"> no selecciona la fecha del turno.</w:t>
            </w: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el/los día</w:t>
            </w:r>
            <w:r w:rsidR="0012555B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 de semana del turno.</w:t>
            </w:r>
          </w:p>
        </w:tc>
        <w:tc>
          <w:tcPr>
            <w:tcW w:w="4279" w:type="dxa"/>
            <w:gridSpan w:val="3"/>
          </w:tcPr>
          <w:p w:rsidR="0086589A" w:rsidRDefault="0086589A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231F6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el/los día</w:t>
            </w:r>
            <w:r w:rsidR="0012555B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 de semana del turno.</w:t>
            </w:r>
          </w:p>
        </w:tc>
        <w:tc>
          <w:tcPr>
            <w:tcW w:w="4279" w:type="dxa"/>
            <w:gridSpan w:val="3"/>
          </w:tcPr>
          <w:p w:rsidR="0086589A" w:rsidRDefault="0086589A" w:rsidP="00C17C6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17C67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 w:rsidRPr="00D96699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el/los día</w:t>
            </w:r>
            <w:r w:rsidR="0012555B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 de semana del turno.</w:t>
            </w: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hora de inicio del turno.</w:t>
            </w:r>
          </w:p>
        </w:tc>
        <w:tc>
          <w:tcPr>
            <w:tcW w:w="4279" w:type="dxa"/>
            <w:gridSpan w:val="3"/>
          </w:tcPr>
          <w:p w:rsidR="0086589A" w:rsidRDefault="0086589A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589A" w:rsidRPr="00C15209" w:rsidRDefault="0086589A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la hora de inicio del turno.</w:t>
            </w:r>
          </w:p>
        </w:tc>
        <w:tc>
          <w:tcPr>
            <w:tcW w:w="4279" w:type="dxa"/>
            <w:gridSpan w:val="3"/>
          </w:tcPr>
          <w:p w:rsidR="0086589A" w:rsidRDefault="0086589A" w:rsidP="00C17C6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17C67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 w:rsidRPr="000C67D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la hora de inicio del turno.</w:t>
            </w:r>
          </w:p>
        </w:tc>
      </w:tr>
      <w:tr w:rsidR="00C17C6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7C67" w:rsidRDefault="00BD1CFE" w:rsidP="00CA027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el/los turno/s asignados según los criterios de búsqueda.</w:t>
            </w:r>
          </w:p>
        </w:tc>
        <w:tc>
          <w:tcPr>
            <w:tcW w:w="4279" w:type="dxa"/>
            <w:gridSpan w:val="3"/>
          </w:tcPr>
          <w:p w:rsidR="00C17C67" w:rsidRPr="00C15209" w:rsidRDefault="00C17C67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A44E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44E3" w:rsidRDefault="003A33C8" w:rsidP="00CA027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sistema solicita si se </w:t>
            </w:r>
            <w:r w:rsidR="00CA027D">
              <w:rPr>
                <w:rFonts w:asciiTheme="minorHAnsi" w:hAnsiTheme="minorHAnsi" w:cstheme="minorHAnsi"/>
              </w:rPr>
              <w:t>requiere</w:t>
            </w:r>
            <w:r>
              <w:rPr>
                <w:rFonts w:asciiTheme="minorHAnsi" w:hAnsiTheme="minorHAnsi" w:cstheme="minorHAnsi"/>
              </w:rPr>
              <w:t xml:space="preserve"> modificar el turno.</w:t>
            </w:r>
          </w:p>
        </w:tc>
        <w:tc>
          <w:tcPr>
            <w:tcW w:w="4279" w:type="dxa"/>
            <w:gridSpan w:val="3"/>
          </w:tcPr>
          <w:p w:rsidR="00DA44E3" w:rsidRPr="00C15209" w:rsidRDefault="00DA44E3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A44E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44E3" w:rsidRDefault="003A33C8" w:rsidP="00C17C6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A33C8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027D">
              <w:rPr>
                <w:rFonts w:asciiTheme="minorHAnsi" w:hAnsiTheme="minorHAnsi" w:cstheme="minorHAnsi"/>
              </w:rPr>
              <w:t xml:space="preserve">no </w:t>
            </w:r>
            <w:r>
              <w:rPr>
                <w:rFonts w:asciiTheme="minorHAnsi" w:hAnsiTheme="minorHAnsi" w:cstheme="minorHAnsi"/>
              </w:rPr>
              <w:t xml:space="preserve">selecciona </w:t>
            </w:r>
            <w:r w:rsidR="00CA027D">
              <w:rPr>
                <w:rFonts w:asciiTheme="minorHAnsi" w:hAnsiTheme="minorHAnsi" w:cstheme="minorHAnsi"/>
              </w:rPr>
              <w:t>modificar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17C67">
              <w:rPr>
                <w:rFonts w:asciiTheme="minorHAnsi" w:hAnsiTheme="minorHAnsi" w:cstheme="minorHAnsi"/>
              </w:rPr>
              <w:t>el turno.</w:t>
            </w:r>
          </w:p>
        </w:tc>
        <w:tc>
          <w:tcPr>
            <w:tcW w:w="4279" w:type="dxa"/>
            <w:gridSpan w:val="3"/>
          </w:tcPr>
          <w:p w:rsidR="00DA44E3" w:rsidRDefault="00CA027D" w:rsidP="0086322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BD1CFE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 w:rsidRPr="00F153C1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</w:t>
            </w:r>
            <w:r w:rsidR="00E04259">
              <w:rPr>
                <w:rFonts w:asciiTheme="minorHAnsi" w:hAnsiTheme="minorHAnsi" w:cstheme="minorHAnsi"/>
              </w:rPr>
              <w:t>modificar</w:t>
            </w:r>
            <w:r>
              <w:rPr>
                <w:rFonts w:asciiTheme="minorHAnsi" w:hAnsiTheme="minorHAnsi" w:cstheme="minorHAnsi"/>
              </w:rPr>
              <w:t xml:space="preserve"> turno.</w:t>
            </w:r>
          </w:p>
          <w:p w:rsidR="00CA027D" w:rsidRDefault="00CA027D" w:rsidP="0086322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BD1CFE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 xml:space="preserve">-A.1. El sistema llama al </w:t>
            </w:r>
            <w:r w:rsidR="00C17C67">
              <w:rPr>
                <w:rFonts w:asciiTheme="minorHAnsi" w:hAnsiTheme="minorHAnsi" w:cstheme="minorHAnsi"/>
              </w:rPr>
              <w:t>CU</w:t>
            </w:r>
            <w:r>
              <w:rPr>
                <w:rFonts w:asciiTheme="minorHAnsi" w:hAnsiTheme="minorHAnsi" w:cstheme="minorHAnsi"/>
              </w:rPr>
              <w:t xml:space="preserve"> “Modificar turno”.</w:t>
            </w:r>
          </w:p>
          <w:p w:rsidR="00CA027D" w:rsidRPr="00C15209" w:rsidRDefault="00CA027D" w:rsidP="00BD1CF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BD1CFE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 xml:space="preserve">-A.2. El sistema muestra </w:t>
            </w:r>
            <w:r w:rsidR="000B2C1C">
              <w:rPr>
                <w:rFonts w:asciiTheme="minorHAnsi" w:hAnsiTheme="minorHAnsi" w:cstheme="minorHAnsi"/>
              </w:rPr>
              <w:t>el/</w:t>
            </w:r>
            <w:r>
              <w:rPr>
                <w:rFonts w:asciiTheme="minorHAnsi" w:hAnsiTheme="minorHAnsi" w:cstheme="minorHAnsi"/>
              </w:rPr>
              <w:t xml:space="preserve">los </w:t>
            </w:r>
            <w:r w:rsidR="000B2C1C">
              <w:rPr>
                <w:rFonts w:asciiTheme="minorHAnsi" w:hAnsiTheme="minorHAnsi" w:cstheme="minorHAnsi"/>
              </w:rPr>
              <w:t>turno/s</w:t>
            </w:r>
            <w:r>
              <w:rPr>
                <w:rFonts w:asciiTheme="minorHAnsi" w:hAnsiTheme="minorHAnsi" w:cstheme="minorHAnsi"/>
              </w:rPr>
              <w:t xml:space="preserve"> actualizados.</w:t>
            </w:r>
          </w:p>
        </w:tc>
      </w:tr>
      <w:tr w:rsidR="00DA44E3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44E3" w:rsidRDefault="003A33C8" w:rsidP="00E0425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si se </w:t>
            </w:r>
            <w:r w:rsidR="00E04259">
              <w:rPr>
                <w:rFonts w:asciiTheme="minorHAnsi" w:hAnsiTheme="minorHAnsi" w:cstheme="minorHAnsi"/>
              </w:rPr>
              <w:t>requiere cancelar e</w:t>
            </w:r>
            <w:r>
              <w:rPr>
                <w:rFonts w:asciiTheme="minorHAnsi" w:hAnsiTheme="minorHAnsi" w:cstheme="minorHAnsi"/>
              </w:rPr>
              <w:t>l turno.</w:t>
            </w:r>
          </w:p>
        </w:tc>
        <w:tc>
          <w:tcPr>
            <w:tcW w:w="4279" w:type="dxa"/>
            <w:gridSpan w:val="3"/>
          </w:tcPr>
          <w:p w:rsidR="00DA44E3" w:rsidRPr="00C15209" w:rsidRDefault="00DA44E3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A33C8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A33C8" w:rsidRDefault="00F153C1" w:rsidP="0086322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F153C1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no selecciona cancelar turno asignado.</w:t>
            </w:r>
          </w:p>
        </w:tc>
        <w:tc>
          <w:tcPr>
            <w:tcW w:w="4279" w:type="dxa"/>
            <w:gridSpan w:val="3"/>
          </w:tcPr>
          <w:p w:rsidR="00F153C1" w:rsidRDefault="00BD1CFE" w:rsidP="0086322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F153C1">
              <w:rPr>
                <w:rFonts w:asciiTheme="minorHAnsi" w:hAnsiTheme="minorHAnsi" w:cstheme="minorHAnsi"/>
              </w:rPr>
              <w:t xml:space="preserve">-A. El </w:t>
            </w:r>
            <w:r w:rsidR="00F153C1" w:rsidRPr="00F153C1">
              <w:rPr>
                <w:rFonts w:asciiTheme="minorHAnsi" w:hAnsiTheme="minorHAnsi" w:cstheme="minorHAnsi"/>
                <w:b/>
              </w:rPr>
              <w:t>ET</w:t>
            </w:r>
            <w:r w:rsidR="00F153C1">
              <w:rPr>
                <w:rFonts w:asciiTheme="minorHAnsi" w:hAnsiTheme="minorHAnsi" w:cstheme="minorHAnsi"/>
              </w:rPr>
              <w:t xml:space="preserve"> selecciona cancelar turno.</w:t>
            </w:r>
          </w:p>
          <w:p w:rsidR="00F153C1" w:rsidRDefault="00BD1CFE" w:rsidP="00F153C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F153C1">
              <w:rPr>
                <w:rFonts w:asciiTheme="minorHAnsi" w:hAnsiTheme="minorHAnsi" w:cstheme="minorHAnsi"/>
              </w:rPr>
              <w:t xml:space="preserve">-A.1. El sistema llama al </w:t>
            </w:r>
            <w:r w:rsidR="00C17C67">
              <w:rPr>
                <w:rFonts w:asciiTheme="minorHAnsi" w:hAnsiTheme="minorHAnsi" w:cstheme="minorHAnsi"/>
              </w:rPr>
              <w:t>CU</w:t>
            </w:r>
            <w:r w:rsidR="00F153C1">
              <w:rPr>
                <w:rFonts w:asciiTheme="minorHAnsi" w:hAnsiTheme="minorHAnsi" w:cstheme="minorHAnsi"/>
              </w:rPr>
              <w:t xml:space="preserve"> “Cancelar turno”.</w:t>
            </w:r>
          </w:p>
          <w:p w:rsidR="00F153C1" w:rsidRPr="00C15209" w:rsidRDefault="00BD1CFE" w:rsidP="000B2C1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F153C1">
              <w:rPr>
                <w:rFonts w:asciiTheme="minorHAnsi" w:hAnsiTheme="minorHAnsi" w:cstheme="minorHAnsi"/>
              </w:rPr>
              <w:t xml:space="preserve">-A.2. El sistema muestra </w:t>
            </w:r>
            <w:r w:rsidR="000B2C1C">
              <w:rPr>
                <w:rFonts w:asciiTheme="minorHAnsi" w:hAnsiTheme="minorHAnsi" w:cstheme="minorHAnsi"/>
              </w:rPr>
              <w:t>el/</w:t>
            </w:r>
            <w:r w:rsidR="00F153C1">
              <w:rPr>
                <w:rFonts w:asciiTheme="minorHAnsi" w:hAnsiTheme="minorHAnsi" w:cstheme="minorHAnsi"/>
              </w:rPr>
              <w:t xml:space="preserve">los </w:t>
            </w:r>
            <w:r w:rsidR="000B2C1C">
              <w:rPr>
                <w:rFonts w:asciiTheme="minorHAnsi" w:hAnsiTheme="minorHAnsi" w:cstheme="minorHAnsi"/>
              </w:rPr>
              <w:t>turno/</w:t>
            </w:r>
            <w:r w:rsidR="00F153C1">
              <w:rPr>
                <w:rFonts w:asciiTheme="minorHAnsi" w:hAnsiTheme="minorHAnsi" w:cstheme="minorHAnsi"/>
              </w:rPr>
              <w:t>s actualizados.</w:t>
            </w:r>
          </w:p>
        </w:tc>
      </w:tr>
      <w:tr w:rsidR="0094120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1202" w:rsidRDefault="00941202" w:rsidP="0094120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requiere imprimir las consulta de turno/s.</w:t>
            </w:r>
          </w:p>
        </w:tc>
        <w:tc>
          <w:tcPr>
            <w:tcW w:w="4279" w:type="dxa"/>
            <w:gridSpan w:val="3"/>
          </w:tcPr>
          <w:p w:rsidR="00941202" w:rsidRPr="00C15209" w:rsidRDefault="00941202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4120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1202" w:rsidRDefault="00941202" w:rsidP="0094120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17C67">
              <w:rPr>
                <w:rFonts w:asciiTheme="minorHAnsi" w:hAnsiTheme="minorHAnsi" w:cstheme="minorHAnsi"/>
              </w:rPr>
              <w:t>no selecciona imprimir el/los turno/</w:t>
            </w:r>
            <w:r w:rsidR="00314F98">
              <w:rPr>
                <w:rFonts w:asciiTheme="minorHAnsi" w:hAnsiTheme="minorHAnsi" w:cstheme="minorHAnsi"/>
              </w:rPr>
              <w:t>s.</w:t>
            </w:r>
          </w:p>
        </w:tc>
        <w:tc>
          <w:tcPr>
            <w:tcW w:w="4279" w:type="dxa"/>
            <w:gridSpan w:val="3"/>
          </w:tcPr>
          <w:p w:rsidR="00941202" w:rsidRPr="00506739" w:rsidRDefault="00314F98" w:rsidP="00BD1CF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BD1CF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selecciona imprimir el/los turno/s.</w:t>
            </w:r>
          </w:p>
        </w:tc>
      </w:tr>
      <w:tr w:rsidR="00941202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41202" w:rsidRDefault="00C06F18" w:rsidP="0012555B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12555B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941202" w:rsidRDefault="00941202" w:rsidP="0086322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</w:p>
          <w:p w:rsidR="0086589A" w:rsidRPr="00C15209" w:rsidRDefault="00503876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Observación 1</w:t>
            </w:r>
            <w:r w:rsidR="0086589A">
              <w:rPr>
                <w:rFonts w:asciiTheme="minorHAnsi" w:hAnsiTheme="minorHAnsi" w:cstheme="minorHAnsi"/>
                <w:b/>
                <w:bCs/>
              </w:rPr>
              <w:t xml:space="preserve"> – El sistema verifica que las fechas seleccionada</w:t>
            </w:r>
            <w:r>
              <w:rPr>
                <w:rFonts w:asciiTheme="minorHAnsi" w:hAnsiTheme="minorHAnsi" w:cstheme="minorHAnsi"/>
                <w:b/>
                <w:bCs/>
              </w:rPr>
              <w:t>s corresponde a una fecha igual o superior a la fecha actual.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2118E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>
              <w:rPr>
                <w:rFonts w:asciiTheme="minorHAnsi" w:hAnsiTheme="minorHAnsi" w:cstheme="minorHAnsi"/>
                <w:b/>
                <w:bCs/>
              </w:rPr>
              <w:t>Registrar turno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6589A" w:rsidRPr="00C15209" w:rsidRDefault="0086589A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86589A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86589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86589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86589A" w:rsidRPr="00C15209" w:rsidRDefault="0086589A" w:rsidP="00B77BA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B77BAC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86589A" w:rsidRPr="00C15209" w:rsidRDefault="0086589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86589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6589A" w:rsidRDefault="0086589A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86589A" w:rsidRDefault="0086589A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86589A" w:rsidRDefault="0086589A" w:rsidP="00B77B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B77BAC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86589A" w:rsidRDefault="0086589A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4E2B07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4E2B07" w:rsidRDefault="004E2B07" w:rsidP="004E2B0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4E2B07" w:rsidRDefault="004E2B07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29/09/2013</w:t>
            </w:r>
          </w:p>
        </w:tc>
        <w:tc>
          <w:tcPr>
            <w:tcW w:w="5523" w:type="dxa"/>
            <w:gridSpan w:val="6"/>
          </w:tcPr>
          <w:p w:rsidR="004E2B07" w:rsidRDefault="004E2B07" w:rsidP="00B77BAC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B77BAC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4E2B07" w:rsidRDefault="004E2B07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B77BAC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B77BAC" w:rsidRDefault="00B77BAC" w:rsidP="004E2B0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lastRenderedPageBreak/>
              <w:t>1.3</w:t>
            </w:r>
          </w:p>
        </w:tc>
        <w:tc>
          <w:tcPr>
            <w:tcW w:w="1411" w:type="dxa"/>
            <w:gridSpan w:val="2"/>
          </w:tcPr>
          <w:p w:rsidR="00B77BAC" w:rsidRDefault="00B77BAC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13/10/2013</w:t>
            </w:r>
          </w:p>
        </w:tc>
        <w:tc>
          <w:tcPr>
            <w:tcW w:w="5523" w:type="dxa"/>
            <w:gridSpan w:val="6"/>
          </w:tcPr>
          <w:p w:rsidR="00B77BAC" w:rsidRDefault="00B77BAC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B77BAC" w:rsidRDefault="00B77BAC" w:rsidP="0086322E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Manuel </w:t>
            </w:r>
            <w:proofErr w:type="spellStart"/>
            <w:r>
              <w:rPr>
                <w:rFonts w:ascii="Calibri" w:hAnsi="Calibri" w:cs="Calibri"/>
                <w:bCs/>
                <w:sz w:val="22"/>
              </w:rPr>
              <w:t>Fernandez</w:t>
            </w:r>
            <w:proofErr w:type="spellEnd"/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A39" w:rsidRDefault="00735A39" w:rsidP="003E2693">
      <w:pPr>
        <w:spacing w:line="240" w:lineRule="auto"/>
      </w:pPr>
      <w:r>
        <w:separator/>
      </w:r>
    </w:p>
  </w:endnote>
  <w:endnote w:type="continuationSeparator" w:id="0">
    <w:p w:rsidR="00735A39" w:rsidRDefault="00735A39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</w:t>
    </w:r>
    <w:proofErr w:type="spellStart"/>
    <w:r w:rsidR="00BD75BE">
      <w:rPr>
        <w:rFonts w:asciiTheme="majorHAnsi" w:eastAsiaTheme="majorEastAsia" w:hAnsiTheme="majorHAnsi" w:cstheme="majorBidi"/>
      </w:rPr>
      <w:t>Aoki</w:t>
    </w:r>
    <w:proofErr w:type="spellEnd"/>
    <w:r w:rsidR="00BD75BE">
      <w:rPr>
        <w:rFonts w:asciiTheme="majorHAnsi" w:eastAsiaTheme="majorEastAsia" w:hAnsiTheme="majorHAnsi" w:cstheme="majorBidi"/>
      </w:rPr>
      <w:t>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301083" w:rsidRPr="00301083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301083" w:rsidRPr="00301083">
      <w:rPr>
        <w:rFonts w:asciiTheme="minorHAnsi" w:eastAsiaTheme="minorEastAsia" w:hAnsiTheme="minorHAnsi" w:cstheme="minorBidi"/>
        <w:b/>
      </w:rPr>
      <w:fldChar w:fldCharType="separate"/>
    </w:r>
    <w:r w:rsidR="0049758A" w:rsidRPr="0049758A">
      <w:rPr>
        <w:rFonts w:asciiTheme="majorHAnsi" w:eastAsiaTheme="majorEastAsia" w:hAnsiTheme="majorHAnsi" w:cstheme="majorBidi"/>
        <w:b/>
        <w:noProof/>
        <w:lang w:val="es-ES"/>
      </w:rPr>
      <w:t>1</w:t>
    </w:r>
    <w:r w:rsidR="00301083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A39" w:rsidRDefault="00735A39" w:rsidP="003E2693">
      <w:pPr>
        <w:spacing w:line="240" w:lineRule="auto"/>
      </w:pPr>
      <w:r>
        <w:separator/>
      </w:r>
    </w:p>
  </w:footnote>
  <w:footnote w:type="continuationSeparator" w:id="0">
    <w:p w:rsidR="00735A39" w:rsidRDefault="00735A39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301083">
    <w:pPr>
      <w:pStyle w:val="Encabezado"/>
    </w:pPr>
    <w:r w:rsidRPr="00301083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5A11ED3"/>
    <w:multiLevelType w:val="hybridMultilevel"/>
    <w:tmpl w:val="C9C8772C"/>
    <w:lvl w:ilvl="0" w:tplc="83B6854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3"/>
  </w:num>
  <w:num w:numId="5">
    <w:abstractNumId w:val="19"/>
  </w:num>
  <w:num w:numId="6">
    <w:abstractNumId w:val="15"/>
  </w:num>
  <w:num w:numId="7">
    <w:abstractNumId w:val="7"/>
  </w:num>
  <w:num w:numId="8">
    <w:abstractNumId w:val="9"/>
  </w:num>
  <w:num w:numId="9">
    <w:abstractNumId w:val="3"/>
  </w:num>
  <w:num w:numId="10">
    <w:abstractNumId w:val="17"/>
  </w:num>
  <w:num w:numId="11">
    <w:abstractNumId w:val="0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18"/>
  </w:num>
  <w:num w:numId="17">
    <w:abstractNumId w:val="11"/>
  </w:num>
  <w:num w:numId="18">
    <w:abstractNumId w:val="12"/>
  </w:num>
  <w:num w:numId="19">
    <w:abstractNumId w:val="14"/>
  </w:num>
  <w:num w:numId="20">
    <w:abstractNumId w:val="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5E2E"/>
    <w:rsid w:val="000233D7"/>
    <w:rsid w:val="00042133"/>
    <w:rsid w:val="000A4E00"/>
    <w:rsid w:val="000B2C1C"/>
    <w:rsid w:val="000E71A9"/>
    <w:rsid w:val="0012555B"/>
    <w:rsid w:val="00142140"/>
    <w:rsid w:val="00150215"/>
    <w:rsid w:val="00163E17"/>
    <w:rsid w:val="00175A8F"/>
    <w:rsid w:val="0018284C"/>
    <w:rsid w:val="001A264D"/>
    <w:rsid w:val="001C7463"/>
    <w:rsid w:val="001D0499"/>
    <w:rsid w:val="001D1117"/>
    <w:rsid w:val="001D3916"/>
    <w:rsid w:val="001F1B6A"/>
    <w:rsid w:val="001F6101"/>
    <w:rsid w:val="002046A9"/>
    <w:rsid w:val="002118EB"/>
    <w:rsid w:val="0026789F"/>
    <w:rsid w:val="002724D0"/>
    <w:rsid w:val="002B357C"/>
    <w:rsid w:val="00301083"/>
    <w:rsid w:val="00314F98"/>
    <w:rsid w:val="0031708C"/>
    <w:rsid w:val="00327E25"/>
    <w:rsid w:val="00346D8C"/>
    <w:rsid w:val="00355E2E"/>
    <w:rsid w:val="003623B0"/>
    <w:rsid w:val="003822EF"/>
    <w:rsid w:val="003A1AF1"/>
    <w:rsid w:val="003A33C8"/>
    <w:rsid w:val="003A621C"/>
    <w:rsid w:val="003C41C0"/>
    <w:rsid w:val="003E2693"/>
    <w:rsid w:val="00410051"/>
    <w:rsid w:val="00495016"/>
    <w:rsid w:val="0049758A"/>
    <w:rsid w:val="004C36B7"/>
    <w:rsid w:val="004D1C4A"/>
    <w:rsid w:val="004E2B07"/>
    <w:rsid w:val="004F37C1"/>
    <w:rsid w:val="00503876"/>
    <w:rsid w:val="00530BFA"/>
    <w:rsid w:val="00586026"/>
    <w:rsid w:val="005B1F10"/>
    <w:rsid w:val="00617CCB"/>
    <w:rsid w:val="00683CC0"/>
    <w:rsid w:val="00732E8D"/>
    <w:rsid w:val="00735A39"/>
    <w:rsid w:val="00746751"/>
    <w:rsid w:val="00764253"/>
    <w:rsid w:val="00792050"/>
    <w:rsid w:val="007B229C"/>
    <w:rsid w:val="007B7C8B"/>
    <w:rsid w:val="0086589A"/>
    <w:rsid w:val="008B0DD5"/>
    <w:rsid w:val="009019D1"/>
    <w:rsid w:val="00906376"/>
    <w:rsid w:val="00910DA8"/>
    <w:rsid w:val="009377ED"/>
    <w:rsid w:val="00941202"/>
    <w:rsid w:val="009C4F80"/>
    <w:rsid w:val="00A14A4B"/>
    <w:rsid w:val="00A924E3"/>
    <w:rsid w:val="00A972F0"/>
    <w:rsid w:val="00AB2A03"/>
    <w:rsid w:val="00B238E4"/>
    <w:rsid w:val="00B45684"/>
    <w:rsid w:val="00B77BAC"/>
    <w:rsid w:val="00BD1CFE"/>
    <w:rsid w:val="00BD75BE"/>
    <w:rsid w:val="00C06F18"/>
    <w:rsid w:val="00C15209"/>
    <w:rsid w:val="00C17C67"/>
    <w:rsid w:val="00C26731"/>
    <w:rsid w:val="00C34238"/>
    <w:rsid w:val="00C67661"/>
    <w:rsid w:val="00C827B1"/>
    <w:rsid w:val="00C905B2"/>
    <w:rsid w:val="00CA027D"/>
    <w:rsid w:val="00CC59C7"/>
    <w:rsid w:val="00CE5B83"/>
    <w:rsid w:val="00CF1A80"/>
    <w:rsid w:val="00CF5543"/>
    <w:rsid w:val="00DA44E3"/>
    <w:rsid w:val="00DE18DE"/>
    <w:rsid w:val="00E04259"/>
    <w:rsid w:val="00E239CB"/>
    <w:rsid w:val="00E31071"/>
    <w:rsid w:val="00E85FCF"/>
    <w:rsid w:val="00F153C1"/>
    <w:rsid w:val="00F2427D"/>
    <w:rsid w:val="00F4394D"/>
    <w:rsid w:val="00F82349"/>
    <w:rsid w:val="00FD204C"/>
    <w:rsid w:val="00FE0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764253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764253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orio\Plantillas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2C951-32F7-45AF-A3DF-162E2EC9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238</TotalTime>
  <Pages>3</Pages>
  <Words>558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35</cp:revision>
  <dcterms:created xsi:type="dcterms:W3CDTF">2013-06-22T05:14:00Z</dcterms:created>
  <dcterms:modified xsi:type="dcterms:W3CDTF">2013-11-09T14:28:00Z</dcterms:modified>
</cp:coreProperties>
</file>