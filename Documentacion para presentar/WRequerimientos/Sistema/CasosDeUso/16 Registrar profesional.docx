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448"/>
        <w:gridCol w:w="1740"/>
        <w:gridCol w:w="671"/>
        <w:gridCol w:w="491"/>
        <w:gridCol w:w="248"/>
        <w:gridCol w:w="1248"/>
        <w:gridCol w:w="1024"/>
        <w:gridCol w:w="2067"/>
      </w:tblGrid>
      <w:tr w:rsidR="002B2C8B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Gestión de Personal</w:t>
            </w:r>
          </w:p>
        </w:tc>
      </w:tr>
      <w:tr w:rsidR="002B2C8B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 xml:space="preserve"> Registrar profesional.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2B2C8B" w:rsidRPr="00C15209" w:rsidRDefault="002B2C8B" w:rsidP="00E450D1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0" w:name="_GoBack"/>
            <w:bookmarkEnd w:id="0"/>
            <w:r w:rsidR="00E450D1">
              <w:rPr>
                <w:rFonts w:asciiTheme="minorHAnsi" w:hAnsiTheme="minorHAnsi" w:cstheme="minorHAnsi"/>
              </w:rPr>
              <w:t>16</w:t>
            </w:r>
          </w:p>
        </w:tc>
      </w:tr>
      <w:tr w:rsidR="002B2C8B" w:rsidRPr="00F0495A" w:rsidTr="00363937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0E6340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0E634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0E634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2B2C8B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0E6340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0E634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0E6340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20"/>
                <w:szCs w:val="20"/>
              </w:rPr>
            </w:r>
            <w:r w:rsidR="000E634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0E6340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0E6340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20"/>
                <w:szCs w:val="20"/>
              </w:rPr>
            </w:r>
            <w:r w:rsidR="000E6340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2B2C8B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0E634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0E634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illa5"/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1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0E634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</w:r>
            <w:r w:rsidR="000E634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2B2C8B" w:rsidRPr="00F0495A" w:rsidTr="00363937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Encargado de Personal (EP)</w:t>
            </w:r>
          </w:p>
        </w:tc>
        <w:tc>
          <w:tcPr>
            <w:tcW w:w="5689" w:type="dxa"/>
            <w:gridSpan w:val="6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0E6340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</w:t>
            </w:r>
            <w:r>
              <w:rPr>
                <w:rFonts w:asciiTheme="minorHAnsi" w:hAnsiTheme="minorHAnsi" w:cstheme="minorHAnsi"/>
              </w:rPr>
              <w:t>et</w:t>
            </w:r>
            <w:r w:rsidRPr="00C15209">
              <w:rPr>
                <w:rFonts w:asciiTheme="minorHAnsi" w:hAnsiTheme="minorHAnsi" w:cstheme="minorHAnsi"/>
              </w:rPr>
              <w:t xml:space="preserve">o                                       </w:t>
            </w:r>
            <w:r w:rsidR="000E6340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0E6340">
              <w:rPr>
                <w:rFonts w:asciiTheme="minorHAnsi" w:hAnsiTheme="minorHAnsi" w:cstheme="minorHAnsi"/>
              </w:rPr>
            </w:r>
            <w:r w:rsidR="000E6340">
              <w:rPr>
                <w:rFonts w:asciiTheme="minorHAnsi" w:hAnsiTheme="minorHAnsi" w:cstheme="minorHAnsi"/>
              </w:rPr>
              <w:fldChar w:fldCharType="separate"/>
            </w:r>
            <w:r w:rsidR="000E6340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</w:t>
            </w:r>
            <w:r>
              <w:rPr>
                <w:rFonts w:asciiTheme="minorHAnsi" w:hAnsiTheme="minorHAnsi" w:cstheme="minorHAnsi"/>
                <w:b/>
                <w:bCs/>
              </w:rPr>
              <w:t>et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Registrar los datos de los profesionales.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2B2C8B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2B2C8B" w:rsidRPr="00C15209" w:rsidRDefault="002B2C8B" w:rsidP="00363937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2B2C8B" w:rsidRDefault="002B2C8B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2B2C8B" w:rsidRDefault="002B2C8B" w:rsidP="002B2C8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Se registra el profesional.</w:t>
            </w:r>
          </w:p>
          <w:p w:rsidR="002B2C8B" w:rsidRDefault="002B2C8B" w:rsidP="002B2C8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sistema muestra los datos del profesional registrado.</w:t>
            </w:r>
          </w:p>
          <w:p w:rsidR="002B2C8B" w:rsidRPr="00025EF0" w:rsidRDefault="002B2C8B" w:rsidP="002B2C8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025EF0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025EF0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>profesional</w:t>
            </w:r>
            <w:r w:rsidRPr="00025EF0">
              <w:rPr>
                <w:rFonts w:asciiTheme="minorHAnsi" w:hAnsiTheme="minorHAnsi" w:cstheme="minorHAnsi"/>
                <w:b/>
                <w:bCs/>
              </w:rPr>
              <w:t>.</w:t>
            </w:r>
          </w:p>
        </w:tc>
      </w:tr>
      <w:tr w:rsidR="002B2C8B" w:rsidRPr="00F0495A" w:rsidTr="00363937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2B2C8B" w:rsidRPr="00C15209" w:rsidRDefault="002B2C8B" w:rsidP="00363937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2B2C8B" w:rsidRDefault="002B2C8B" w:rsidP="00363937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cancela)</w:t>
            </w:r>
          </w:p>
          <w:p w:rsidR="002B2C8B" w:rsidRDefault="002B2C8B" w:rsidP="002B2C8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EP no ingresa profesional</w:t>
            </w:r>
          </w:p>
          <w:p w:rsidR="002B2C8B" w:rsidRDefault="002B2C8B" w:rsidP="002B2C8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025EF0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025EF0">
              <w:rPr>
                <w:rFonts w:asciiTheme="minorHAnsi" w:hAnsiTheme="minorHAnsi" w:cstheme="minorHAnsi"/>
                <w:b/>
                <w:bCs/>
              </w:rPr>
              <w:t xml:space="preserve"> cancela el caso de uso</w:t>
            </w:r>
          </w:p>
          <w:p w:rsidR="002B2C8B" w:rsidRPr="00025EF0" w:rsidRDefault="002B2C8B" w:rsidP="002B2C8B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b/>
                <w:bCs/>
              </w:rPr>
            </w:pPr>
            <w:r w:rsidRPr="008D7A5A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>
              <w:rPr>
                <w:rFonts w:asciiTheme="minorHAnsi" w:hAnsiTheme="minorHAnsi" w:cstheme="minorHAnsi"/>
                <w:b/>
                <w:bCs/>
              </w:rPr>
              <w:t>EP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>no confirmar registrar</w:t>
            </w:r>
            <w:r w:rsidRPr="008D7A5A">
              <w:rPr>
                <w:rFonts w:asciiTheme="minorHAnsi" w:hAnsiTheme="minorHAnsi" w:cstheme="minorHAnsi"/>
                <w:b/>
                <w:bCs/>
              </w:rPr>
              <w:t xml:space="preserve"> el </w:t>
            </w:r>
            <w:r>
              <w:rPr>
                <w:rFonts w:asciiTheme="minorHAnsi" w:hAnsiTheme="minorHAnsi" w:cstheme="minorHAnsi"/>
                <w:b/>
                <w:bCs/>
              </w:rPr>
              <w:t>profesional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Encargado de Personal (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>) selecciona la opción para registrar profesional.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sistema solicita que se ingrese la </w:t>
            </w:r>
            <w:r w:rsidR="0021175A">
              <w:rPr>
                <w:rFonts w:asciiTheme="minorHAnsi" w:hAnsiTheme="minorHAnsi" w:cstheme="minorHAnsi"/>
              </w:rPr>
              <w:t xml:space="preserve">fecha de alta, </w:t>
            </w:r>
            <w:r>
              <w:rPr>
                <w:rFonts w:asciiTheme="minorHAnsi" w:hAnsiTheme="minorHAnsi" w:cstheme="minorHAnsi"/>
              </w:rPr>
              <w:t>matricula, nombre, apellido y número de documento.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tipo de documento.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el tipo de documento.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el tipo de documento.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el tipo de documento.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6-A.1.A. Se llama al caso de uso “Registrar tipo de documento”.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 El caso de uso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6-A.1.B.1. El caso de uso no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6-A.1.B.2. Se cancela el caso de uso.</w:t>
            </w:r>
          </w:p>
          <w:p w:rsidR="002B2C8B" w:rsidRPr="002C6BCD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6-A.1.C. El sistema muestra el tipo de </w:t>
            </w:r>
            <w:r>
              <w:rPr>
                <w:rFonts w:asciiTheme="minorHAnsi" w:hAnsiTheme="minorHAnsi" w:cstheme="minorHAnsi"/>
              </w:rPr>
              <w:lastRenderedPageBreak/>
              <w:t>documento registrado.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la fecha de nacimiento.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la fecha de nacimiento.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ind w:left="151"/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provincia.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la provincia.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la provincia.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la provincia.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10-A.1.A. Se llama al caso de uso “Registrar provincia”.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 El caso de uso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10-A.1.B.1. El caso de uso no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10-A.1.B.2. Se cancela el caso de uso.</w:t>
            </w:r>
          </w:p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10-A.1.C. El sistema muestra la provincia  registrada.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el departamento.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el departamento.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el departamento.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el departamento.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12-A.1.A. Se llama al caso de uso “Registrar departamento”.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 El caso de uso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12-A.1.B.1. El caso de uso no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12-A.1.B.2. Se cancela el caso de uso.</w:t>
            </w:r>
          </w:p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12-A.1.C. El sistema muestra el departamento  registrado.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seleccione la localidad.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la localidad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la localidad.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la localidad.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localidad”.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Se cancela el caso de uso.</w:t>
            </w:r>
          </w:p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14-A.1.C. El sistema muestra la localidad </w:t>
            </w:r>
            <w:r>
              <w:rPr>
                <w:rFonts w:asciiTheme="minorHAnsi" w:hAnsiTheme="minorHAnsi" w:cstheme="minorHAnsi"/>
              </w:rPr>
              <w:lastRenderedPageBreak/>
              <w:t>registrada.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solicita se seleccione el barrio.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el barrio.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el barrio.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14-A.1.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el barrio.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14-A.1.A. Se llama al caso de uso “Registrar barrio”.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 El caso de uso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14-A.1.B.1. El caso de uso no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14-A.1.B.2. Se cancela el caso de uso.</w:t>
            </w:r>
          </w:p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14-A.1.C. El sistema muestra el barrio registrado.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nombre de la calle, número,</w:t>
            </w:r>
            <w:r w:rsidR="00846964">
              <w:rPr>
                <w:rFonts w:asciiTheme="minorHAnsi" w:hAnsiTheme="minorHAnsi" w:cstheme="minorHAnsi"/>
              </w:rPr>
              <w:t xml:space="preserve"> torre,</w:t>
            </w:r>
            <w:r>
              <w:rPr>
                <w:rFonts w:asciiTheme="minorHAnsi" w:hAnsiTheme="minorHAnsi" w:cstheme="minorHAnsi"/>
              </w:rPr>
              <w:t xml:space="preserve"> piso y departamento.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ingrese/n la/s dirección/es de correo electrónico.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Pr="008B4BFA">
              <w:rPr>
                <w:rFonts w:asciiTheme="minorHAnsi" w:hAnsiTheme="minorHAnsi" w:cstheme="minorHAnsi"/>
              </w:rPr>
              <w:t>sistema</w:t>
            </w:r>
            <w:r>
              <w:rPr>
                <w:rFonts w:asciiTheme="minorHAnsi" w:hAnsiTheme="minorHAnsi" w:cstheme="minorHAnsi"/>
              </w:rPr>
              <w:t xml:space="preserve"> solicita se ingrese/n el/los número/s y tipo de teléfono.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los datos solicitados.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 comentario.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ingresa comentario.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ingrese/n la/s especialidad/es.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encuentra y selecciona la especialidad.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26-A.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encuentra especialidad.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26-A.1.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desea registrar la especialidad.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26-A.1.A. Se llama al caso de uso “Registrar especialidad”.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26-A.1.B. El caso de uso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26-A.1.B.1. El caso de uso no se ejecutó correctamente.</w:t>
            </w:r>
          </w:p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26-A.1.B.2. Se cancela el caso de uso.</w:t>
            </w:r>
          </w:p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26-A.1.C. El sistema muestra especialidad registrada.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registración del profesional.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confirma la registración del profesional.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1175A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 xml:space="preserve">-A.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confirma la registración del </w:t>
            </w:r>
            <w:r>
              <w:rPr>
                <w:rFonts w:asciiTheme="minorHAnsi" w:hAnsiTheme="minorHAnsi" w:cstheme="minorHAnsi"/>
              </w:rPr>
              <w:lastRenderedPageBreak/>
              <w:t>profesional.</w:t>
            </w:r>
          </w:p>
          <w:p w:rsidR="002B2C8B" w:rsidRPr="00506739" w:rsidRDefault="002B2C8B" w:rsidP="002117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21175A">
              <w:rPr>
                <w:rFonts w:asciiTheme="minorHAnsi" w:hAnsiTheme="minorHAnsi" w:cstheme="minorHAnsi"/>
              </w:rPr>
              <w:t>7</w:t>
            </w:r>
            <w:r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21175A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1175A" w:rsidRDefault="0021175A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El sistema valida los datos ingresados y son válidos. (</w:t>
            </w:r>
            <w:r w:rsidRPr="00405E0F">
              <w:rPr>
                <w:rFonts w:asciiTheme="minorHAnsi" w:hAnsiTheme="minorHAnsi" w:cstheme="minorHAnsi"/>
                <w:b/>
              </w:rPr>
              <w:t>Ver observaciones</w:t>
            </w:r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4279" w:type="dxa"/>
            <w:gridSpan w:val="3"/>
          </w:tcPr>
          <w:p w:rsidR="0021175A" w:rsidRDefault="0021175A" w:rsidP="002117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28-A. El sistema valida los datos ingresados y no son válidos.</w:t>
            </w:r>
          </w:p>
          <w:p w:rsidR="0021175A" w:rsidRDefault="0021175A" w:rsidP="002117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28-A.1. El sistema informa la situación y solicita se reingresen los datos inválidos.</w:t>
            </w:r>
          </w:p>
          <w:p w:rsidR="0021175A" w:rsidRDefault="0021175A" w:rsidP="002117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28-A.2.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21175A" w:rsidRDefault="0021175A" w:rsidP="002117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28-A.2.A. El </w:t>
            </w:r>
            <w:r>
              <w:rPr>
                <w:rFonts w:asciiTheme="minorHAnsi" w:hAnsiTheme="minorHAnsi" w:cstheme="minorHAnsi"/>
                <w:b/>
              </w:rPr>
              <w:t>EP</w:t>
            </w:r>
            <w:r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21175A" w:rsidRDefault="0021175A" w:rsidP="0021175A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28-A.2.B. Se cancela el caso de uso.</w:t>
            </w: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Pr="00C15209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llama al Caso de Uso “Registrar Usuario”.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el Profesional.</w:t>
            </w:r>
          </w:p>
        </w:tc>
        <w:tc>
          <w:tcPr>
            <w:tcW w:w="4279" w:type="dxa"/>
            <w:gridSpan w:val="3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el paciente con los siguiente datos: fecha de alta, matricula, nombre, apellido, número y tipo de documento, fecha de nacimiento, provincia, departamento, localidad, barrio, calle, número, piso, departamento, correo/s electrónico, teléfono/s, y usuario.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2B2C8B" w:rsidRDefault="002B2C8B" w:rsidP="00363937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Observaciones: </w:t>
            </w:r>
          </w:p>
          <w:p w:rsidR="002B2C8B" w:rsidRPr="0034436C" w:rsidRDefault="002B2C8B" w:rsidP="002B2C8B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Theme="minorHAnsi" w:hAnsiTheme="minorHAnsi" w:cstheme="minorHAnsi"/>
                <w:bCs/>
              </w:rPr>
            </w:pPr>
            <w:r w:rsidRPr="0034436C">
              <w:rPr>
                <w:rFonts w:asciiTheme="minorHAnsi" w:hAnsiTheme="minorHAnsi" w:cstheme="minorHAnsi"/>
                <w:bCs/>
              </w:rPr>
              <w:t xml:space="preserve">La fecha de nacimiento </w:t>
            </w:r>
            <w:r>
              <w:rPr>
                <w:rFonts w:asciiTheme="minorHAnsi" w:hAnsiTheme="minorHAnsi" w:cstheme="minorHAnsi"/>
                <w:bCs/>
              </w:rPr>
              <w:t>debe ser anterior a la fecha de registración.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2B2C8B" w:rsidRPr="00C15209" w:rsidRDefault="002B2C8B" w:rsidP="00363937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552" w:type="dxa"/>
            <w:gridSpan w:val="2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382" w:type="dxa"/>
            <w:gridSpan w:val="6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552" w:type="dxa"/>
            <w:gridSpan w:val="2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 w:rsidRPr="00D804BE">
              <w:rPr>
                <w:rFonts w:asciiTheme="minorHAnsi" w:hAnsiTheme="minorHAnsi" w:cstheme="minorHAnsi"/>
                <w:bCs/>
                <w:sz w:val="22"/>
              </w:rPr>
              <w:t>15/06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382" w:type="dxa"/>
            <w:gridSpan w:val="6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Creación de CU Registrar profesional</w:t>
            </w:r>
          </w:p>
        </w:tc>
        <w:tc>
          <w:tcPr>
            <w:tcW w:w="2007" w:type="dxa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Rodrigo Gonzalez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2B2C8B" w:rsidRDefault="002B2C8B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552" w:type="dxa"/>
            <w:gridSpan w:val="2"/>
          </w:tcPr>
          <w:p w:rsidR="002B2C8B" w:rsidRDefault="002B2C8B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382" w:type="dxa"/>
            <w:gridSpan w:val="6"/>
          </w:tcPr>
          <w:p w:rsidR="002B2C8B" w:rsidRDefault="002B2C8B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profesional</w:t>
            </w:r>
          </w:p>
        </w:tc>
        <w:tc>
          <w:tcPr>
            <w:tcW w:w="2007" w:type="dxa"/>
          </w:tcPr>
          <w:p w:rsidR="002B2C8B" w:rsidRDefault="002B2C8B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lastRenderedPageBreak/>
              <w:t>1.2</w:t>
            </w:r>
          </w:p>
        </w:tc>
        <w:tc>
          <w:tcPr>
            <w:tcW w:w="1552" w:type="dxa"/>
            <w:gridSpan w:val="2"/>
          </w:tcPr>
          <w:p w:rsidR="002B2C8B" w:rsidRPr="00EB4936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22/06/2013</w:t>
            </w:r>
          </w:p>
        </w:tc>
        <w:tc>
          <w:tcPr>
            <w:tcW w:w="5382" w:type="dxa"/>
            <w:gridSpan w:val="6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</w:t>
            </w:r>
            <w:r>
              <w:rPr>
                <w:rFonts w:ascii="Calibri" w:hAnsi="Calibri" w:cs="Calibri"/>
                <w:bCs/>
                <w:sz w:val="22"/>
              </w:rPr>
              <w:t>Registrar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</w:rPr>
              <w:t>profesional</w:t>
            </w:r>
          </w:p>
        </w:tc>
        <w:tc>
          <w:tcPr>
            <w:tcW w:w="2007" w:type="dxa"/>
          </w:tcPr>
          <w:p w:rsidR="002B2C8B" w:rsidRPr="00C15209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2B2C8B" w:rsidRPr="00F0495A" w:rsidTr="00363937">
        <w:trPr>
          <w:cantSplit/>
          <w:tblCellSpacing w:w="20" w:type="dxa"/>
          <w:jc w:val="center"/>
        </w:trPr>
        <w:tc>
          <w:tcPr>
            <w:tcW w:w="1014" w:type="dxa"/>
          </w:tcPr>
          <w:p w:rsidR="002B2C8B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552" w:type="dxa"/>
            <w:gridSpan w:val="2"/>
          </w:tcPr>
          <w:p w:rsidR="002B2C8B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382" w:type="dxa"/>
            <w:gridSpan w:val="6"/>
          </w:tcPr>
          <w:p w:rsidR="002B2C8B" w:rsidRDefault="002B2C8B" w:rsidP="00363937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</w:p>
        </w:tc>
        <w:tc>
          <w:tcPr>
            <w:tcW w:w="2007" w:type="dxa"/>
          </w:tcPr>
          <w:p w:rsidR="002B2C8B" w:rsidRDefault="002B2C8B" w:rsidP="00363937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2B2C8B" w:rsidRPr="00F2427D" w:rsidRDefault="002B2C8B" w:rsidP="002B2C8B"/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5862" w:rsidRDefault="002E5862" w:rsidP="003E2693">
      <w:pPr>
        <w:spacing w:line="240" w:lineRule="auto"/>
      </w:pPr>
      <w:r>
        <w:separator/>
      </w:r>
    </w:p>
  </w:endnote>
  <w:endnote w:type="continuationSeparator" w:id="0">
    <w:p w:rsidR="002E5862" w:rsidRDefault="002E5862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0E6340" w:rsidP="00693A94">
    <w:pPr>
      <w:pStyle w:val="Piedepgina"/>
      <w:rPr>
        <w:rFonts w:asciiTheme="minorHAnsi" w:eastAsiaTheme="majorEastAsia" w:hAnsiTheme="minorHAnsi" w:cstheme="minorHAnsi"/>
      </w:rPr>
    </w:pPr>
    <w:r w:rsidRPr="000E6340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0E6340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0E6340">
      <w:rPr>
        <w:rFonts w:asciiTheme="minorHAnsi" w:eastAsiaTheme="minorEastAsia" w:hAnsiTheme="minorHAnsi" w:cstheme="minorHAnsi"/>
        <w:b/>
      </w:rPr>
      <w:fldChar w:fldCharType="separate"/>
    </w:r>
    <w:r w:rsidR="00E450D1" w:rsidRPr="00E450D1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5862" w:rsidRDefault="002E5862" w:rsidP="003E2693">
      <w:pPr>
        <w:spacing w:line="240" w:lineRule="auto"/>
      </w:pPr>
      <w:r>
        <w:separator/>
      </w:r>
    </w:p>
  </w:footnote>
  <w:footnote w:type="continuationSeparator" w:id="0">
    <w:p w:rsidR="002E5862" w:rsidRDefault="002E5862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0E6340">
    <w:pPr>
      <w:pStyle w:val="Encabezado"/>
    </w:pPr>
    <w:r w:rsidRPr="000E6340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2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201871DF"/>
    <w:multiLevelType w:val="hybridMultilevel"/>
    <w:tmpl w:val="23E09806"/>
    <w:lvl w:ilvl="0" w:tplc="76643DE6">
      <w:start w:val="6"/>
      <w:numFmt w:val="bullet"/>
      <w:lvlText w:val="-"/>
      <w:lvlJc w:val="left"/>
      <w:pPr>
        <w:ind w:left="855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0401BFD"/>
    <w:multiLevelType w:val="hybridMultilevel"/>
    <w:tmpl w:val="5340435E"/>
    <w:lvl w:ilvl="0" w:tplc="29DE6CDA">
      <w:start w:val="1"/>
      <w:numFmt w:val="bullet"/>
      <w:lvlText w:val="-"/>
      <w:lvlJc w:val="left"/>
      <w:pPr>
        <w:ind w:left="1080" w:hanging="360"/>
      </w:pPr>
      <w:rPr>
        <w:rFonts w:ascii="Calibri" w:eastAsia="Arial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0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6"/>
  </w:num>
  <w:num w:numId="2">
    <w:abstractNumId w:val="9"/>
  </w:num>
  <w:num w:numId="3">
    <w:abstractNumId w:val="20"/>
  </w:num>
  <w:num w:numId="4">
    <w:abstractNumId w:val="12"/>
  </w:num>
  <w:num w:numId="5">
    <w:abstractNumId w:val="19"/>
  </w:num>
  <w:num w:numId="6">
    <w:abstractNumId w:val="14"/>
  </w:num>
  <w:num w:numId="7">
    <w:abstractNumId w:val="6"/>
  </w:num>
  <w:num w:numId="8">
    <w:abstractNumId w:val="8"/>
  </w:num>
  <w:num w:numId="9">
    <w:abstractNumId w:val="2"/>
  </w:num>
  <w:num w:numId="10">
    <w:abstractNumId w:val="17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  <w:num w:numId="15">
    <w:abstractNumId w:val="3"/>
  </w:num>
  <w:num w:numId="16">
    <w:abstractNumId w:val="18"/>
  </w:num>
  <w:num w:numId="17">
    <w:abstractNumId w:val="10"/>
  </w:num>
  <w:num w:numId="18">
    <w:abstractNumId w:val="11"/>
  </w:num>
  <w:num w:numId="19">
    <w:abstractNumId w:val="13"/>
  </w:num>
  <w:num w:numId="20">
    <w:abstractNumId w:val="15"/>
  </w:num>
  <w:num w:numId="2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9218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B2C8B"/>
    <w:rsid w:val="00044A2E"/>
    <w:rsid w:val="000875A2"/>
    <w:rsid w:val="000E6340"/>
    <w:rsid w:val="000E71A9"/>
    <w:rsid w:val="00150215"/>
    <w:rsid w:val="00163E17"/>
    <w:rsid w:val="0018284C"/>
    <w:rsid w:val="001B68EB"/>
    <w:rsid w:val="001C7463"/>
    <w:rsid w:val="0021175A"/>
    <w:rsid w:val="002B2C8B"/>
    <w:rsid w:val="002E5862"/>
    <w:rsid w:val="00346D8C"/>
    <w:rsid w:val="003822EF"/>
    <w:rsid w:val="003B7057"/>
    <w:rsid w:val="003C41C0"/>
    <w:rsid w:val="003E2693"/>
    <w:rsid w:val="0045433E"/>
    <w:rsid w:val="004B56CB"/>
    <w:rsid w:val="004D7A60"/>
    <w:rsid w:val="00683CC0"/>
    <w:rsid w:val="00693A94"/>
    <w:rsid w:val="006B31B3"/>
    <w:rsid w:val="007B229C"/>
    <w:rsid w:val="007D2FCD"/>
    <w:rsid w:val="00824EB9"/>
    <w:rsid w:val="00846964"/>
    <w:rsid w:val="008B0DD5"/>
    <w:rsid w:val="00A14A4B"/>
    <w:rsid w:val="00A3150C"/>
    <w:rsid w:val="00A3702D"/>
    <w:rsid w:val="00AB2A03"/>
    <w:rsid w:val="00BD75BE"/>
    <w:rsid w:val="00C15209"/>
    <w:rsid w:val="00C26731"/>
    <w:rsid w:val="00C905B2"/>
    <w:rsid w:val="00CC59C7"/>
    <w:rsid w:val="00CF650B"/>
    <w:rsid w:val="00E239CB"/>
    <w:rsid w:val="00E450D1"/>
    <w:rsid w:val="00E85FCF"/>
    <w:rsid w:val="00F2427D"/>
    <w:rsid w:val="00F63BC1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229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D6760-08A0-476F-B1EC-53E98A0A3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118</TotalTime>
  <Pages>1</Pages>
  <Words>976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2_Exposicion.docx</vt:lpstr>
    </vt:vector>
  </TitlesOfParts>
  <Company>Toshiba</Company>
  <LinksUpToDate>false</LinksUpToDate>
  <CharactersWithSpaces>6337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9</cp:revision>
  <dcterms:created xsi:type="dcterms:W3CDTF">2013-06-23T14:17:00Z</dcterms:created>
  <dcterms:modified xsi:type="dcterms:W3CDTF">2013-11-03T13:49:00Z</dcterms:modified>
</cp:coreProperties>
</file>