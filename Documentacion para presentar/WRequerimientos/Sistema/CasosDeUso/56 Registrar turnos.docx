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590"/>
        <w:gridCol w:w="1598"/>
        <w:gridCol w:w="671"/>
        <w:gridCol w:w="491"/>
        <w:gridCol w:w="248"/>
        <w:gridCol w:w="1248"/>
        <w:gridCol w:w="1024"/>
        <w:gridCol w:w="2067"/>
      </w:tblGrid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44717B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</w:p>
        </w:tc>
      </w:tr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9A7001">
              <w:rPr>
                <w:rFonts w:asciiTheme="minorHAnsi" w:hAnsiTheme="minorHAnsi" w:cstheme="minorHAnsi"/>
              </w:rPr>
              <w:t>Registrar turno.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C87A7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C87A7F">
              <w:rPr>
                <w:rFonts w:asciiTheme="minorHAnsi" w:hAnsiTheme="minorHAnsi" w:cstheme="minorHAnsi"/>
              </w:rPr>
              <w:t>56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594B0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AD35A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4B04">
              <w:rPr>
                <w:rFonts w:asciiTheme="minorHAnsi" w:hAnsiTheme="minorHAnsi" w:cstheme="minorHAnsi"/>
              </w:rPr>
              <w:instrText xml:space="preserve"> FORMCHECKBOX </w:instrText>
            </w:r>
            <w:r w:rsidR="00AD35A1">
              <w:rPr>
                <w:rFonts w:asciiTheme="minorHAnsi" w:hAnsiTheme="minorHAnsi" w:cstheme="minorHAnsi"/>
              </w:rPr>
            </w:r>
            <w:r w:rsidR="00AD35A1">
              <w:rPr>
                <w:rFonts w:asciiTheme="minorHAnsi" w:hAnsiTheme="minorHAnsi" w:cstheme="minorHAnsi"/>
              </w:rPr>
              <w:fldChar w:fldCharType="separate"/>
            </w:r>
            <w:r w:rsidR="00AD35A1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AD35A1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AD35A1">
              <w:rPr>
                <w:rFonts w:asciiTheme="minorHAnsi" w:hAnsiTheme="minorHAnsi" w:cstheme="minorHAnsi"/>
              </w:rPr>
            </w:r>
            <w:r w:rsidR="00AD35A1">
              <w:rPr>
                <w:rFonts w:asciiTheme="minorHAnsi" w:hAnsiTheme="minorHAnsi" w:cstheme="minorHAnsi"/>
              </w:rPr>
              <w:fldChar w:fldCharType="separate"/>
            </w:r>
            <w:r w:rsidR="00AD35A1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AD35A1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AD35A1">
              <w:rPr>
                <w:rFonts w:asciiTheme="minorHAnsi" w:hAnsiTheme="minorHAnsi" w:cstheme="minorHAnsi"/>
              </w:rPr>
            </w:r>
            <w:r w:rsidR="00AD35A1">
              <w:rPr>
                <w:rFonts w:asciiTheme="minorHAnsi" w:hAnsiTheme="minorHAnsi" w:cstheme="minorHAnsi"/>
              </w:rPr>
              <w:fldChar w:fldCharType="separate"/>
            </w:r>
            <w:r w:rsidR="00AD35A1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594B0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AD35A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4B04">
              <w:rPr>
                <w:rFonts w:asciiTheme="minorHAnsi" w:hAnsiTheme="minorHAnsi" w:cstheme="minorHAnsi"/>
              </w:rPr>
              <w:instrText xml:space="preserve"> FORMCHECKBOX </w:instrText>
            </w:r>
            <w:r w:rsidR="00AD35A1">
              <w:rPr>
                <w:rFonts w:asciiTheme="minorHAnsi" w:hAnsiTheme="minorHAnsi" w:cstheme="minorHAnsi"/>
              </w:rPr>
            </w:r>
            <w:r w:rsidR="00AD35A1">
              <w:rPr>
                <w:rFonts w:asciiTheme="minorHAnsi" w:hAnsiTheme="minorHAnsi" w:cstheme="minorHAnsi"/>
              </w:rPr>
              <w:fldChar w:fldCharType="separate"/>
            </w:r>
            <w:r w:rsidR="00AD35A1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AD35A1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AD35A1">
              <w:rPr>
                <w:rFonts w:asciiTheme="minorHAnsi" w:hAnsiTheme="minorHAnsi" w:cstheme="minorHAnsi"/>
              </w:rPr>
            </w:r>
            <w:r w:rsidR="00AD35A1">
              <w:rPr>
                <w:rFonts w:asciiTheme="minorHAnsi" w:hAnsiTheme="minorHAnsi" w:cstheme="minorHAnsi"/>
              </w:rPr>
              <w:fldChar w:fldCharType="separate"/>
            </w:r>
            <w:r w:rsidR="00AD35A1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594B0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bookmarkStart w:id="0" w:name="Casilla5"/>
            <w:r w:rsidR="00AD35A1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4B04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AD35A1">
              <w:rPr>
                <w:rFonts w:asciiTheme="minorHAnsi" w:hAnsiTheme="minorHAnsi" w:cstheme="minorHAnsi"/>
                <w:sz w:val="20"/>
                <w:szCs w:val="20"/>
              </w:rPr>
            </w:r>
            <w:r w:rsidR="00AD35A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AD35A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AD35A1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AD35A1">
              <w:rPr>
                <w:rFonts w:asciiTheme="minorHAnsi" w:hAnsiTheme="minorHAnsi" w:cstheme="minorHAnsi"/>
                <w:sz w:val="20"/>
                <w:szCs w:val="20"/>
              </w:rPr>
            </w:r>
            <w:r w:rsidR="00AD35A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AD35A1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594B0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AD35A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D35A1">
              <w:rPr>
                <w:rFonts w:asciiTheme="minorHAnsi" w:hAnsiTheme="minorHAnsi" w:cstheme="minorHAnsi"/>
                <w:sz w:val="18"/>
                <w:szCs w:val="18"/>
              </w:rPr>
            </w:r>
            <w:r w:rsidR="00AD35A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D35A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AD35A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D35A1">
              <w:rPr>
                <w:rFonts w:asciiTheme="minorHAnsi" w:hAnsiTheme="minorHAnsi" w:cstheme="minorHAnsi"/>
                <w:sz w:val="18"/>
                <w:szCs w:val="18"/>
              </w:rPr>
            </w:r>
            <w:r w:rsidR="00AD35A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D35A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AD35A1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4B04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D35A1">
              <w:rPr>
                <w:rFonts w:asciiTheme="minorHAnsi" w:hAnsiTheme="minorHAnsi" w:cstheme="minorHAnsi"/>
                <w:sz w:val="18"/>
                <w:szCs w:val="18"/>
              </w:rPr>
            </w:r>
            <w:r w:rsidR="00AD35A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D35A1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AD35A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D35A1">
              <w:rPr>
                <w:rFonts w:asciiTheme="minorHAnsi" w:hAnsiTheme="minorHAnsi" w:cstheme="minorHAnsi"/>
                <w:sz w:val="18"/>
                <w:szCs w:val="18"/>
              </w:rPr>
            </w:r>
            <w:r w:rsidR="00AD35A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D35A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AD35A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D35A1">
              <w:rPr>
                <w:rFonts w:asciiTheme="minorHAnsi" w:hAnsiTheme="minorHAnsi" w:cstheme="minorHAnsi"/>
                <w:sz w:val="18"/>
                <w:szCs w:val="18"/>
              </w:rPr>
            </w:r>
            <w:r w:rsidR="00AD35A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D35A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602A98">
              <w:rPr>
                <w:rFonts w:asciiTheme="minorHAnsi" w:hAnsiTheme="minorHAnsi" w:cstheme="minorHAnsi"/>
              </w:rPr>
              <w:t>Encargado de Turnos (</w:t>
            </w:r>
            <w:r w:rsidR="00602A98" w:rsidRPr="00602A98">
              <w:rPr>
                <w:rFonts w:asciiTheme="minorHAnsi" w:hAnsiTheme="minorHAnsi" w:cstheme="minorHAnsi"/>
                <w:b/>
              </w:rPr>
              <w:t>ET</w:t>
            </w:r>
            <w:r w:rsidR="00602A98">
              <w:rPr>
                <w:rFonts w:asciiTheme="minorHAnsi" w:hAnsiTheme="minorHAnsi" w:cstheme="minorHAnsi"/>
              </w:rPr>
              <w:t>).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594B0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AD35A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4B04">
              <w:rPr>
                <w:rFonts w:asciiTheme="minorHAnsi" w:hAnsiTheme="minorHAnsi" w:cstheme="minorHAnsi"/>
              </w:rPr>
              <w:instrText xml:space="preserve"> FORMCHECKBOX </w:instrText>
            </w:r>
            <w:r w:rsidR="00AD35A1">
              <w:rPr>
                <w:rFonts w:asciiTheme="minorHAnsi" w:hAnsiTheme="minorHAnsi" w:cstheme="minorHAnsi"/>
              </w:rPr>
            </w:r>
            <w:r w:rsidR="00AD35A1">
              <w:rPr>
                <w:rFonts w:asciiTheme="minorHAnsi" w:hAnsiTheme="minorHAnsi" w:cstheme="minorHAnsi"/>
              </w:rPr>
              <w:fldChar w:fldCharType="separate"/>
            </w:r>
            <w:r w:rsidR="00AD35A1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AD35A1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AD35A1">
              <w:rPr>
                <w:rFonts w:asciiTheme="minorHAnsi" w:hAnsiTheme="minorHAnsi" w:cstheme="minorHAnsi"/>
              </w:rPr>
            </w:r>
            <w:r w:rsidR="00AD35A1">
              <w:rPr>
                <w:rFonts w:asciiTheme="minorHAnsi" w:hAnsiTheme="minorHAnsi" w:cstheme="minorHAnsi"/>
              </w:rPr>
              <w:fldChar w:fldCharType="separate"/>
            </w:r>
            <w:r w:rsidR="00AD35A1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602A9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AA141C">
              <w:rPr>
                <w:rFonts w:asciiTheme="minorHAnsi" w:hAnsiTheme="minorHAnsi" w:cstheme="minorHAnsi"/>
              </w:rPr>
              <w:t xml:space="preserve">Registrar los datos </w:t>
            </w:r>
            <w:r w:rsidR="00602A98">
              <w:rPr>
                <w:rFonts w:asciiTheme="minorHAnsi" w:hAnsiTheme="minorHAnsi" w:cstheme="minorHAnsi"/>
              </w:rPr>
              <w:t>del turno a asignar a un paciente.</w:t>
            </w:r>
          </w:p>
        </w:tc>
      </w:tr>
      <w:tr w:rsidR="00C15209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59417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594172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AA141C" w:rsidRPr="00594B04" w:rsidRDefault="00C60A43" w:rsidP="00594B04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 registró el turno.</w:t>
            </w:r>
          </w:p>
        </w:tc>
      </w:tr>
      <w:tr w:rsidR="00C15209" w:rsidRPr="00F0495A" w:rsidTr="0059417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AA141C" w:rsidRDefault="00AA141C" w:rsidP="00AA141C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C60A43" w:rsidRDefault="00C60A43" w:rsidP="00C60A43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ET no registra el paciente.</w:t>
            </w:r>
          </w:p>
          <w:p w:rsidR="00C60A43" w:rsidRPr="00C60A43" w:rsidRDefault="00C60A43" w:rsidP="00C60A43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C60A43">
              <w:rPr>
                <w:rFonts w:asciiTheme="minorHAnsi" w:hAnsiTheme="minorHAnsi" w:cstheme="minorHAnsi"/>
                <w:b/>
                <w:bCs/>
              </w:rPr>
              <w:t>El ET no reingresa los datos correctamente.</w:t>
            </w:r>
          </w:p>
          <w:p w:rsidR="00C15209" w:rsidRPr="00AA141C" w:rsidRDefault="00AA141C" w:rsidP="00AA141C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AA141C">
              <w:rPr>
                <w:rFonts w:asciiTheme="minorHAnsi" w:hAnsiTheme="minorHAnsi" w:cstheme="minorHAnsi"/>
                <w:b/>
                <w:bCs/>
              </w:rPr>
              <w:t>E</w:t>
            </w:r>
            <w:r w:rsidR="00C60A43">
              <w:rPr>
                <w:rFonts w:asciiTheme="minorHAnsi" w:hAnsiTheme="minorHAnsi" w:cstheme="minorHAnsi"/>
                <w:b/>
                <w:bCs/>
              </w:rPr>
              <w:t>l ET no confirma el registro</w:t>
            </w:r>
            <w:r w:rsidRPr="00AA141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C60A43">
              <w:rPr>
                <w:rFonts w:asciiTheme="minorHAnsi" w:hAnsiTheme="minorHAnsi" w:cstheme="minorHAnsi"/>
                <w:b/>
                <w:bCs/>
              </w:rPr>
              <w:t>d</w:t>
            </w:r>
            <w:r w:rsidRPr="00AA141C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>
              <w:rPr>
                <w:rFonts w:asciiTheme="minorHAnsi" w:hAnsiTheme="minorHAnsi" w:cstheme="minorHAnsi"/>
                <w:b/>
                <w:bCs/>
              </w:rPr>
              <w:t>turno</w:t>
            </w:r>
            <w:r w:rsidR="00C60A43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C1520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594172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594172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F47BF9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caso de uso comienza cuando el Encargado de turno (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>) selecciona la opción para registrar un nuevo turno.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594172">
            <w:pPr>
              <w:jc w:val="both"/>
              <w:rPr>
                <w:rFonts w:asciiTheme="minorHAnsi" w:hAnsiTheme="minorHAnsi" w:cstheme="minorHAnsi"/>
              </w:rPr>
            </w:pPr>
          </w:p>
          <w:p w:rsidR="00C15209" w:rsidRPr="00C15209" w:rsidRDefault="00C15209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846C5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846C5" w:rsidRDefault="004846C5" w:rsidP="005A08A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paciente.</w:t>
            </w:r>
          </w:p>
        </w:tc>
        <w:tc>
          <w:tcPr>
            <w:tcW w:w="4279" w:type="dxa"/>
            <w:gridSpan w:val="3"/>
          </w:tcPr>
          <w:p w:rsidR="004846C5" w:rsidRPr="00C15209" w:rsidRDefault="004846C5" w:rsidP="00497C7B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4846C5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846C5" w:rsidRDefault="004846C5" w:rsidP="005A08A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4846C5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encuentra y selecciona</w:t>
            </w:r>
            <w:r w:rsidR="000451B8">
              <w:rPr>
                <w:rFonts w:asciiTheme="minorHAnsi" w:hAnsiTheme="minorHAnsi" w:cstheme="minorHAnsi"/>
              </w:rPr>
              <w:t xml:space="preserve"> paciente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4846C5" w:rsidRDefault="00A669D2" w:rsidP="004846C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846C5">
              <w:rPr>
                <w:rFonts w:asciiTheme="minorHAnsi" w:hAnsiTheme="minorHAnsi" w:cstheme="minorHAnsi"/>
              </w:rPr>
              <w:t xml:space="preserve">-A. El </w:t>
            </w:r>
            <w:r w:rsidR="004846C5">
              <w:rPr>
                <w:rFonts w:asciiTheme="minorHAnsi" w:hAnsiTheme="minorHAnsi" w:cstheme="minorHAnsi"/>
                <w:b/>
              </w:rPr>
              <w:t>E</w:t>
            </w:r>
            <w:r w:rsidR="00C870A9">
              <w:rPr>
                <w:rFonts w:asciiTheme="minorHAnsi" w:hAnsiTheme="minorHAnsi" w:cstheme="minorHAnsi"/>
                <w:b/>
              </w:rPr>
              <w:t>T</w:t>
            </w:r>
            <w:r w:rsidR="004846C5">
              <w:rPr>
                <w:rFonts w:asciiTheme="minorHAnsi" w:hAnsiTheme="minorHAnsi" w:cstheme="minorHAnsi"/>
              </w:rPr>
              <w:t xml:space="preserve"> no encuentra </w:t>
            </w:r>
            <w:r w:rsidR="00C870A9">
              <w:rPr>
                <w:rFonts w:asciiTheme="minorHAnsi" w:hAnsiTheme="minorHAnsi" w:cstheme="minorHAnsi"/>
              </w:rPr>
              <w:t>paciente</w:t>
            </w:r>
            <w:r w:rsidR="004846C5">
              <w:rPr>
                <w:rFonts w:asciiTheme="minorHAnsi" w:hAnsiTheme="minorHAnsi" w:cstheme="minorHAnsi"/>
              </w:rPr>
              <w:t>.</w:t>
            </w:r>
          </w:p>
          <w:p w:rsidR="004846C5" w:rsidRDefault="00A669D2" w:rsidP="004846C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846C5">
              <w:rPr>
                <w:rFonts w:asciiTheme="minorHAnsi" w:hAnsiTheme="minorHAnsi" w:cstheme="minorHAnsi"/>
              </w:rPr>
              <w:t xml:space="preserve">-A.1. El </w:t>
            </w:r>
            <w:r w:rsidR="004846C5" w:rsidRPr="002C6BCD">
              <w:rPr>
                <w:rFonts w:asciiTheme="minorHAnsi" w:hAnsiTheme="minorHAnsi" w:cstheme="minorHAnsi"/>
                <w:b/>
              </w:rPr>
              <w:t>E</w:t>
            </w:r>
            <w:r w:rsidR="00C870A9">
              <w:rPr>
                <w:rFonts w:asciiTheme="minorHAnsi" w:hAnsiTheme="minorHAnsi" w:cstheme="minorHAnsi"/>
                <w:b/>
              </w:rPr>
              <w:t>T</w:t>
            </w:r>
            <w:r w:rsidR="004846C5">
              <w:rPr>
                <w:rFonts w:asciiTheme="minorHAnsi" w:hAnsiTheme="minorHAnsi" w:cstheme="minorHAnsi"/>
              </w:rPr>
              <w:t xml:space="preserve"> desea registrar el </w:t>
            </w:r>
            <w:r w:rsidR="00C870A9">
              <w:rPr>
                <w:rFonts w:asciiTheme="minorHAnsi" w:hAnsiTheme="minorHAnsi" w:cstheme="minorHAnsi"/>
              </w:rPr>
              <w:t>paciente.</w:t>
            </w:r>
          </w:p>
          <w:p w:rsidR="004846C5" w:rsidRDefault="00A669D2" w:rsidP="004846C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846C5">
              <w:rPr>
                <w:rFonts w:asciiTheme="minorHAnsi" w:hAnsiTheme="minorHAnsi" w:cstheme="minorHAnsi"/>
              </w:rPr>
              <w:t xml:space="preserve">-A.1.A. Se llama al caso de uso “Registrar </w:t>
            </w:r>
            <w:r w:rsidR="00C870A9">
              <w:rPr>
                <w:rFonts w:asciiTheme="minorHAnsi" w:hAnsiTheme="minorHAnsi" w:cstheme="minorHAnsi"/>
              </w:rPr>
              <w:t>Paciente</w:t>
            </w:r>
            <w:r w:rsidR="004846C5">
              <w:rPr>
                <w:rFonts w:asciiTheme="minorHAnsi" w:hAnsiTheme="minorHAnsi" w:cstheme="minorHAnsi"/>
              </w:rPr>
              <w:t>”.</w:t>
            </w:r>
          </w:p>
          <w:p w:rsidR="004846C5" w:rsidRDefault="00A669D2" w:rsidP="004846C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846C5">
              <w:rPr>
                <w:rFonts w:asciiTheme="minorHAnsi" w:hAnsiTheme="minorHAnsi" w:cstheme="minorHAnsi"/>
              </w:rPr>
              <w:t>-A.1.B. El caso de uso se ejecutó correctamente.</w:t>
            </w:r>
          </w:p>
          <w:p w:rsidR="004846C5" w:rsidRDefault="00A669D2" w:rsidP="004846C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846C5">
              <w:rPr>
                <w:rFonts w:asciiTheme="minorHAnsi" w:hAnsiTheme="minorHAnsi" w:cstheme="minorHAnsi"/>
              </w:rPr>
              <w:t>-A.1.B.1. El caso de uso no se ejecutó correctamente.</w:t>
            </w:r>
          </w:p>
          <w:p w:rsidR="004846C5" w:rsidRDefault="00A669D2" w:rsidP="004846C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846C5">
              <w:rPr>
                <w:rFonts w:asciiTheme="minorHAnsi" w:hAnsiTheme="minorHAnsi" w:cstheme="minorHAnsi"/>
              </w:rPr>
              <w:t>-A.1.B.2. Se cancela el caso de uso.</w:t>
            </w:r>
          </w:p>
          <w:p w:rsidR="004846C5" w:rsidRPr="00C15209" w:rsidRDefault="00A669D2" w:rsidP="00C870A9">
            <w:pPr>
              <w:pStyle w:val="Textoindependiente"/>
              <w:rPr>
                <w:rFonts w:asciiTheme="minorHAnsi" w:hAnsiTheme="minorHAnsi" w:cstheme="minorHAnsi"/>
              </w:rPr>
            </w:pPr>
            <w:r w:rsidRPr="00A669D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>3</w:t>
            </w:r>
            <w:r w:rsidR="004846C5" w:rsidRPr="00A669D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 xml:space="preserve">-A.1.C. El sistema muestra el </w:t>
            </w:r>
            <w:r w:rsidR="00C870A9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 xml:space="preserve">paciente </w:t>
            </w:r>
            <w:r w:rsidR="00B15C17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>registrado</w:t>
            </w:r>
            <w:r w:rsidR="004846C5" w:rsidRPr="00A669D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>.</w:t>
            </w:r>
          </w:p>
        </w:tc>
      </w:tr>
      <w:tr w:rsidR="004846C5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846C5" w:rsidRPr="00C15209" w:rsidRDefault="004846C5" w:rsidP="005A08A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</w:t>
            </w:r>
            <w:r w:rsidR="00F26991">
              <w:rPr>
                <w:rFonts w:asciiTheme="minorHAnsi" w:hAnsiTheme="minorHAnsi" w:cstheme="minorHAnsi"/>
              </w:rPr>
              <w:t xml:space="preserve">stema solicita se seleccione </w:t>
            </w:r>
            <w:r>
              <w:rPr>
                <w:rFonts w:asciiTheme="minorHAnsi" w:hAnsiTheme="minorHAnsi" w:cstheme="minorHAnsi"/>
              </w:rPr>
              <w:t>profesional.</w:t>
            </w:r>
          </w:p>
        </w:tc>
        <w:tc>
          <w:tcPr>
            <w:tcW w:w="4279" w:type="dxa"/>
            <w:gridSpan w:val="3"/>
          </w:tcPr>
          <w:p w:rsidR="004846C5" w:rsidRPr="00C15209" w:rsidRDefault="004846C5" w:rsidP="00497C7B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0451B8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451B8" w:rsidRDefault="000451B8" w:rsidP="00362D8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4846C5">
              <w:rPr>
                <w:rFonts w:asciiTheme="minorHAnsi" w:hAnsiTheme="minorHAnsi" w:cstheme="minorHAnsi"/>
                <w:b/>
              </w:rPr>
              <w:t>ET</w:t>
            </w:r>
            <w:r w:rsidR="007C71E2">
              <w:rPr>
                <w:rFonts w:asciiTheme="minorHAnsi" w:hAnsiTheme="minorHAnsi" w:cstheme="minorHAnsi"/>
              </w:rPr>
              <w:t xml:space="preserve"> selecciona</w:t>
            </w:r>
            <w:r>
              <w:rPr>
                <w:rFonts w:asciiTheme="minorHAnsi" w:hAnsiTheme="minorHAnsi" w:cstheme="minorHAnsi"/>
              </w:rPr>
              <w:t xml:space="preserve"> profesional.</w:t>
            </w:r>
          </w:p>
        </w:tc>
        <w:tc>
          <w:tcPr>
            <w:tcW w:w="4279" w:type="dxa"/>
            <w:gridSpan w:val="3"/>
          </w:tcPr>
          <w:p w:rsidR="000451B8" w:rsidRPr="00C15209" w:rsidRDefault="007C71E2" w:rsidP="005B539B">
            <w:pPr>
              <w:pStyle w:val="Textoindependiente"/>
              <w:rPr>
                <w:rFonts w:asciiTheme="minorHAnsi" w:hAnsiTheme="minorHAnsi" w:cstheme="minorHAnsi"/>
              </w:rPr>
            </w:pPr>
            <w:r w:rsidRPr="007C71E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 xml:space="preserve">5-A. El </w:t>
            </w:r>
            <w:r w:rsidRPr="007C71E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  <w:lang w:val="es-AR" w:eastAsia="es-AR"/>
              </w:rPr>
              <w:t>ET</w:t>
            </w:r>
            <w:r w:rsidRPr="007C71E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 xml:space="preserve"> no selecciona profesional.</w:t>
            </w:r>
          </w:p>
        </w:tc>
      </w:tr>
      <w:tr w:rsidR="000451B8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451B8" w:rsidRPr="00C15209" w:rsidRDefault="000451B8" w:rsidP="00682B3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</w:t>
            </w:r>
            <w:r w:rsidR="00682B33">
              <w:rPr>
                <w:rFonts w:asciiTheme="minorHAnsi" w:hAnsiTheme="minorHAnsi" w:cstheme="minorHAnsi"/>
              </w:rPr>
              <w:t>seleccione la</w:t>
            </w:r>
            <w:r w:rsidR="002C3173">
              <w:rPr>
                <w:rFonts w:asciiTheme="minorHAnsi" w:hAnsiTheme="minorHAnsi" w:cstheme="minorHAnsi"/>
              </w:rPr>
              <w:t>/</w:t>
            </w:r>
            <w:r w:rsidR="00682B33">
              <w:rPr>
                <w:rFonts w:asciiTheme="minorHAnsi" w:hAnsiTheme="minorHAnsi" w:cstheme="minorHAnsi"/>
              </w:rPr>
              <w:t xml:space="preserve">s </w:t>
            </w:r>
            <w:r w:rsidR="00B26581">
              <w:rPr>
                <w:rFonts w:asciiTheme="minorHAnsi" w:hAnsiTheme="minorHAnsi" w:cstheme="minorHAnsi"/>
              </w:rPr>
              <w:t>práctica</w:t>
            </w:r>
            <w:r w:rsidR="00C60A43">
              <w:rPr>
                <w:rFonts w:asciiTheme="minorHAnsi" w:hAnsiTheme="minorHAnsi" w:cstheme="minorHAnsi"/>
              </w:rPr>
              <w:t>/</w:t>
            </w:r>
            <w:r w:rsidR="00B26581">
              <w:rPr>
                <w:rFonts w:asciiTheme="minorHAnsi" w:hAnsiTheme="minorHAnsi" w:cstheme="minorHAnsi"/>
              </w:rPr>
              <w:t>s</w:t>
            </w:r>
            <w:r w:rsidR="00682B33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0451B8" w:rsidRPr="00C15209" w:rsidRDefault="000451B8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2936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2936" w:rsidRDefault="00392936" w:rsidP="00C60A4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92936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la</w:t>
            </w:r>
            <w:r w:rsidR="002C3173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s práctica</w:t>
            </w:r>
            <w:r w:rsidR="00C60A43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s</w:t>
            </w:r>
            <w:r w:rsidR="00C60A43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392936" w:rsidRPr="00C15209" w:rsidRDefault="002C3173" w:rsidP="0059417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392936">
              <w:rPr>
                <w:rFonts w:asciiTheme="minorHAnsi" w:hAnsiTheme="minorHAnsi" w:cstheme="minorHAnsi"/>
              </w:rPr>
              <w:t xml:space="preserve">-A. El </w:t>
            </w:r>
            <w:r w:rsidR="00392936" w:rsidRPr="00392936">
              <w:rPr>
                <w:rFonts w:asciiTheme="minorHAnsi" w:hAnsiTheme="minorHAnsi" w:cstheme="minorHAnsi"/>
                <w:b/>
              </w:rPr>
              <w:t>ET</w:t>
            </w:r>
            <w:r w:rsidR="00392936">
              <w:rPr>
                <w:rFonts w:asciiTheme="minorHAnsi" w:hAnsiTheme="minorHAnsi" w:cstheme="minorHAnsi"/>
              </w:rPr>
              <w:t xml:space="preserve"> no selecciona la</w:t>
            </w:r>
            <w:r>
              <w:rPr>
                <w:rFonts w:asciiTheme="minorHAnsi" w:hAnsiTheme="minorHAnsi" w:cstheme="minorHAnsi"/>
              </w:rPr>
              <w:t>/</w:t>
            </w:r>
            <w:r w:rsidR="00392936">
              <w:rPr>
                <w:rFonts w:asciiTheme="minorHAnsi" w:hAnsiTheme="minorHAnsi" w:cstheme="minorHAnsi"/>
              </w:rPr>
              <w:t>s práctica</w:t>
            </w:r>
            <w:r w:rsidR="00C60A43">
              <w:rPr>
                <w:rFonts w:asciiTheme="minorHAnsi" w:hAnsiTheme="minorHAnsi" w:cstheme="minorHAnsi"/>
              </w:rPr>
              <w:t>/</w:t>
            </w:r>
            <w:r w:rsidR="00392936">
              <w:rPr>
                <w:rFonts w:asciiTheme="minorHAnsi" w:hAnsiTheme="minorHAnsi" w:cstheme="minorHAnsi"/>
              </w:rPr>
              <w:t>s.</w:t>
            </w: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Default="002C3173" w:rsidP="006724A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la fecha del turno.</w:t>
            </w:r>
          </w:p>
        </w:tc>
        <w:tc>
          <w:tcPr>
            <w:tcW w:w="4279" w:type="dxa"/>
            <w:gridSpan w:val="3"/>
          </w:tcPr>
          <w:p w:rsidR="002C3173" w:rsidRDefault="002C3173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Pr="00C15209" w:rsidRDefault="002C3173" w:rsidP="006724A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la fecha del turno.</w:t>
            </w:r>
          </w:p>
        </w:tc>
        <w:tc>
          <w:tcPr>
            <w:tcW w:w="4279" w:type="dxa"/>
            <w:gridSpan w:val="3"/>
          </w:tcPr>
          <w:p w:rsidR="002C3173" w:rsidRDefault="002C3173" w:rsidP="0059417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9-A. El </w:t>
            </w:r>
            <w:r w:rsidRPr="002C3173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selecciona la fecha del turno.</w:t>
            </w:r>
          </w:p>
        </w:tc>
      </w:tr>
      <w:tr w:rsidR="002231F6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231F6" w:rsidRDefault="002231F6" w:rsidP="006724A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el/los días de semana del turno.</w:t>
            </w:r>
          </w:p>
        </w:tc>
        <w:tc>
          <w:tcPr>
            <w:tcW w:w="4279" w:type="dxa"/>
            <w:gridSpan w:val="3"/>
          </w:tcPr>
          <w:p w:rsidR="002231F6" w:rsidRDefault="002231F6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231F6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231F6" w:rsidRDefault="002231F6" w:rsidP="006724A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231F6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el/los día</w:t>
            </w:r>
            <w:r w:rsidR="00C60A43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s de semana del turno.</w:t>
            </w:r>
          </w:p>
        </w:tc>
        <w:tc>
          <w:tcPr>
            <w:tcW w:w="4279" w:type="dxa"/>
            <w:gridSpan w:val="3"/>
          </w:tcPr>
          <w:p w:rsidR="002231F6" w:rsidRDefault="002231F6" w:rsidP="0059417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11-A. El </w:t>
            </w:r>
            <w:r w:rsidRPr="00D96699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selecciona el/los día</w:t>
            </w:r>
            <w:r w:rsidR="00C60A43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s de semana del turno.</w:t>
            </w: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Default="002C3173" w:rsidP="00D9669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hora de inicio del turno.</w:t>
            </w:r>
          </w:p>
        </w:tc>
        <w:tc>
          <w:tcPr>
            <w:tcW w:w="4279" w:type="dxa"/>
            <w:gridSpan w:val="3"/>
          </w:tcPr>
          <w:p w:rsidR="002C3173" w:rsidRDefault="002C3173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Pr="00C15209" w:rsidRDefault="002C3173" w:rsidP="008E210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</w:t>
            </w:r>
            <w:r w:rsidR="008E210C">
              <w:rPr>
                <w:rFonts w:asciiTheme="minorHAnsi" w:hAnsiTheme="minorHAnsi" w:cstheme="minorHAnsi"/>
              </w:rPr>
              <w:t xml:space="preserve">la </w:t>
            </w:r>
            <w:r>
              <w:rPr>
                <w:rFonts w:asciiTheme="minorHAnsi" w:hAnsiTheme="minorHAnsi" w:cstheme="minorHAnsi"/>
              </w:rPr>
              <w:t>h</w:t>
            </w:r>
            <w:r w:rsidR="008E210C">
              <w:rPr>
                <w:rFonts w:asciiTheme="minorHAnsi" w:hAnsiTheme="minorHAnsi" w:cstheme="minorHAnsi"/>
              </w:rPr>
              <w:t>ora de</w:t>
            </w:r>
            <w:r>
              <w:rPr>
                <w:rFonts w:asciiTheme="minorHAnsi" w:hAnsiTheme="minorHAnsi" w:cstheme="minorHAnsi"/>
              </w:rPr>
              <w:t xml:space="preserve"> inicio</w:t>
            </w:r>
            <w:r w:rsidR="008E210C">
              <w:rPr>
                <w:rFonts w:asciiTheme="minorHAnsi" w:hAnsiTheme="minorHAnsi" w:cstheme="minorHAnsi"/>
              </w:rPr>
              <w:t xml:space="preserve"> del turno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2C3173" w:rsidRDefault="008E210C" w:rsidP="0059417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13-A. El </w:t>
            </w:r>
            <w:r w:rsidRPr="000C67D7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selecciona la hora de inicio del turno.</w:t>
            </w: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Default="002C3173" w:rsidP="001D30F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comentario.</w:t>
            </w:r>
          </w:p>
        </w:tc>
        <w:tc>
          <w:tcPr>
            <w:tcW w:w="4279" w:type="dxa"/>
            <w:gridSpan w:val="3"/>
          </w:tcPr>
          <w:p w:rsidR="002C3173" w:rsidRPr="00C15209" w:rsidRDefault="002C3173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Default="002C3173" w:rsidP="001D30F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ingresa comentario.</w:t>
            </w:r>
          </w:p>
        </w:tc>
        <w:tc>
          <w:tcPr>
            <w:tcW w:w="4279" w:type="dxa"/>
            <w:gridSpan w:val="3"/>
          </w:tcPr>
          <w:p w:rsidR="002C3173" w:rsidRPr="00C15209" w:rsidRDefault="000C67D7" w:rsidP="0059417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15-A. El </w:t>
            </w:r>
            <w:r w:rsidRPr="000C67D7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ingresa comentario.</w:t>
            </w: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Default="002C3173" w:rsidP="001D30F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ingresados y son válidos. (</w:t>
            </w:r>
            <w:r w:rsidRPr="00405E0F">
              <w:rPr>
                <w:rFonts w:asciiTheme="minorHAnsi" w:hAnsiTheme="minorHAnsi" w:cstheme="minorHAnsi"/>
                <w:b/>
              </w:rPr>
              <w:t xml:space="preserve">Ver </w:t>
            </w:r>
            <w:r w:rsidR="00141AC3">
              <w:rPr>
                <w:rFonts w:asciiTheme="minorHAnsi" w:hAnsiTheme="minorHAnsi" w:cstheme="minorHAnsi"/>
                <w:b/>
              </w:rPr>
              <w:t>observación 1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279" w:type="dxa"/>
            <w:gridSpan w:val="3"/>
          </w:tcPr>
          <w:p w:rsidR="002C3173" w:rsidRDefault="002C3173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9556E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-A. El sistema valida los datos ingresados y no son válidos.</w:t>
            </w:r>
          </w:p>
          <w:p w:rsidR="002C3173" w:rsidRDefault="009556ED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  <w:r w:rsidR="002C3173">
              <w:rPr>
                <w:rFonts w:asciiTheme="minorHAnsi" w:hAnsiTheme="minorHAnsi" w:cstheme="minorHAnsi"/>
              </w:rPr>
              <w:t>-A.1. El sistema informa la situación y solicita se reingresen los datos inválidos.</w:t>
            </w:r>
          </w:p>
          <w:p w:rsidR="002C3173" w:rsidRDefault="009556ED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  <w:r w:rsidR="002C3173">
              <w:rPr>
                <w:rFonts w:asciiTheme="minorHAnsi" w:hAnsiTheme="minorHAnsi" w:cstheme="minorHAnsi"/>
              </w:rPr>
              <w:t xml:space="preserve">-A.2. El </w:t>
            </w:r>
            <w:r w:rsidR="002C3173">
              <w:rPr>
                <w:rFonts w:asciiTheme="minorHAnsi" w:hAnsiTheme="minorHAnsi" w:cstheme="minorHAnsi"/>
                <w:b/>
              </w:rPr>
              <w:t>ET</w:t>
            </w:r>
            <w:r w:rsidR="002C3173"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2C3173" w:rsidRDefault="009556ED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  <w:r w:rsidR="002C3173">
              <w:rPr>
                <w:rFonts w:asciiTheme="minorHAnsi" w:hAnsiTheme="minorHAnsi" w:cstheme="minorHAnsi"/>
              </w:rPr>
              <w:t xml:space="preserve">-A.2.A. El </w:t>
            </w:r>
            <w:r w:rsidR="002C3173">
              <w:rPr>
                <w:rFonts w:asciiTheme="minorHAnsi" w:hAnsiTheme="minorHAnsi" w:cstheme="minorHAnsi"/>
                <w:b/>
              </w:rPr>
              <w:t>ET</w:t>
            </w:r>
            <w:r w:rsidR="002C3173"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2C3173" w:rsidRPr="005425A6" w:rsidRDefault="009556ED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  <w:r w:rsidR="002C3173">
              <w:rPr>
                <w:rFonts w:asciiTheme="minorHAnsi" w:hAnsiTheme="minorHAnsi" w:cstheme="minorHAnsi"/>
              </w:rPr>
              <w:t>-A.2.B. Se cancela el caso de uso.</w:t>
            </w: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Default="002C3173" w:rsidP="005277F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registración del turno.</w:t>
            </w:r>
          </w:p>
        </w:tc>
        <w:tc>
          <w:tcPr>
            <w:tcW w:w="4279" w:type="dxa"/>
            <w:gridSpan w:val="3"/>
          </w:tcPr>
          <w:p w:rsidR="002C3173" w:rsidRPr="00C15209" w:rsidRDefault="002C3173" w:rsidP="001D30F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Default="002C3173" w:rsidP="005277F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T</w:t>
            </w:r>
            <w:r>
              <w:rPr>
                <w:rFonts w:asciiTheme="minorHAnsi" w:hAnsiTheme="minorHAnsi" w:cstheme="minorHAnsi"/>
              </w:rPr>
              <w:t xml:space="preserve"> confirma la registración del turno.</w:t>
            </w:r>
          </w:p>
        </w:tc>
        <w:tc>
          <w:tcPr>
            <w:tcW w:w="4279" w:type="dxa"/>
            <w:gridSpan w:val="3"/>
          </w:tcPr>
          <w:p w:rsidR="002C3173" w:rsidRDefault="002C3173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13-A. 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confirma la registración del turno.</w:t>
            </w:r>
          </w:p>
          <w:p w:rsidR="002C3173" w:rsidRPr="00506739" w:rsidRDefault="002C3173" w:rsidP="00141AC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13-A.1. Se cancela el </w:t>
            </w:r>
            <w:r w:rsidR="00141AC3">
              <w:rPr>
                <w:rFonts w:asciiTheme="minorHAnsi" w:hAnsiTheme="minorHAnsi" w:cstheme="minorHAnsi"/>
              </w:rPr>
              <w:t>CU.</w:t>
            </w: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Default="002C3173" w:rsidP="009556E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registra el turno con los siguientes datos: paciente, profesional, </w:t>
            </w:r>
            <w:r w:rsidR="009556ED">
              <w:rPr>
                <w:rFonts w:asciiTheme="minorHAnsi" w:hAnsiTheme="minorHAnsi" w:cstheme="minorHAnsi"/>
              </w:rPr>
              <w:t xml:space="preserve">practica/s, </w:t>
            </w:r>
            <w:r>
              <w:rPr>
                <w:rFonts w:asciiTheme="minorHAnsi" w:hAnsiTheme="minorHAnsi" w:cstheme="minorHAnsi"/>
              </w:rPr>
              <w:t>fecha del turno, hora de inicio y comentario.</w:t>
            </w:r>
          </w:p>
        </w:tc>
        <w:tc>
          <w:tcPr>
            <w:tcW w:w="4279" w:type="dxa"/>
            <w:gridSpan w:val="3"/>
          </w:tcPr>
          <w:p w:rsidR="002C3173" w:rsidRPr="00C15209" w:rsidRDefault="002C3173" w:rsidP="001D30F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Default="002C3173" w:rsidP="001D30F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2C3173" w:rsidRPr="00C15209" w:rsidRDefault="002C3173" w:rsidP="001D30F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C3173" w:rsidRDefault="002C3173" w:rsidP="005277FE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</w:p>
          <w:p w:rsidR="002C3173" w:rsidRPr="00141AC3" w:rsidRDefault="00141AC3" w:rsidP="00141AC3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E4015">
              <w:rPr>
                <w:rFonts w:asciiTheme="minorHAnsi" w:hAnsiTheme="minorHAnsi" w:cstheme="minorHAnsi"/>
                <w:b/>
                <w:bCs/>
              </w:rPr>
              <w:t>Observación 1: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="002C3173" w:rsidRPr="00141AC3">
              <w:rPr>
                <w:rFonts w:asciiTheme="minorHAnsi" w:hAnsiTheme="minorHAnsi" w:cstheme="minorHAnsi"/>
                <w:bCs/>
              </w:rPr>
              <w:t>La fecha del turno debe ser la actual o posterior para su correcta registración.</w:t>
            </w: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C3173" w:rsidRPr="00C15209" w:rsidRDefault="002C3173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C3173" w:rsidRPr="00C15209" w:rsidRDefault="002C3173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2C3173" w:rsidRPr="00C15209" w:rsidRDefault="002C3173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2C3173" w:rsidRPr="00C15209" w:rsidRDefault="002C3173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C3173" w:rsidRPr="00C15209" w:rsidRDefault="002C3173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C3173" w:rsidRPr="00C15209" w:rsidRDefault="002C3173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C3173" w:rsidRPr="00C15209" w:rsidRDefault="002C3173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C3173" w:rsidRPr="00C15209" w:rsidRDefault="002C3173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C3173" w:rsidRPr="00C15209" w:rsidRDefault="002C3173" w:rsidP="00594172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lastRenderedPageBreak/>
              <w:t>Use Case de Generalización: no aplica</w:t>
            </w: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2C3173" w:rsidRPr="00C15209" w:rsidRDefault="002C3173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2C3173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2C3173" w:rsidRPr="00C15209" w:rsidRDefault="002C3173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694" w:type="dxa"/>
            <w:gridSpan w:val="2"/>
          </w:tcPr>
          <w:p w:rsidR="002C3173" w:rsidRPr="00C15209" w:rsidRDefault="002C3173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240" w:type="dxa"/>
            <w:gridSpan w:val="6"/>
          </w:tcPr>
          <w:p w:rsidR="002C3173" w:rsidRPr="00C15209" w:rsidRDefault="002C3173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2C3173" w:rsidRPr="00C15209" w:rsidRDefault="002C3173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2C3173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2C3173" w:rsidRPr="00C15209" w:rsidRDefault="002C3173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694" w:type="dxa"/>
            <w:gridSpan w:val="2"/>
          </w:tcPr>
          <w:p w:rsidR="002C3173" w:rsidRPr="00C15209" w:rsidRDefault="002C3173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240" w:type="dxa"/>
            <w:gridSpan w:val="6"/>
          </w:tcPr>
          <w:p w:rsidR="002C3173" w:rsidRPr="00C15209" w:rsidRDefault="002C3173" w:rsidP="004B29D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</w:t>
            </w:r>
            <w:r w:rsidR="004B29D5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2C3173" w:rsidRPr="00C15209" w:rsidRDefault="002C3173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Juan Aguilar</w:t>
            </w:r>
          </w:p>
        </w:tc>
      </w:tr>
      <w:tr w:rsidR="002C3173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2C3173" w:rsidRDefault="002C3173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694" w:type="dxa"/>
            <w:gridSpan w:val="2"/>
          </w:tcPr>
          <w:p w:rsidR="002C3173" w:rsidRDefault="002C3173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240" w:type="dxa"/>
            <w:gridSpan w:val="6"/>
          </w:tcPr>
          <w:p w:rsidR="002C3173" w:rsidRDefault="004B29D5" w:rsidP="0052176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Modificación de CU.</w:t>
            </w:r>
          </w:p>
        </w:tc>
        <w:tc>
          <w:tcPr>
            <w:tcW w:w="2007" w:type="dxa"/>
          </w:tcPr>
          <w:p w:rsidR="002C3173" w:rsidRDefault="002C3173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2C3173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2C3173" w:rsidRDefault="002C3173" w:rsidP="00C3783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1.2</w:t>
            </w:r>
          </w:p>
        </w:tc>
        <w:tc>
          <w:tcPr>
            <w:tcW w:w="1694" w:type="dxa"/>
            <w:gridSpan w:val="2"/>
          </w:tcPr>
          <w:p w:rsidR="002C3173" w:rsidRDefault="002C3173" w:rsidP="00BA664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22/09/2013</w:t>
            </w:r>
          </w:p>
        </w:tc>
        <w:tc>
          <w:tcPr>
            <w:tcW w:w="5240" w:type="dxa"/>
            <w:gridSpan w:val="6"/>
          </w:tcPr>
          <w:p w:rsidR="002C3173" w:rsidRDefault="004B29D5" w:rsidP="00C3783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Modificación de CU.</w:t>
            </w:r>
          </w:p>
        </w:tc>
        <w:tc>
          <w:tcPr>
            <w:tcW w:w="2007" w:type="dxa"/>
          </w:tcPr>
          <w:p w:rsidR="002C3173" w:rsidRDefault="002C3173" w:rsidP="00C3783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644BDA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644BDA" w:rsidRDefault="00644BDA" w:rsidP="00C3783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1.3</w:t>
            </w:r>
          </w:p>
        </w:tc>
        <w:tc>
          <w:tcPr>
            <w:tcW w:w="1694" w:type="dxa"/>
            <w:gridSpan w:val="2"/>
          </w:tcPr>
          <w:p w:rsidR="00644BDA" w:rsidRDefault="00644BDA" w:rsidP="00BA664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29/09/2013</w:t>
            </w:r>
          </w:p>
        </w:tc>
        <w:tc>
          <w:tcPr>
            <w:tcW w:w="5240" w:type="dxa"/>
            <w:gridSpan w:val="6"/>
          </w:tcPr>
          <w:p w:rsidR="00644BDA" w:rsidRDefault="004B29D5" w:rsidP="006724A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Modificación de CU.</w:t>
            </w:r>
          </w:p>
        </w:tc>
        <w:tc>
          <w:tcPr>
            <w:tcW w:w="2007" w:type="dxa"/>
          </w:tcPr>
          <w:p w:rsidR="00644BDA" w:rsidRDefault="00644BDA" w:rsidP="006724A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4B29D5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4B29D5" w:rsidRDefault="004B29D5" w:rsidP="00C3783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1.4</w:t>
            </w:r>
          </w:p>
        </w:tc>
        <w:tc>
          <w:tcPr>
            <w:tcW w:w="1694" w:type="dxa"/>
            <w:gridSpan w:val="2"/>
          </w:tcPr>
          <w:p w:rsidR="004B29D5" w:rsidRDefault="004B29D5" w:rsidP="00BA664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05/10/13</w:t>
            </w:r>
          </w:p>
        </w:tc>
        <w:tc>
          <w:tcPr>
            <w:tcW w:w="5240" w:type="dxa"/>
            <w:gridSpan w:val="6"/>
          </w:tcPr>
          <w:p w:rsidR="004B29D5" w:rsidRDefault="004B29D5" w:rsidP="006724A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Modificación de CU.</w:t>
            </w:r>
          </w:p>
        </w:tc>
        <w:tc>
          <w:tcPr>
            <w:tcW w:w="2007" w:type="dxa"/>
          </w:tcPr>
          <w:p w:rsidR="004B29D5" w:rsidRDefault="004B29D5" w:rsidP="006724A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Manuel Fernandez</w:t>
            </w:r>
          </w:p>
        </w:tc>
      </w:tr>
      <w:tr w:rsidR="004B29D5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4B29D5" w:rsidRDefault="004B29D5" w:rsidP="00C3783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1694" w:type="dxa"/>
            <w:gridSpan w:val="2"/>
          </w:tcPr>
          <w:p w:rsidR="004B29D5" w:rsidRDefault="004B29D5" w:rsidP="00BA664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5240" w:type="dxa"/>
            <w:gridSpan w:val="6"/>
          </w:tcPr>
          <w:p w:rsidR="004B29D5" w:rsidRDefault="004B29D5" w:rsidP="006724A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4B29D5" w:rsidRDefault="004B29D5" w:rsidP="006724A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683CC0" w:rsidRPr="00F2427D" w:rsidRDefault="00683CC0" w:rsidP="00F2427D">
      <w:bookmarkStart w:id="1" w:name="_GoBack"/>
      <w:bookmarkEnd w:id="1"/>
    </w:p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9DA" w:rsidRDefault="008C09DA" w:rsidP="003E2693">
      <w:pPr>
        <w:spacing w:line="240" w:lineRule="auto"/>
      </w:pPr>
      <w:r>
        <w:separator/>
      </w:r>
    </w:p>
  </w:endnote>
  <w:endnote w:type="continuationSeparator" w:id="0">
    <w:p w:rsidR="008C09DA" w:rsidRDefault="008C09DA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172" w:rsidRDefault="00594172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>
      <w:rPr>
        <w:rFonts w:asciiTheme="majorHAnsi" w:eastAsiaTheme="majorEastAsia" w:hAnsiTheme="majorHAnsi" w:cstheme="majorBidi"/>
      </w:rPr>
      <w:t>: Aguilar, Aoki, Gonzalez, Fernández,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AD35A1" w:rsidRPr="00AD35A1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AD35A1" w:rsidRPr="00AD35A1">
      <w:rPr>
        <w:rFonts w:asciiTheme="minorHAnsi" w:eastAsiaTheme="minorEastAsia" w:hAnsiTheme="minorHAnsi" w:cstheme="minorBidi"/>
        <w:b/>
      </w:rPr>
      <w:fldChar w:fldCharType="separate"/>
    </w:r>
    <w:r w:rsidR="00C87A7F" w:rsidRPr="00C87A7F">
      <w:rPr>
        <w:rFonts w:asciiTheme="majorHAnsi" w:eastAsiaTheme="majorEastAsia" w:hAnsiTheme="majorHAnsi" w:cstheme="majorBidi"/>
        <w:b/>
        <w:noProof/>
        <w:lang w:val="es-ES"/>
      </w:rPr>
      <w:t>1</w:t>
    </w:r>
    <w:r w:rsidR="00AD35A1" w:rsidRPr="00F82349">
      <w:rPr>
        <w:rFonts w:asciiTheme="majorHAnsi" w:eastAsiaTheme="majorEastAsia" w:hAnsiTheme="majorHAnsi" w:cstheme="majorBidi"/>
        <w:b/>
      </w:rPr>
      <w:fldChar w:fldCharType="end"/>
    </w:r>
  </w:p>
  <w:p w:rsidR="00594172" w:rsidRDefault="0059417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9DA" w:rsidRDefault="008C09DA" w:rsidP="003E2693">
      <w:pPr>
        <w:spacing w:line="240" w:lineRule="auto"/>
      </w:pPr>
      <w:r>
        <w:separator/>
      </w:r>
    </w:p>
  </w:footnote>
  <w:footnote w:type="continuationSeparator" w:id="0">
    <w:p w:rsidR="008C09DA" w:rsidRDefault="008C09DA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172" w:rsidRPr="003E2693" w:rsidRDefault="00594172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594172" w:rsidRPr="003E2693" w:rsidRDefault="00594172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594172" w:rsidRDefault="00AD35A1">
    <w:pPr>
      <w:pStyle w:val="Encabezado"/>
    </w:pPr>
    <w:r w:rsidRPr="00AD35A1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11266"/>
    <o:shapelayout v:ext="edit">
      <o:idmap v:ext="edit" data="4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47BF9"/>
    <w:rsid w:val="00001C21"/>
    <w:rsid w:val="00017D8D"/>
    <w:rsid w:val="000451B8"/>
    <w:rsid w:val="00047E7E"/>
    <w:rsid w:val="00067724"/>
    <w:rsid w:val="000B59A1"/>
    <w:rsid w:val="000B7014"/>
    <w:rsid w:val="000C67D7"/>
    <w:rsid w:val="000D02FA"/>
    <w:rsid w:val="000E71A9"/>
    <w:rsid w:val="0012655B"/>
    <w:rsid w:val="00141AC3"/>
    <w:rsid w:val="00150215"/>
    <w:rsid w:val="0015432A"/>
    <w:rsid w:val="00163E17"/>
    <w:rsid w:val="0018284C"/>
    <w:rsid w:val="001C7463"/>
    <w:rsid w:val="001E2ADB"/>
    <w:rsid w:val="002065C0"/>
    <w:rsid w:val="00210850"/>
    <w:rsid w:val="002231F6"/>
    <w:rsid w:val="002376AB"/>
    <w:rsid w:val="002C3173"/>
    <w:rsid w:val="002D6E37"/>
    <w:rsid w:val="002E4015"/>
    <w:rsid w:val="002E7665"/>
    <w:rsid w:val="00302748"/>
    <w:rsid w:val="00341123"/>
    <w:rsid w:val="00346D8C"/>
    <w:rsid w:val="00360C06"/>
    <w:rsid w:val="00362D87"/>
    <w:rsid w:val="003822EF"/>
    <w:rsid w:val="00392936"/>
    <w:rsid w:val="003A03E6"/>
    <w:rsid w:val="003C41C0"/>
    <w:rsid w:val="003D73FE"/>
    <w:rsid w:val="003E2693"/>
    <w:rsid w:val="004040DC"/>
    <w:rsid w:val="004063DE"/>
    <w:rsid w:val="00424BBD"/>
    <w:rsid w:val="00424D7A"/>
    <w:rsid w:val="0044717B"/>
    <w:rsid w:val="00471F9E"/>
    <w:rsid w:val="004846C5"/>
    <w:rsid w:val="00497C7B"/>
    <w:rsid w:val="004B29D5"/>
    <w:rsid w:val="004B6D7F"/>
    <w:rsid w:val="00517DFD"/>
    <w:rsid w:val="0052176D"/>
    <w:rsid w:val="005277FE"/>
    <w:rsid w:val="005755FE"/>
    <w:rsid w:val="00594172"/>
    <w:rsid w:val="00594B04"/>
    <w:rsid w:val="005A08A5"/>
    <w:rsid w:val="005B539B"/>
    <w:rsid w:val="005B6252"/>
    <w:rsid w:val="00602A98"/>
    <w:rsid w:val="00644BDA"/>
    <w:rsid w:val="00681825"/>
    <w:rsid w:val="00682B33"/>
    <w:rsid w:val="00683CC0"/>
    <w:rsid w:val="006B3BB9"/>
    <w:rsid w:val="006B5B0A"/>
    <w:rsid w:val="00723492"/>
    <w:rsid w:val="00744D1F"/>
    <w:rsid w:val="007B229C"/>
    <w:rsid w:val="007C71E2"/>
    <w:rsid w:val="00805E6A"/>
    <w:rsid w:val="00843C4F"/>
    <w:rsid w:val="008936EA"/>
    <w:rsid w:val="008A09D4"/>
    <w:rsid w:val="008B0DD5"/>
    <w:rsid w:val="008C09DA"/>
    <w:rsid w:val="008E210C"/>
    <w:rsid w:val="008F2C21"/>
    <w:rsid w:val="009556ED"/>
    <w:rsid w:val="009837C8"/>
    <w:rsid w:val="009A7001"/>
    <w:rsid w:val="009F4AE4"/>
    <w:rsid w:val="009F6C58"/>
    <w:rsid w:val="00A14A4B"/>
    <w:rsid w:val="00A66961"/>
    <w:rsid w:val="00A669D2"/>
    <w:rsid w:val="00A724CB"/>
    <w:rsid w:val="00AA141C"/>
    <w:rsid w:val="00AB2A03"/>
    <w:rsid w:val="00AD35A1"/>
    <w:rsid w:val="00B15BD5"/>
    <w:rsid w:val="00B15C17"/>
    <w:rsid w:val="00B178C2"/>
    <w:rsid w:val="00B179C1"/>
    <w:rsid w:val="00B26581"/>
    <w:rsid w:val="00B42423"/>
    <w:rsid w:val="00BA6643"/>
    <w:rsid w:val="00BD75BE"/>
    <w:rsid w:val="00C06F9A"/>
    <w:rsid w:val="00C15209"/>
    <w:rsid w:val="00C26731"/>
    <w:rsid w:val="00C478FF"/>
    <w:rsid w:val="00C47DEF"/>
    <w:rsid w:val="00C60A43"/>
    <w:rsid w:val="00C72729"/>
    <w:rsid w:val="00C870A9"/>
    <w:rsid w:val="00C87A7F"/>
    <w:rsid w:val="00C900C2"/>
    <w:rsid w:val="00C905B2"/>
    <w:rsid w:val="00C9625C"/>
    <w:rsid w:val="00CB3C49"/>
    <w:rsid w:val="00CC59C7"/>
    <w:rsid w:val="00D944E2"/>
    <w:rsid w:val="00D96699"/>
    <w:rsid w:val="00DB621E"/>
    <w:rsid w:val="00E046E9"/>
    <w:rsid w:val="00E239CB"/>
    <w:rsid w:val="00E85FCF"/>
    <w:rsid w:val="00F2427D"/>
    <w:rsid w:val="00F26991"/>
    <w:rsid w:val="00F47BF9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5277FE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5277FE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ritorio\Tesis%2025-05-13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19B66-6D89-4188-92FC-44E9B1A31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378</TotalTime>
  <Pages>3</Pages>
  <Words>612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pc</dc:creator>
  <cp:lastModifiedBy>Colossus User</cp:lastModifiedBy>
  <cp:revision>48</cp:revision>
  <dcterms:created xsi:type="dcterms:W3CDTF">2013-06-22T05:20:00Z</dcterms:created>
  <dcterms:modified xsi:type="dcterms:W3CDTF">2013-11-09T14:28:00Z</dcterms:modified>
</cp:coreProperties>
</file>