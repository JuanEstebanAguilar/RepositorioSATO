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590"/>
        <w:gridCol w:w="1598"/>
        <w:gridCol w:w="671"/>
        <w:gridCol w:w="491"/>
        <w:gridCol w:w="248"/>
        <w:gridCol w:w="1248"/>
        <w:gridCol w:w="1024"/>
        <w:gridCol w:w="2067"/>
      </w:tblGrid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717B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r w:rsidR="009A7001">
              <w:rPr>
                <w:rFonts w:asciiTheme="minorHAnsi" w:hAnsiTheme="minorHAnsi" w:cstheme="minorHAnsi"/>
              </w:rPr>
              <w:t>Registrar turno</w:t>
            </w:r>
            <w:r w:rsidR="00716AF2">
              <w:rPr>
                <w:rFonts w:asciiTheme="minorHAnsi" w:hAnsiTheme="minorHAnsi" w:cstheme="minorHAnsi"/>
              </w:rPr>
              <w:t xml:space="preserve"> web</w:t>
            </w:r>
            <w:r w:rsidR="009A7001">
              <w:rPr>
                <w:rFonts w:asciiTheme="minorHAnsi" w:hAnsiTheme="minorHAnsi" w:cstheme="minorHAnsi"/>
              </w:rPr>
              <w:t>.</w:t>
            </w:r>
            <w:bookmarkEnd w:id="0"/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8D4B5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D4B54">
              <w:rPr>
                <w:rFonts w:asciiTheme="minorHAnsi" w:hAnsiTheme="minorHAnsi" w:cstheme="minorHAnsi"/>
              </w:rPr>
              <w:t>61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81C6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E07B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1C60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8E07BD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8E07BD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681C6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8E07B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1C60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8E07BD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681C6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8E07BD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1C60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20"/>
                <w:szCs w:val="20"/>
              </w:rPr>
            </w:r>
            <w:r w:rsidR="008E07B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E07B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8E07BD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20"/>
                <w:szCs w:val="20"/>
              </w:rPr>
            </w:r>
            <w:r w:rsidR="008E07B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81C6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5"/>
            <w:r w:rsidR="00681C60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</w:r>
            <w:r w:rsidR="008E07BD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59417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681C6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76A6A">
              <w:rPr>
                <w:rFonts w:asciiTheme="minorHAnsi" w:hAnsiTheme="minorHAnsi" w:cstheme="minorHAnsi"/>
              </w:rPr>
              <w:t>Paciente Web (</w:t>
            </w:r>
            <w:r w:rsidR="00876A6A">
              <w:rPr>
                <w:rFonts w:asciiTheme="minorHAnsi" w:hAnsiTheme="minorHAnsi" w:cstheme="minorHAnsi"/>
                <w:b/>
              </w:rPr>
              <w:t>P</w:t>
            </w:r>
            <w:r w:rsidR="00876A6A" w:rsidRPr="00F174BB">
              <w:rPr>
                <w:rFonts w:asciiTheme="minorHAnsi" w:hAnsiTheme="minorHAnsi" w:cstheme="minorHAnsi"/>
                <w:b/>
              </w:rPr>
              <w:t>W</w:t>
            </w:r>
            <w:r w:rsidR="00876A6A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81C6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E07BD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1C60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8E07BD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E07BD">
              <w:rPr>
                <w:rFonts w:asciiTheme="minorHAnsi" w:hAnsiTheme="minorHAnsi" w:cstheme="minorHAnsi"/>
              </w:rPr>
            </w:r>
            <w:r w:rsidR="008E07BD">
              <w:rPr>
                <w:rFonts w:asciiTheme="minorHAnsi" w:hAnsiTheme="minorHAnsi" w:cstheme="minorHAnsi"/>
              </w:rPr>
              <w:fldChar w:fldCharType="separate"/>
            </w:r>
            <w:r w:rsidR="008E07BD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876A6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76A6A">
              <w:rPr>
                <w:rFonts w:asciiTheme="minorHAnsi" w:hAnsiTheme="minorHAnsi" w:cstheme="minorHAnsi"/>
              </w:rPr>
              <w:t>Registrar vía web los datos del turno a asignar al paciente.</w:t>
            </w:r>
          </w:p>
        </w:tc>
      </w:tr>
      <w:tr w:rsidR="00C15209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59417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AA141C" w:rsidRPr="00681C60" w:rsidRDefault="00AA141C" w:rsidP="00681C6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681C60">
              <w:rPr>
                <w:rFonts w:asciiTheme="minorHAnsi" w:hAnsiTheme="minorHAnsi" w:cstheme="minorHAnsi"/>
                <w:b/>
                <w:bCs/>
              </w:rPr>
              <w:t>registró el</w:t>
            </w:r>
            <w:r w:rsidR="00716AF2">
              <w:rPr>
                <w:rFonts w:asciiTheme="minorHAnsi" w:hAnsiTheme="minorHAnsi" w:cstheme="minorHAnsi"/>
                <w:b/>
                <w:bCs/>
              </w:rPr>
              <w:t xml:space="preserve"> turno </w:t>
            </w:r>
            <w:r w:rsidR="00681C60">
              <w:rPr>
                <w:rFonts w:asciiTheme="minorHAnsi" w:hAnsiTheme="minorHAnsi" w:cstheme="minorHAnsi"/>
                <w:b/>
                <w:bCs/>
              </w:rPr>
              <w:t xml:space="preserve">vía </w:t>
            </w:r>
            <w:r w:rsidR="00716AF2">
              <w:rPr>
                <w:rFonts w:asciiTheme="minorHAnsi" w:hAnsiTheme="minorHAnsi" w:cstheme="minorHAnsi"/>
                <w:b/>
                <w:bCs/>
              </w:rPr>
              <w:t>web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15209" w:rsidRPr="00F0495A" w:rsidTr="0059417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59417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A141C" w:rsidRDefault="00AA141C" w:rsidP="00AA141C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A00D1D" w:rsidRPr="00A00D1D" w:rsidRDefault="00A00D1D" w:rsidP="00A00D1D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0A6F6B">
              <w:rPr>
                <w:rFonts w:asciiTheme="minorHAnsi" w:hAnsiTheme="minorHAnsi" w:cstheme="minorHAnsi"/>
                <w:b/>
                <w:bCs/>
              </w:rPr>
              <w:t>El PW no reingresa los datos correctamente.</w:t>
            </w:r>
          </w:p>
          <w:p w:rsidR="00C15209" w:rsidRPr="00AA141C" w:rsidRDefault="00A00D1D" w:rsidP="00924AE9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0A6F6B">
              <w:rPr>
                <w:rFonts w:asciiTheme="minorHAnsi" w:hAnsiTheme="minorHAnsi" w:cstheme="minorHAnsi"/>
                <w:b/>
                <w:bCs/>
              </w:rPr>
              <w:t>El PW no confirma la registración del turno.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F47BF9" w:rsidP="00804C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comienza cuando el </w:t>
            </w:r>
            <w:r w:rsidR="00664919">
              <w:rPr>
                <w:rFonts w:asciiTheme="minorHAnsi" w:hAnsiTheme="minorHAnsi" w:cstheme="minorHAnsi"/>
              </w:rPr>
              <w:t>Paciente Web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="00804C37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>) selecciona la opción para registrar un nuevo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B6252" w:rsidP="005A08A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profesional</w:t>
            </w:r>
            <w:r w:rsidR="00804C3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497C7B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3A03E6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804C37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el profesional.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  <w:r w:rsidR="003E30C5">
              <w:rPr>
                <w:rFonts w:asciiTheme="minorHAnsi" w:hAnsiTheme="minorHAnsi" w:cstheme="minorHAnsi"/>
              </w:rPr>
              <w:t xml:space="preserve">3-A. </w:t>
            </w:r>
            <w:r w:rsidR="00BE3F21">
              <w:rPr>
                <w:rFonts w:asciiTheme="minorHAnsi" w:hAnsiTheme="minorHAnsi" w:cstheme="minorHAnsi"/>
              </w:rPr>
              <w:t xml:space="preserve">El </w:t>
            </w:r>
            <w:r w:rsidR="00BE3F21" w:rsidRPr="00BE3F21">
              <w:rPr>
                <w:rFonts w:asciiTheme="minorHAnsi" w:hAnsiTheme="minorHAnsi" w:cstheme="minorHAnsi"/>
                <w:b/>
              </w:rPr>
              <w:t>PW</w:t>
            </w:r>
            <w:r w:rsidR="00BE3F21">
              <w:rPr>
                <w:rFonts w:asciiTheme="minorHAnsi" w:hAnsiTheme="minorHAnsi" w:cstheme="minorHAnsi"/>
              </w:rPr>
              <w:t xml:space="preserve"> no selecciona el profesional.</w:t>
            </w:r>
          </w:p>
        </w:tc>
      </w:tr>
      <w:tr w:rsidR="00514AAC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14AAC" w:rsidRDefault="00514AAC" w:rsidP="00514AAC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</w:t>
            </w:r>
            <w:r w:rsidR="00A414CD">
              <w:rPr>
                <w:rFonts w:asciiTheme="minorHAnsi" w:hAnsiTheme="minorHAnsi" w:cstheme="minorHAnsi"/>
              </w:rPr>
              <w:t>cione la/s practica/s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514AAC" w:rsidRPr="00C15209" w:rsidRDefault="00514AAC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14AAC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14AAC" w:rsidRDefault="00514AAC" w:rsidP="00EB6BD3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514AAC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la/s practica</w:t>
            </w:r>
            <w:r w:rsidR="00924AE9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</w:t>
            </w:r>
            <w:r w:rsidR="00EB6BD3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514AAC" w:rsidRPr="00C15209" w:rsidRDefault="003E30C5" w:rsidP="00EB6BD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5-A. </w:t>
            </w:r>
            <w:r w:rsidR="00BE3F21">
              <w:rPr>
                <w:rFonts w:asciiTheme="minorHAnsi" w:hAnsiTheme="minorHAnsi" w:cstheme="minorHAnsi"/>
              </w:rPr>
              <w:t xml:space="preserve">El </w:t>
            </w:r>
            <w:r w:rsidR="00BE3F21" w:rsidRPr="003E30C5">
              <w:rPr>
                <w:rFonts w:asciiTheme="minorHAnsi" w:hAnsiTheme="minorHAnsi" w:cstheme="minorHAnsi"/>
                <w:b/>
              </w:rPr>
              <w:t>PW</w:t>
            </w:r>
            <w:r w:rsidR="00BE3F21">
              <w:rPr>
                <w:rFonts w:asciiTheme="minorHAnsi" w:hAnsiTheme="minorHAnsi" w:cstheme="minorHAnsi"/>
              </w:rPr>
              <w:t xml:space="preserve"> no selecciona la/s practica</w:t>
            </w:r>
            <w:r w:rsidR="00EB6BD3">
              <w:rPr>
                <w:rFonts w:asciiTheme="minorHAnsi" w:hAnsiTheme="minorHAnsi" w:cstheme="minorHAnsi"/>
              </w:rPr>
              <w:t>/</w:t>
            </w:r>
            <w:r w:rsidR="00BE3F21">
              <w:rPr>
                <w:rFonts w:asciiTheme="minorHAnsi" w:hAnsiTheme="minorHAnsi" w:cstheme="minorHAnsi"/>
              </w:rPr>
              <w:t>s</w:t>
            </w:r>
            <w:r w:rsidR="00EB6BD3">
              <w:rPr>
                <w:rFonts w:asciiTheme="minorHAnsi" w:hAnsiTheme="minorHAnsi" w:cstheme="minorHAnsi"/>
              </w:rPr>
              <w:t>.</w:t>
            </w: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B6252" w:rsidP="003E30C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594172">
              <w:rPr>
                <w:rFonts w:asciiTheme="minorHAnsi" w:hAnsiTheme="minorHAnsi" w:cstheme="minorHAnsi"/>
              </w:rPr>
              <w:t xml:space="preserve">solicita se seleccione </w:t>
            </w:r>
            <w:r w:rsidR="00804C37">
              <w:rPr>
                <w:rFonts w:asciiTheme="minorHAnsi" w:hAnsiTheme="minorHAnsi" w:cstheme="minorHAnsi"/>
              </w:rPr>
              <w:t xml:space="preserve">la </w:t>
            </w:r>
            <w:r w:rsidR="0044717B">
              <w:rPr>
                <w:rFonts w:asciiTheme="minorHAnsi" w:hAnsiTheme="minorHAnsi" w:cstheme="minorHAnsi"/>
              </w:rPr>
              <w:t>fecha</w:t>
            </w:r>
            <w:r w:rsidR="00DA5365">
              <w:rPr>
                <w:rFonts w:asciiTheme="minorHAnsi" w:hAnsiTheme="minorHAnsi" w:cstheme="minorHAnsi"/>
              </w:rPr>
              <w:t xml:space="preserve"> del turno</w:t>
            </w:r>
            <w:r w:rsidR="003E30C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594172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E3F21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3F21" w:rsidRDefault="00BE3F21" w:rsidP="003E30C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E30C5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la fecha</w:t>
            </w:r>
            <w:r w:rsidR="00DA5365">
              <w:rPr>
                <w:rFonts w:asciiTheme="minorHAnsi" w:hAnsiTheme="minorHAnsi" w:cstheme="minorHAnsi"/>
              </w:rPr>
              <w:t xml:space="preserve"> del turno</w:t>
            </w:r>
            <w:r w:rsidR="003E30C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BE3F21" w:rsidRPr="00C15209" w:rsidRDefault="003E30C5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7-A. </w:t>
            </w:r>
            <w:r w:rsidR="00BE3F21">
              <w:rPr>
                <w:rFonts w:asciiTheme="minorHAnsi" w:hAnsiTheme="minorHAnsi" w:cstheme="minorHAnsi"/>
              </w:rPr>
              <w:t xml:space="preserve">El </w:t>
            </w:r>
            <w:r w:rsidR="00BE3F21" w:rsidRPr="003E30C5">
              <w:rPr>
                <w:rFonts w:asciiTheme="minorHAnsi" w:hAnsiTheme="minorHAnsi" w:cstheme="minorHAnsi"/>
                <w:b/>
              </w:rPr>
              <w:t>PW</w:t>
            </w:r>
            <w:r w:rsidR="00BE3F21">
              <w:rPr>
                <w:rFonts w:asciiTheme="minorHAnsi" w:hAnsiTheme="minorHAnsi" w:cstheme="minorHAnsi"/>
              </w:rPr>
              <w:t xml:space="preserve"> no selecciona la fecha del turno.</w:t>
            </w:r>
          </w:p>
        </w:tc>
      </w:tr>
      <w:tr w:rsidR="00BE3F21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E3F21" w:rsidRDefault="00BE3F21" w:rsidP="003E30C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el/los día</w:t>
            </w:r>
            <w:r w:rsidR="00EB6BD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</w:t>
            </w:r>
            <w:r w:rsidR="00DA5365">
              <w:rPr>
                <w:rFonts w:asciiTheme="minorHAnsi" w:hAnsiTheme="minorHAnsi" w:cstheme="minorHAnsi"/>
              </w:rPr>
              <w:t xml:space="preserve"> del turno</w:t>
            </w:r>
            <w:r w:rsidR="003E30C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BE3F21" w:rsidRPr="00C15209" w:rsidRDefault="00BE3F21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E30C5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0C5" w:rsidRDefault="003E30C5" w:rsidP="003E30C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E30C5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selecciona el/los día</w:t>
            </w:r>
            <w:r w:rsidR="00EB6BD3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s de semana</w:t>
            </w:r>
            <w:r w:rsidR="00DA5365">
              <w:rPr>
                <w:rFonts w:asciiTheme="minorHAnsi" w:hAnsiTheme="minorHAnsi" w:cstheme="minorHAnsi"/>
              </w:rPr>
              <w:t xml:space="preserve"> del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E30C5" w:rsidRPr="00C15209" w:rsidRDefault="003E30C5" w:rsidP="003E30C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9-A. El </w:t>
            </w:r>
            <w:r w:rsidRPr="003E30C5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selecciona el/los días de semana</w:t>
            </w:r>
            <w:r w:rsidR="00DA5365">
              <w:rPr>
                <w:rFonts w:asciiTheme="minorHAnsi" w:hAnsiTheme="minorHAnsi" w:cstheme="minorHAnsi"/>
              </w:rPr>
              <w:t xml:space="preserve"> del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D73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D73FE" w:rsidRDefault="00594172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seleccione </w:t>
            </w:r>
            <w:r w:rsidR="0044717B">
              <w:rPr>
                <w:rFonts w:asciiTheme="minorHAnsi" w:hAnsiTheme="minorHAnsi" w:cstheme="minorHAnsi"/>
              </w:rPr>
              <w:t>hora de inicio</w:t>
            </w:r>
            <w:r w:rsidR="00EB6BD3">
              <w:rPr>
                <w:rFonts w:asciiTheme="minorHAnsi" w:hAnsiTheme="minorHAnsi" w:cstheme="minorHAnsi"/>
              </w:rPr>
              <w:t xml:space="preserve"> del turno</w:t>
            </w:r>
            <w:r w:rsidR="003E30C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3D73FE" w:rsidRPr="00C15209" w:rsidRDefault="003D73FE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72729" w:rsidP="00C15209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804C37">
              <w:rPr>
                <w:rFonts w:asciiTheme="minorHAnsi" w:hAnsiTheme="minorHAnsi" w:cstheme="minorHAnsi"/>
                <w:b/>
              </w:rPr>
              <w:t>PW</w:t>
            </w:r>
            <w:r w:rsidR="003E30C5">
              <w:rPr>
                <w:rFonts w:asciiTheme="minorHAnsi" w:hAnsiTheme="minorHAnsi" w:cstheme="minorHAnsi"/>
              </w:rPr>
              <w:t xml:space="preserve"> selecciona la </w:t>
            </w:r>
            <w:r>
              <w:rPr>
                <w:rFonts w:asciiTheme="minorHAnsi" w:hAnsiTheme="minorHAnsi" w:cstheme="minorHAnsi"/>
              </w:rPr>
              <w:t>hora</w:t>
            </w:r>
            <w:r w:rsidR="003E30C5">
              <w:rPr>
                <w:rFonts w:asciiTheme="minorHAnsi" w:hAnsiTheme="minorHAnsi" w:cstheme="minorHAnsi"/>
              </w:rPr>
              <w:t xml:space="preserve"> de inicio</w:t>
            </w:r>
            <w:r w:rsidR="00EB6BD3">
              <w:rPr>
                <w:rFonts w:asciiTheme="minorHAnsi" w:hAnsiTheme="minorHAnsi" w:cstheme="minorHAnsi"/>
              </w:rPr>
              <w:t xml:space="preserve"> del turno</w:t>
            </w:r>
            <w:r w:rsidR="009F4AE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C15209" w:rsidRPr="00C15209" w:rsidRDefault="003E30C5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11-A. El </w:t>
            </w:r>
            <w:r w:rsidRPr="003E30C5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selecciona la hora de inicio</w:t>
            </w:r>
            <w:r w:rsidR="00EB6BD3">
              <w:rPr>
                <w:rFonts w:asciiTheme="minorHAnsi" w:hAnsiTheme="minorHAnsi" w:cstheme="minorHAnsi"/>
              </w:rPr>
              <w:t xml:space="preserve"> del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44717B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717B" w:rsidRDefault="0044717B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44717B" w:rsidRPr="00C15209" w:rsidRDefault="0044717B" w:rsidP="00594172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717B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717B" w:rsidRDefault="0044717B" w:rsidP="00C445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C44510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44717B" w:rsidRPr="00C15209" w:rsidRDefault="003E30C5" w:rsidP="0059417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13-A. El </w:t>
            </w:r>
            <w:r w:rsidRPr="003E30C5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no ingresa comentario.</w:t>
            </w:r>
          </w:p>
        </w:tc>
      </w:tr>
      <w:tr w:rsidR="005277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277FE" w:rsidRDefault="005277FE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 xml:space="preserve">Ver </w:t>
            </w:r>
            <w:r w:rsidR="00CE21D1">
              <w:rPr>
                <w:rFonts w:asciiTheme="minorHAnsi" w:hAnsiTheme="minorHAnsi" w:cstheme="minorHAnsi"/>
                <w:b/>
              </w:rPr>
              <w:t>observación 1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5277FE" w:rsidRDefault="002D6E37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E30C5">
              <w:rPr>
                <w:rFonts w:asciiTheme="minorHAnsi" w:hAnsiTheme="minorHAnsi" w:cstheme="minorHAnsi"/>
              </w:rPr>
              <w:t>4</w:t>
            </w:r>
            <w:r w:rsidR="005277FE">
              <w:rPr>
                <w:rFonts w:asciiTheme="minorHAnsi" w:hAnsiTheme="minorHAnsi" w:cstheme="minorHAnsi"/>
              </w:rPr>
              <w:t>-A. El sistema valida los datos ingresados y no son válidos.</w:t>
            </w:r>
          </w:p>
          <w:p w:rsidR="005277FE" w:rsidRDefault="002D6E37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11</w:t>
            </w:r>
            <w:r w:rsidR="005277FE">
              <w:rPr>
                <w:rFonts w:asciiTheme="minorHAnsi" w:hAnsiTheme="minorHAnsi" w:cstheme="minorHAnsi"/>
              </w:rPr>
              <w:t>-A.1. El sistema informa la situación y solicita se reingresen los datos inválidos.</w:t>
            </w:r>
          </w:p>
          <w:p w:rsidR="005277FE" w:rsidRDefault="002D6E37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5277FE">
              <w:rPr>
                <w:rFonts w:asciiTheme="minorHAnsi" w:hAnsiTheme="minorHAnsi" w:cstheme="minorHAnsi"/>
              </w:rPr>
              <w:t xml:space="preserve">-A.2. El </w:t>
            </w:r>
            <w:r w:rsidR="003E30C5">
              <w:rPr>
                <w:rFonts w:asciiTheme="minorHAnsi" w:hAnsiTheme="minorHAnsi" w:cstheme="minorHAnsi"/>
                <w:b/>
              </w:rPr>
              <w:t>PW</w:t>
            </w:r>
            <w:r w:rsidR="005277FE"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5277FE" w:rsidRDefault="002D6E37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5277FE">
              <w:rPr>
                <w:rFonts w:asciiTheme="minorHAnsi" w:hAnsiTheme="minorHAnsi" w:cstheme="minorHAnsi"/>
              </w:rPr>
              <w:t xml:space="preserve">-A.2.A. El </w:t>
            </w:r>
            <w:r w:rsidR="003E30C5">
              <w:rPr>
                <w:rFonts w:asciiTheme="minorHAnsi" w:hAnsiTheme="minorHAnsi" w:cstheme="minorHAnsi"/>
                <w:b/>
              </w:rPr>
              <w:t>PW</w:t>
            </w:r>
            <w:r w:rsidR="005277FE"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5277FE" w:rsidRPr="005425A6" w:rsidRDefault="002D6E37" w:rsidP="00A414C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  <w:r w:rsidR="005277FE">
              <w:rPr>
                <w:rFonts w:asciiTheme="minorHAnsi" w:hAnsiTheme="minorHAnsi" w:cstheme="minorHAnsi"/>
              </w:rPr>
              <w:t xml:space="preserve">-A.2.B. Se cancela el </w:t>
            </w:r>
            <w:r w:rsidR="00A414CD">
              <w:rPr>
                <w:rFonts w:asciiTheme="minorHAnsi" w:hAnsiTheme="minorHAnsi" w:cstheme="minorHAnsi"/>
              </w:rPr>
              <w:t>CU.</w:t>
            </w:r>
          </w:p>
        </w:tc>
      </w:tr>
      <w:tr w:rsidR="005277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277FE" w:rsidRDefault="005277FE" w:rsidP="005277FE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confirme la registración del turno.</w:t>
            </w:r>
          </w:p>
        </w:tc>
        <w:tc>
          <w:tcPr>
            <w:tcW w:w="4279" w:type="dxa"/>
            <w:gridSpan w:val="3"/>
          </w:tcPr>
          <w:p w:rsidR="005277FE" w:rsidRPr="00C15209" w:rsidRDefault="005277FE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277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277FE" w:rsidRDefault="005277FE" w:rsidP="00C445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C44510">
              <w:rPr>
                <w:rFonts w:asciiTheme="minorHAnsi" w:hAnsiTheme="minorHAnsi" w:cstheme="minorHAnsi"/>
                <w:b/>
              </w:rPr>
              <w:t>PW</w:t>
            </w:r>
            <w:r>
              <w:rPr>
                <w:rFonts w:asciiTheme="minorHAnsi" w:hAnsiTheme="minorHAnsi" w:cstheme="minorHAnsi"/>
              </w:rPr>
              <w:t xml:space="preserve"> confirma la registración del turno.</w:t>
            </w:r>
          </w:p>
        </w:tc>
        <w:tc>
          <w:tcPr>
            <w:tcW w:w="4279" w:type="dxa"/>
            <w:gridSpan w:val="3"/>
          </w:tcPr>
          <w:p w:rsidR="005277FE" w:rsidRDefault="002D6E37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5277FE">
              <w:rPr>
                <w:rFonts w:asciiTheme="minorHAnsi" w:hAnsiTheme="minorHAnsi" w:cstheme="minorHAnsi"/>
              </w:rPr>
              <w:t xml:space="preserve">-A. El </w:t>
            </w:r>
            <w:r w:rsidR="003E30C5">
              <w:rPr>
                <w:rFonts w:asciiTheme="minorHAnsi" w:hAnsiTheme="minorHAnsi" w:cstheme="minorHAnsi"/>
                <w:b/>
              </w:rPr>
              <w:t>PW</w:t>
            </w:r>
            <w:r w:rsidR="005277FE">
              <w:rPr>
                <w:rFonts w:asciiTheme="minorHAnsi" w:hAnsiTheme="minorHAnsi" w:cstheme="minorHAnsi"/>
              </w:rPr>
              <w:t xml:space="preserve"> no confirma la registración del turno.</w:t>
            </w:r>
          </w:p>
          <w:p w:rsidR="005277FE" w:rsidRPr="00506739" w:rsidRDefault="002D6E37" w:rsidP="001D30F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5277FE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5277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277FE" w:rsidRDefault="005277FE" w:rsidP="003E30C5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turno con los siguientes datos: paciente, profesional, </w:t>
            </w:r>
            <w:r w:rsidR="00DA5365">
              <w:rPr>
                <w:rFonts w:asciiTheme="minorHAnsi" w:hAnsiTheme="minorHAnsi" w:cstheme="minorHAnsi"/>
              </w:rPr>
              <w:t>práctica/s</w:t>
            </w:r>
            <w:r w:rsidR="003E30C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fecha </w:t>
            </w:r>
            <w:r w:rsidR="003E30C5">
              <w:rPr>
                <w:rFonts w:asciiTheme="minorHAnsi" w:hAnsiTheme="minorHAnsi" w:cstheme="minorHAnsi"/>
              </w:rPr>
              <w:t xml:space="preserve">del turno, hora de inicio </w:t>
            </w:r>
            <w:r>
              <w:rPr>
                <w:rFonts w:asciiTheme="minorHAnsi" w:hAnsiTheme="minorHAnsi" w:cstheme="minorHAnsi"/>
              </w:rPr>
              <w:t>y comentario.</w:t>
            </w:r>
          </w:p>
        </w:tc>
        <w:tc>
          <w:tcPr>
            <w:tcW w:w="4279" w:type="dxa"/>
            <w:gridSpan w:val="3"/>
          </w:tcPr>
          <w:p w:rsidR="005277FE" w:rsidRPr="00C15209" w:rsidRDefault="005277FE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277FE" w:rsidRPr="00F0495A" w:rsidTr="0059417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5277FE" w:rsidRDefault="005277FE" w:rsidP="001D30FA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5277FE" w:rsidRPr="00C15209" w:rsidRDefault="005277FE" w:rsidP="001D30F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Default="005277FE" w:rsidP="005277FE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5277FE" w:rsidRPr="000308CB" w:rsidRDefault="000308CB" w:rsidP="000308C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4015">
              <w:rPr>
                <w:rFonts w:asciiTheme="minorHAnsi" w:hAnsiTheme="minorHAnsi" w:cstheme="minorHAnsi"/>
                <w:b/>
                <w:bCs/>
              </w:rPr>
              <w:t>Observación 1: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141AC3">
              <w:rPr>
                <w:rFonts w:asciiTheme="minorHAnsi" w:hAnsiTheme="minorHAnsi" w:cstheme="minorHAnsi"/>
                <w:bCs/>
              </w:rPr>
              <w:t>La fecha del turno debe ser la actual o posterior para su correcta registración.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(Reunión, entrevista, documento, etc)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277FE" w:rsidRPr="00C15209" w:rsidRDefault="005277FE" w:rsidP="00594172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5277FE" w:rsidRPr="00F0495A" w:rsidTr="0059417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277FE" w:rsidRPr="00C15209" w:rsidRDefault="005277FE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5277FE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5277FE" w:rsidRPr="00C15209" w:rsidRDefault="005277FE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694" w:type="dxa"/>
            <w:gridSpan w:val="2"/>
          </w:tcPr>
          <w:p w:rsidR="005277FE" w:rsidRPr="00C15209" w:rsidRDefault="005277FE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240" w:type="dxa"/>
            <w:gridSpan w:val="6"/>
          </w:tcPr>
          <w:p w:rsidR="005277FE" w:rsidRPr="00C15209" w:rsidRDefault="005277FE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5277FE" w:rsidRPr="00C15209" w:rsidRDefault="005277FE" w:rsidP="00594172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5277FE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5277FE" w:rsidRPr="00C15209" w:rsidRDefault="005277F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694" w:type="dxa"/>
            <w:gridSpan w:val="2"/>
          </w:tcPr>
          <w:p w:rsidR="005277FE" w:rsidRPr="00C15209" w:rsidRDefault="005277F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240" w:type="dxa"/>
            <w:gridSpan w:val="6"/>
          </w:tcPr>
          <w:p w:rsidR="005277FE" w:rsidRPr="00C15209" w:rsidRDefault="0052176D" w:rsidP="00C445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</w:t>
            </w:r>
            <w:r w:rsidR="00C44510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5277FE" w:rsidRPr="00C15209" w:rsidRDefault="005277F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5277FE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5277FE" w:rsidRDefault="005277F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694" w:type="dxa"/>
            <w:gridSpan w:val="2"/>
          </w:tcPr>
          <w:p w:rsidR="005277FE" w:rsidRDefault="005277F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240" w:type="dxa"/>
            <w:gridSpan w:val="6"/>
          </w:tcPr>
          <w:p w:rsidR="005277FE" w:rsidRDefault="00C44510" w:rsidP="00C4451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5277FE" w:rsidRDefault="005277F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5277FE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5277FE" w:rsidRPr="00C15209" w:rsidRDefault="00C44510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1694" w:type="dxa"/>
            <w:gridSpan w:val="2"/>
          </w:tcPr>
          <w:p w:rsidR="005277FE" w:rsidRPr="00C15209" w:rsidRDefault="00C44510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22/07/2013</w:t>
            </w:r>
          </w:p>
        </w:tc>
        <w:tc>
          <w:tcPr>
            <w:tcW w:w="5240" w:type="dxa"/>
            <w:gridSpan w:val="6"/>
          </w:tcPr>
          <w:p w:rsidR="005277FE" w:rsidRPr="00C15209" w:rsidRDefault="00C44510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5277FE" w:rsidRPr="00C15209" w:rsidRDefault="00C44510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BC2663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BC2663" w:rsidRDefault="00BC2663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1694" w:type="dxa"/>
            <w:gridSpan w:val="2"/>
          </w:tcPr>
          <w:p w:rsidR="00BC2663" w:rsidRDefault="00BC2663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29/09/2013</w:t>
            </w:r>
          </w:p>
        </w:tc>
        <w:tc>
          <w:tcPr>
            <w:tcW w:w="5240" w:type="dxa"/>
            <w:gridSpan w:val="6"/>
          </w:tcPr>
          <w:p w:rsidR="00BC2663" w:rsidRDefault="00BC2663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BC2663" w:rsidRDefault="00BC2663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A00D1D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A00D1D" w:rsidRDefault="00A00D1D" w:rsidP="00BC2663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</w:t>
            </w:r>
            <w:r w:rsidR="00BC2663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694" w:type="dxa"/>
            <w:gridSpan w:val="2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05/10/2013</w:t>
            </w:r>
          </w:p>
        </w:tc>
        <w:tc>
          <w:tcPr>
            <w:tcW w:w="5240" w:type="dxa"/>
            <w:gridSpan w:val="6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CU.</w:t>
            </w:r>
          </w:p>
        </w:tc>
        <w:tc>
          <w:tcPr>
            <w:tcW w:w="2007" w:type="dxa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A00D1D" w:rsidRPr="00F0495A" w:rsidTr="005277FE">
        <w:trPr>
          <w:cantSplit/>
          <w:tblCellSpacing w:w="20" w:type="dxa"/>
          <w:jc w:val="center"/>
        </w:trPr>
        <w:tc>
          <w:tcPr>
            <w:tcW w:w="1014" w:type="dxa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694" w:type="dxa"/>
            <w:gridSpan w:val="2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240" w:type="dxa"/>
            <w:gridSpan w:val="6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A00D1D" w:rsidRDefault="00A00D1D" w:rsidP="00594172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DC1" w:rsidRDefault="00353DC1" w:rsidP="003E2693">
      <w:pPr>
        <w:spacing w:line="240" w:lineRule="auto"/>
      </w:pPr>
      <w:r>
        <w:separator/>
      </w:r>
    </w:p>
  </w:endnote>
  <w:endnote w:type="continuationSeparator" w:id="0">
    <w:p w:rsidR="00353DC1" w:rsidRDefault="00353DC1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Default="0059417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>
      <w:rPr>
        <w:rFonts w:asciiTheme="majorHAnsi" w:eastAsiaTheme="majorEastAsia" w:hAnsiTheme="majorHAnsi" w:cstheme="majorBidi"/>
      </w:rPr>
      <w:t>: Aguilar, Aoki, Gonzalez, Fernández,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8E07BD" w:rsidRPr="008E07BD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8E07BD" w:rsidRPr="008E07BD">
      <w:rPr>
        <w:rFonts w:asciiTheme="minorHAnsi" w:eastAsiaTheme="minorEastAsia" w:hAnsiTheme="minorHAnsi" w:cstheme="minorBidi"/>
        <w:b/>
      </w:rPr>
      <w:fldChar w:fldCharType="separate"/>
    </w:r>
    <w:r w:rsidR="008D4B54" w:rsidRPr="008D4B54">
      <w:rPr>
        <w:rFonts w:asciiTheme="majorHAnsi" w:eastAsiaTheme="majorEastAsia" w:hAnsiTheme="majorHAnsi" w:cstheme="majorBidi"/>
        <w:b/>
        <w:noProof/>
        <w:lang w:val="es-ES"/>
      </w:rPr>
      <w:t>1</w:t>
    </w:r>
    <w:r w:rsidR="008E07BD" w:rsidRPr="00F82349">
      <w:rPr>
        <w:rFonts w:asciiTheme="majorHAnsi" w:eastAsiaTheme="majorEastAsia" w:hAnsiTheme="majorHAnsi" w:cstheme="majorBidi"/>
        <w:b/>
      </w:rPr>
      <w:fldChar w:fldCharType="end"/>
    </w:r>
  </w:p>
  <w:p w:rsidR="00594172" w:rsidRDefault="0059417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DC1" w:rsidRDefault="00353DC1" w:rsidP="003E2693">
      <w:pPr>
        <w:spacing w:line="240" w:lineRule="auto"/>
      </w:pPr>
      <w:r>
        <w:separator/>
      </w:r>
    </w:p>
  </w:footnote>
  <w:footnote w:type="continuationSeparator" w:id="0">
    <w:p w:rsidR="00353DC1" w:rsidRDefault="00353DC1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594172" w:rsidRPr="003E2693" w:rsidRDefault="00594172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594172" w:rsidRDefault="008E07BD">
    <w:pPr>
      <w:pStyle w:val="Encabezado"/>
    </w:pPr>
    <w:r w:rsidRPr="008E07BD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15362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47BF9"/>
    <w:rsid w:val="00001C21"/>
    <w:rsid w:val="00017D8D"/>
    <w:rsid w:val="000308CB"/>
    <w:rsid w:val="00047E7E"/>
    <w:rsid w:val="00067724"/>
    <w:rsid w:val="000A6F6B"/>
    <w:rsid w:val="000B59A1"/>
    <w:rsid w:val="000B7014"/>
    <w:rsid w:val="000E71A9"/>
    <w:rsid w:val="00112D86"/>
    <w:rsid w:val="00150215"/>
    <w:rsid w:val="00163E17"/>
    <w:rsid w:val="0018284C"/>
    <w:rsid w:val="001A71F0"/>
    <w:rsid w:val="001C7463"/>
    <w:rsid w:val="001E2ADB"/>
    <w:rsid w:val="002376AB"/>
    <w:rsid w:val="002D2CB4"/>
    <w:rsid w:val="002D6E37"/>
    <w:rsid w:val="002E7665"/>
    <w:rsid w:val="00302748"/>
    <w:rsid w:val="00346D8C"/>
    <w:rsid w:val="00353DC1"/>
    <w:rsid w:val="00360C06"/>
    <w:rsid w:val="003822EF"/>
    <w:rsid w:val="003935E9"/>
    <w:rsid w:val="003A03E6"/>
    <w:rsid w:val="003C41C0"/>
    <w:rsid w:val="003D73FE"/>
    <w:rsid w:val="003E2693"/>
    <w:rsid w:val="003E30C5"/>
    <w:rsid w:val="00436BBA"/>
    <w:rsid w:val="0044717B"/>
    <w:rsid w:val="00471F9E"/>
    <w:rsid w:val="00497C7B"/>
    <w:rsid w:val="00514AAC"/>
    <w:rsid w:val="0052176D"/>
    <w:rsid w:val="005277FE"/>
    <w:rsid w:val="005755FE"/>
    <w:rsid w:val="00587CAC"/>
    <w:rsid w:val="00594172"/>
    <w:rsid w:val="005A08A5"/>
    <w:rsid w:val="005B6252"/>
    <w:rsid w:val="00664919"/>
    <w:rsid w:val="00674C43"/>
    <w:rsid w:val="00681C60"/>
    <w:rsid w:val="00683CC0"/>
    <w:rsid w:val="006B5B0A"/>
    <w:rsid w:val="00716AF2"/>
    <w:rsid w:val="00723492"/>
    <w:rsid w:val="00733D5E"/>
    <w:rsid w:val="00745576"/>
    <w:rsid w:val="00761896"/>
    <w:rsid w:val="007B229C"/>
    <w:rsid w:val="00804C37"/>
    <w:rsid w:val="00805E6A"/>
    <w:rsid w:val="00876A6A"/>
    <w:rsid w:val="008936EA"/>
    <w:rsid w:val="008A09D4"/>
    <w:rsid w:val="008B0DD5"/>
    <w:rsid w:val="008D4B54"/>
    <w:rsid w:val="008E07BD"/>
    <w:rsid w:val="00924AE9"/>
    <w:rsid w:val="009A7001"/>
    <w:rsid w:val="009F4AE4"/>
    <w:rsid w:val="00A00D1D"/>
    <w:rsid w:val="00A14A4B"/>
    <w:rsid w:val="00A414CD"/>
    <w:rsid w:val="00A724CB"/>
    <w:rsid w:val="00AA141C"/>
    <w:rsid w:val="00AB2A03"/>
    <w:rsid w:val="00B15BD5"/>
    <w:rsid w:val="00B178C2"/>
    <w:rsid w:val="00B179C1"/>
    <w:rsid w:val="00B87684"/>
    <w:rsid w:val="00BB461E"/>
    <w:rsid w:val="00BC2663"/>
    <w:rsid w:val="00BD75BE"/>
    <w:rsid w:val="00BE3F21"/>
    <w:rsid w:val="00C06F9A"/>
    <w:rsid w:val="00C15209"/>
    <w:rsid w:val="00C26731"/>
    <w:rsid w:val="00C44510"/>
    <w:rsid w:val="00C478FF"/>
    <w:rsid w:val="00C72729"/>
    <w:rsid w:val="00C905B2"/>
    <w:rsid w:val="00C9625C"/>
    <w:rsid w:val="00CB3C49"/>
    <w:rsid w:val="00CC59C7"/>
    <w:rsid w:val="00CE21D1"/>
    <w:rsid w:val="00D42B1A"/>
    <w:rsid w:val="00D61C54"/>
    <w:rsid w:val="00DA5365"/>
    <w:rsid w:val="00DB621E"/>
    <w:rsid w:val="00E02200"/>
    <w:rsid w:val="00E239CB"/>
    <w:rsid w:val="00E85FCF"/>
    <w:rsid w:val="00EB6BD3"/>
    <w:rsid w:val="00F2427D"/>
    <w:rsid w:val="00F47BF9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5277F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FEFC-8FD6-4C95-8956-8132A042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143</TotalTime>
  <Pages>3</Pages>
  <Words>548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12</cp:revision>
  <dcterms:created xsi:type="dcterms:W3CDTF">2013-06-22T16:26:00Z</dcterms:created>
  <dcterms:modified xsi:type="dcterms:W3CDTF">2013-11-09T14:29:00Z</dcterms:modified>
</cp:coreProperties>
</file>