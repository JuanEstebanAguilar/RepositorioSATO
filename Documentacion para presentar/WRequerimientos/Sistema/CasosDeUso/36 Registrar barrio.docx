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422"/>
        <w:gridCol w:w="2669"/>
      </w:tblGrid>
      <w:tr w:rsidR="004544EC" w:rsidRPr="00F0495A" w:rsidTr="003B4645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831C7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4544EC" w:rsidRPr="00F0495A" w:rsidTr="003B4645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Registrar barrio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4544EC" w:rsidRPr="00C15209" w:rsidRDefault="004544EC" w:rsidP="00142509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3</w:t>
            </w:r>
            <w:r w:rsidR="00142509">
              <w:rPr>
                <w:rFonts w:asciiTheme="minorHAnsi" w:hAnsiTheme="minorHAnsi" w:cstheme="minorHAnsi"/>
              </w:rPr>
              <w:t>6</w:t>
            </w:r>
          </w:p>
        </w:tc>
      </w:tr>
      <w:tr w:rsidR="004544EC" w:rsidRPr="00F0495A" w:rsidTr="003B4645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AD117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</w:rPr>
            </w:r>
            <w:r w:rsidR="00AD117C">
              <w:rPr>
                <w:rFonts w:asciiTheme="minorHAnsi" w:hAnsiTheme="minorHAnsi" w:cstheme="minorHAnsi"/>
              </w:rPr>
              <w:fldChar w:fldCharType="separate"/>
            </w:r>
            <w:r w:rsidR="00AD117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AD117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</w:rPr>
            </w:r>
            <w:r w:rsidR="00AD117C">
              <w:rPr>
                <w:rFonts w:asciiTheme="minorHAnsi" w:hAnsiTheme="minorHAnsi" w:cstheme="minorHAnsi"/>
              </w:rPr>
              <w:fldChar w:fldCharType="separate"/>
            </w:r>
            <w:r w:rsidR="00AD117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AD117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</w:rPr>
            </w:r>
            <w:r w:rsidR="00AD117C">
              <w:rPr>
                <w:rFonts w:asciiTheme="minorHAnsi" w:hAnsiTheme="minorHAnsi" w:cstheme="minorHAnsi"/>
              </w:rPr>
              <w:fldChar w:fldCharType="separate"/>
            </w:r>
            <w:r w:rsidR="00AD117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4544EC" w:rsidRPr="00F0495A" w:rsidTr="003B4645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AD117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</w:rPr>
            </w:r>
            <w:r w:rsidR="00AD117C">
              <w:rPr>
                <w:rFonts w:asciiTheme="minorHAnsi" w:hAnsiTheme="minorHAnsi" w:cstheme="minorHAnsi"/>
              </w:rPr>
              <w:fldChar w:fldCharType="separate"/>
            </w:r>
            <w:r w:rsidR="00AD117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AD117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</w:rPr>
            </w:r>
            <w:r w:rsidR="00AD117C">
              <w:rPr>
                <w:rFonts w:asciiTheme="minorHAnsi" w:hAnsiTheme="minorHAnsi" w:cstheme="minorHAnsi"/>
              </w:rPr>
              <w:fldChar w:fldCharType="separate"/>
            </w:r>
            <w:r w:rsidR="00AD117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AD117C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  <w:sz w:val="20"/>
                <w:szCs w:val="20"/>
              </w:rPr>
            </w:r>
            <w:r w:rsidR="00AD117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AD117C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AD117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  <w:sz w:val="20"/>
                <w:szCs w:val="20"/>
              </w:rPr>
            </w:r>
            <w:r w:rsidR="00AD117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AD117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4544EC" w:rsidRPr="00F0495A" w:rsidTr="003B4645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AD117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  <w:sz w:val="18"/>
                <w:szCs w:val="18"/>
              </w:rPr>
            </w:r>
            <w:r w:rsidR="00AD117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D117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AD117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  <w:sz w:val="18"/>
                <w:szCs w:val="18"/>
              </w:rPr>
            </w:r>
            <w:r w:rsidR="00AD117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D117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AD117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  <w:sz w:val="18"/>
                <w:szCs w:val="18"/>
              </w:rPr>
            </w:r>
            <w:r w:rsidR="00AD117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D117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AD117C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  <w:sz w:val="18"/>
                <w:szCs w:val="18"/>
              </w:rPr>
            </w:r>
            <w:r w:rsidR="00AD117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D117C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AD117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  <w:sz w:val="18"/>
                <w:szCs w:val="18"/>
              </w:rPr>
            </w:r>
            <w:r w:rsidR="00AD117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AD117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4544EC" w:rsidRPr="00F0495A" w:rsidTr="003B4645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22141A">
              <w:rPr>
                <w:rFonts w:asciiTheme="minorHAnsi" w:hAnsiTheme="minorHAnsi" w:cstheme="minorHAnsi"/>
              </w:rPr>
              <w:t>Encargado de Recepción (</w:t>
            </w:r>
            <w:r w:rsidR="0022141A" w:rsidRPr="0036030D">
              <w:rPr>
                <w:rFonts w:asciiTheme="minorHAnsi" w:hAnsiTheme="minorHAnsi" w:cstheme="minorHAnsi"/>
                <w:b/>
              </w:rPr>
              <w:t>ER</w:t>
            </w:r>
            <w:r w:rsidR="0022141A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AD117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</w:rPr>
            </w:r>
            <w:r w:rsidR="00AD117C">
              <w:rPr>
                <w:rFonts w:asciiTheme="minorHAnsi" w:hAnsiTheme="minorHAnsi" w:cstheme="minorHAnsi"/>
              </w:rPr>
              <w:fldChar w:fldCharType="separate"/>
            </w:r>
            <w:r w:rsidR="00AD117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AD117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AD117C">
              <w:rPr>
                <w:rFonts w:asciiTheme="minorHAnsi" w:hAnsiTheme="minorHAnsi" w:cstheme="minorHAnsi"/>
              </w:rPr>
            </w:r>
            <w:r w:rsidR="00AD117C">
              <w:rPr>
                <w:rFonts w:asciiTheme="minorHAnsi" w:hAnsiTheme="minorHAnsi" w:cstheme="minorHAnsi"/>
              </w:rPr>
              <w:fldChar w:fldCharType="separate"/>
            </w:r>
            <w:r w:rsidR="00AD117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bookmarkStart w:id="1" w:name="_GoBack"/>
            <w:r>
              <w:rPr>
                <w:rFonts w:asciiTheme="minorHAnsi" w:hAnsiTheme="minorHAnsi" w:cstheme="minorHAnsi"/>
              </w:rPr>
              <w:t>Registrar los datos de los barrios.</w:t>
            </w:r>
            <w:bookmarkEnd w:id="1"/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4544EC" w:rsidRPr="00F0495A" w:rsidTr="003B464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4544EC" w:rsidRPr="00C15209" w:rsidRDefault="004544EC" w:rsidP="003B46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4544EC" w:rsidRDefault="004544EC" w:rsidP="003B464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4544EC" w:rsidRDefault="004544EC" w:rsidP="003B464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</w:t>
            </w:r>
            <w:r w:rsidR="0022141A">
              <w:rPr>
                <w:rFonts w:asciiTheme="minorHAnsi" w:hAnsiTheme="minorHAnsi" w:cstheme="minorHAnsi"/>
                <w:b/>
                <w:bCs/>
              </w:rPr>
              <w:t xml:space="preserve"> el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barrio.</w:t>
            </w:r>
          </w:p>
          <w:p w:rsidR="004544EC" w:rsidRDefault="004544EC" w:rsidP="003B464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sistema muestra los datos del barrio registrado.</w:t>
            </w:r>
          </w:p>
          <w:p w:rsidR="004544EC" w:rsidRPr="00C15209" w:rsidRDefault="0022141A" w:rsidP="003B464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4544EC">
              <w:rPr>
                <w:rFonts w:asciiTheme="minorHAnsi" w:hAnsiTheme="minorHAnsi" w:cstheme="minorHAnsi"/>
                <w:b/>
                <w:bCs/>
              </w:rPr>
              <w:t xml:space="preserve"> selecciona barrio.</w:t>
            </w:r>
          </w:p>
        </w:tc>
      </w:tr>
      <w:tr w:rsidR="004544EC" w:rsidRPr="00F0495A" w:rsidTr="003B464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4544EC" w:rsidRPr="00C15209" w:rsidRDefault="004544EC" w:rsidP="003B464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4544EC" w:rsidRDefault="004544EC" w:rsidP="003B4645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4544EC" w:rsidRDefault="004544EC" w:rsidP="003B464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</w:t>
            </w:r>
            <w:r w:rsidR="0022141A">
              <w:rPr>
                <w:rFonts w:asciiTheme="minorHAnsi" w:hAnsiTheme="minorHAnsi" w:cstheme="minorHAnsi"/>
                <w:b/>
                <w:bCs/>
              </w:rPr>
              <w:t>R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no ingresa barrio</w:t>
            </w:r>
          </w:p>
          <w:p w:rsidR="004544EC" w:rsidRDefault="0022141A" w:rsidP="003B464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4544EC">
              <w:rPr>
                <w:rFonts w:asciiTheme="minorHAnsi" w:hAnsiTheme="minorHAnsi" w:cstheme="minorHAnsi"/>
                <w:b/>
                <w:bCs/>
              </w:rPr>
              <w:t xml:space="preserve"> cancela el caso de uso</w:t>
            </w:r>
          </w:p>
          <w:p w:rsidR="004544EC" w:rsidRPr="00C15209" w:rsidRDefault="0022141A" w:rsidP="003B4645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4544EC"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 w:rsidR="004544EC">
              <w:rPr>
                <w:rFonts w:asciiTheme="minorHAnsi" w:hAnsiTheme="minorHAnsi" w:cstheme="minorHAnsi"/>
                <w:b/>
                <w:bCs/>
              </w:rPr>
              <w:t>no confirmar registrar</w:t>
            </w:r>
            <w:r w:rsidR="004544EC" w:rsidRPr="008D7A5A">
              <w:rPr>
                <w:rFonts w:asciiTheme="minorHAnsi" w:hAnsiTheme="minorHAnsi" w:cstheme="minorHAnsi"/>
                <w:b/>
                <w:bCs/>
              </w:rPr>
              <w:t xml:space="preserve"> el </w:t>
            </w:r>
            <w:r w:rsidR="004544EC">
              <w:rPr>
                <w:rFonts w:asciiTheme="minorHAnsi" w:hAnsiTheme="minorHAnsi" w:cstheme="minorHAnsi"/>
                <w:b/>
                <w:bCs/>
              </w:rPr>
              <w:t>barrio</w:t>
            </w: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Pr="00C15209" w:rsidRDefault="004544EC" w:rsidP="003B4645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4544EC" w:rsidRPr="00C15209" w:rsidRDefault="004544EC" w:rsidP="003B4645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Pr="00C15209" w:rsidRDefault="004544EC" w:rsidP="003B464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22141A">
              <w:rPr>
                <w:rFonts w:asciiTheme="minorHAnsi" w:hAnsiTheme="minorHAnsi" w:cstheme="minorHAnsi"/>
              </w:rPr>
              <w:t>Encargado de Recepción (</w:t>
            </w:r>
            <w:r w:rsidR="0022141A" w:rsidRPr="0036030D">
              <w:rPr>
                <w:rFonts w:asciiTheme="minorHAnsi" w:hAnsiTheme="minorHAnsi" w:cstheme="minorHAnsi"/>
                <w:b/>
              </w:rPr>
              <w:t>ER</w:t>
            </w:r>
            <w:r w:rsidR="0022141A">
              <w:rPr>
                <w:rFonts w:asciiTheme="minorHAnsi" w:hAnsiTheme="minorHAnsi" w:cstheme="minorHAnsi"/>
              </w:rPr>
              <w:t xml:space="preserve">) </w:t>
            </w:r>
            <w:r>
              <w:rPr>
                <w:rFonts w:asciiTheme="minorHAnsi" w:hAnsiTheme="minorHAnsi" w:cstheme="minorHAnsi"/>
              </w:rPr>
              <w:t>selecciona la opción para registrar barrio.</w:t>
            </w:r>
          </w:p>
        </w:tc>
        <w:tc>
          <w:tcPr>
            <w:tcW w:w="4279" w:type="dxa"/>
            <w:gridSpan w:val="3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</w:p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Pr="00C15209" w:rsidRDefault="004544EC" w:rsidP="003B464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provincia.</w:t>
            </w:r>
          </w:p>
        </w:tc>
        <w:tc>
          <w:tcPr>
            <w:tcW w:w="4279" w:type="dxa"/>
            <w:gridSpan w:val="3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Pr="00C15209" w:rsidRDefault="004544EC" w:rsidP="003B464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22141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encuentra y selecciona provincia.</w:t>
            </w:r>
          </w:p>
        </w:tc>
        <w:tc>
          <w:tcPr>
            <w:tcW w:w="4279" w:type="dxa"/>
            <w:gridSpan w:val="3"/>
          </w:tcPr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2141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encuentra la provincia.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22141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desea registrar la provincia.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10-A.1.A. Se llama al caso de uso “Registrar provincia”.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 El caso de uso se ejecutó correctamente.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10-A.1.B.1. El caso de uso no se ejecutó correctamente.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10-A.1.B.2. Fin del caso de uso.</w:t>
            </w:r>
          </w:p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10-A.1.C. El sistema muestra la provincia  registrada.</w:t>
            </w: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Default="004544EC" w:rsidP="003B464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 departamento.</w:t>
            </w:r>
          </w:p>
        </w:tc>
        <w:tc>
          <w:tcPr>
            <w:tcW w:w="4279" w:type="dxa"/>
            <w:gridSpan w:val="3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Default="004544EC" w:rsidP="0022141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2141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encuentra y selecciona el departamento.</w:t>
            </w:r>
          </w:p>
        </w:tc>
        <w:tc>
          <w:tcPr>
            <w:tcW w:w="4279" w:type="dxa"/>
            <w:gridSpan w:val="3"/>
          </w:tcPr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2141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encuentra el departamento.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22141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desea registrar el </w:t>
            </w:r>
            <w:r>
              <w:rPr>
                <w:rFonts w:asciiTheme="minorHAnsi" w:hAnsiTheme="minorHAnsi" w:cstheme="minorHAnsi"/>
              </w:rPr>
              <w:lastRenderedPageBreak/>
              <w:t>departamento.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12-A.1.A. Se llama al caso de uso “Registrar departamento”.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 El caso de uso se ejecutó correctamente.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12-A.1.B.1. El caso de uso no se ejecutó correctamente.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12-A.1.B.2. Fin del caso de uso.</w:t>
            </w:r>
          </w:p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12-A.1.C. El sistema muestra el departamento  registrado.</w:t>
            </w: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Default="004544EC" w:rsidP="003B464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seleccione la localidad.</w:t>
            </w:r>
          </w:p>
        </w:tc>
        <w:tc>
          <w:tcPr>
            <w:tcW w:w="4279" w:type="dxa"/>
            <w:gridSpan w:val="3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Default="004544EC" w:rsidP="003B464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22141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encuentra y selecciona la localidad</w:t>
            </w:r>
          </w:p>
        </w:tc>
        <w:tc>
          <w:tcPr>
            <w:tcW w:w="4279" w:type="dxa"/>
            <w:gridSpan w:val="3"/>
          </w:tcPr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 El </w:t>
            </w:r>
            <w:r w:rsidR="0022141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encuentra la localidad.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22141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desea registrar la localidad.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14-A.1.A. Se llama al caso de uso “Registrar localidad”.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 El caso de uso se ejecutó correctamente.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14-A.1.B.1. El caso de uso no se ejecutó correctamente.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14-A.1.B.2. Fin del caso de uso.</w:t>
            </w:r>
          </w:p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14-A.1.C. El sistema muestra la localidad registrada.</w:t>
            </w: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Default="004544EC" w:rsidP="003B464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ingrese el nombre del Barrio y Comentario.</w:t>
            </w:r>
          </w:p>
        </w:tc>
        <w:tc>
          <w:tcPr>
            <w:tcW w:w="4279" w:type="dxa"/>
            <w:gridSpan w:val="3"/>
          </w:tcPr>
          <w:p w:rsidR="004544EC" w:rsidRPr="00C15209" w:rsidRDefault="004544EC" w:rsidP="003B4645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Pr="00C15209" w:rsidRDefault="004544EC" w:rsidP="0022141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22141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Default="004544EC" w:rsidP="003B464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</w:t>
            </w:r>
          </w:p>
        </w:tc>
        <w:tc>
          <w:tcPr>
            <w:tcW w:w="4279" w:type="dxa"/>
            <w:gridSpan w:val="3"/>
          </w:tcPr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 El sistema valida los datos ingresados y no son válidos.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4-A.1. El sistema informa la situación y solicita se reingresen los datos inválidos.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2141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4-A.2.A. El </w:t>
            </w:r>
            <w:r w:rsidR="0022141A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4544EC" w:rsidRPr="005425A6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4-A.2.B. Se cancela caso de uso.</w:t>
            </w: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Default="004544EC" w:rsidP="003B464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del barrio.</w:t>
            </w:r>
          </w:p>
        </w:tc>
        <w:tc>
          <w:tcPr>
            <w:tcW w:w="4279" w:type="dxa"/>
            <w:gridSpan w:val="3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Default="004544EC" w:rsidP="0022141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 w:rsidR="0022141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confirma la registración de la localidad.</w:t>
            </w:r>
          </w:p>
        </w:tc>
        <w:tc>
          <w:tcPr>
            <w:tcW w:w="4279" w:type="dxa"/>
            <w:gridSpan w:val="3"/>
          </w:tcPr>
          <w:p w:rsidR="004544EC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2141A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confirma la registración del barrio.</w:t>
            </w:r>
          </w:p>
          <w:p w:rsidR="004544EC" w:rsidRPr="0050673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caso de uso.</w:t>
            </w: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Default="004544EC" w:rsidP="003B464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registra el barrio con los siguientes datos: Provincia, Departamento, Localidad, Barrio y </w:t>
            </w:r>
            <w:r>
              <w:rPr>
                <w:rFonts w:asciiTheme="minorHAnsi" w:hAnsiTheme="minorHAnsi" w:cstheme="minorHAnsi"/>
              </w:rPr>
              <w:lastRenderedPageBreak/>
              <w:t>Comentarios.</w:t>
            </w:r>
          </w:p>
        </w:tc>
        <w:tc>
          <w:tcPr>
            <w:tcW w:w="4279" w:type="dxa"/>
            <w:gridSpan w:val="3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544EC" w:rsidRPr="00F0495A" w:rsidTr="003B464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544EC" w:rsidRDefault="004544EC" w:rsidP="003B464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Fin de caso de uso.</w:t>
            </w:r>
          </w:p>
        </w:tc>
        <w:tc>
          <w:tcPr>
            <w:tcW w:w="4279" w:type="dxa"/>
            <w:gridSpan w:val="3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544EC" w:rsidRPr="00C15209" w:rsidRDefault="004544EC" w:rsidP="003B4645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14" w:type="dxa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4921" w:type="dxa"/>
            <w:gridSpan w:val="6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609" w:type="dxa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14" w:type="dxa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4921" w:type="dxa"/>
            <w:gridSpan w:val="6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Barrio</w:t>
            </w:r>
          </w:p>
        </w:tc>
        <w:tc>
          <w:tcPr>
            <w:tcW w:w="2609" w:type="dxa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14" w:type="dxa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921" w:type="dxa"/>
            <w:gridSpan w:val="6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609" w:type="dxa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544EC" w:rsidRPr="00F0495A" w:rsidTr="003B4645">
        <w:trPr>
          <w:cantSplit/>
          <w:tblCellSpacing w:w="20" w:type="dxa"/>
          <w:jc w:val="center"/>
        </w:trPr>
        <w:tc>
          <w:tcPr>
            <w:tcW w:w="1014" w:type="dxa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921" w:type="dxa"/>
            <w:gridSpan w:val="6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609" w:type="dxa"/>
          </w:tcPr>
          <w:p w:rsidR="004544EC" w:rsidRPr="00C15209" w:rsidRDefault="004544EC" w:rsidP="003B4645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9D3" w:rsidRDefault="005A29D3" w:rsidP="003E2693">
      <w:pPr>
        <w:spacing w:line="240" w:lineRule="auto"/>
      </w:pPr>
      <w:r>
        <w:separator/>
      </w:r>
    </w:p>
  </w:endnote>
  <w:endnote w:type="continuationSeparator" w:id="0">
    <w:p w:rsidR="005A29D3" w:rsidRDefault="005A29D3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AD117C" w:rsidP="00693A94">
    <w:pPr>
      <w:pStyle w:val="Piedepgina"/>
      <w:rPr>
        <w:rFonts w:asciiTheme="minorHAnsi" w:eastAsiaTheme="majorEastAsia" w:hAnsiTheme="minorHAnsi" w:cstheme="minorHAnsi"/>
      </w:rPr>
    </w:pPr>
    <w:r w:rsidRPr="00AD117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AD117C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AD117C">
      <w:rPr>
        <w:rFonts w:asciiTheme="minorHAnsi" w:eastAsiaTheme="minorEastAsia" w:hAnsiTheme="minorHAnsi" w:cstheme="minorHAnsi"/>
        <w:b/>
      </w:rPr>
      <w:fldChar w:fldCharType="separate"/>
    </w:r>
    <w:r w:rsidR="00142509" w:rsidRPr="00142509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9D3" w:rsidRDefault="005A29D3" w:rsidP="003E2693">
      <w:pPr>
        <w:spacing w:line="240" w:lineRule="auto"/>
      </w:pPr>
      <w:r>
        <w:separator/>
      </w:r>
    </w:p>
  </w:footnote>
  <w:footnote w:type="continuationSeparator" w:id="0">
    <w:p w:rsidR="005A29D3" w:rsidRDefault="005A29D3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AD117C">
    <w:pPr>
      <w:pStyle w:val="Encabezado"/>
    </w:pPr>
    <w:r w:rsidRPr="00AD117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544EC"/>
    <w:rsid w:val="000E71A9"/>
    <w:rsid w:val="00142509"/>
    <w:rsid w:val="00150215"/>
    <w:rsid w:val="00163E17"/>
    <w:rsid w:val="0018284C"/>
    <w:rsid w:val="001C7463"/>
    <w:rsid w:val="0022141A"/>
    <w:rsid w:val="00293A10"/>
    <w:rsid w:val="00346D8C"/>
    <w:rsid w:val="003822EF"/>
    <w:rsid w:val="003B7057"/>
    <w:rsid w:val="003C41C0"/>
    <w:rsid w:val="003E2693"/>
    <w:rsid w:val="0045433E"/>
    <w:rsid w:val="004544EC"/>
    <w:rsid w:val="004D7A60"/>
    <w:rsid w:val="005A29D3"/>
    <w:rsid w:val="00683CC0"/>
    <w:rsid w:val="00693A94"/>
    <w:rsid w:val="006E5B65"/>
    <w:rsid w:val="007B229C"/>
    <w:rsid w:val="008314CC"/>
    <w:rsid w:val="008B0DD5"/>
    <w:rsid w:val="00A14A4B"/>
    <w:rsid w:val="00A3150C"/>
    <w:rsid w:val="00A3702D"/>
    <w:rsid w:val="00AB2A03"/>
    <w:rsid w:val="00AD117C"/>
    <w:rsid w:val="00BD75BE"/>
    <w:rsid w:val="00C15209"/>
    <w:rsid w:val="00C26731"/>
    <w:rsid w:val="00C905B2"/>
    <w:rsid w:val="00CC59C7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44E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44E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ABED1-75BB-4106-AE19-8BFE269C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3</TotalTime>
  <Pages>1</Pages>
  <Words>603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5</cp:revision>
  <dcterms:created xsi:type="dcterms:W3CDTF">2013-06-23T13:30:00Z</dcterms:created>
  <dcterms:modified xsi:type="dcterms:W3CDTF">2013-11-03T13:54:00Z</dcterms:modified>
</cp:coreProperties>
</file>