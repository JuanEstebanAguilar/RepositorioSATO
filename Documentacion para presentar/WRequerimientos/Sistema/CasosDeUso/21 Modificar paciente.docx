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E2346A" w:rsidRPr="00F0495A" w:rsidTr="001E16D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Pacientes</w:t>
            </w:r>
          </w:p>
        </w:tc>
      </w:tr>
      <w:tr w:rsidR="00E2346A" w:rsidRPr="00F0495A" w:rsidTr="001E16DB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paciente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E2346A" w:rsidRPr="00C15209" w:rsidRDefault="00E2346A" w:rsidP="00E0630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06306">
              <w:rPr>
                <w:rFonts w:asciiTheme="minorHAnsi" w:hAnsiTheme="minorHAnsi" w:cstheme="minorHAnsi"/>
              </w:rPr>
              <w:t>21</w:t>
            </w:r>
          </w:p>
        </w:tc>
      </w:tr>
      <w:tr w:rsidR="00E2346A" w:rsidRPr="00F0495A" w:rsidTr="001E16DB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7C341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</w:rPr>
            </w:r>
            <w:r w:rsidR="007C3415">
              <w:rPr>
                <w:rFonts w:asciiTheme="minorHAnsi" w:hAnsiTheme="minorHAnsi" w:cstheme="minorHAnsi"/>
              </w:rPr>
              <w:fldChar w:fldCharType="separate"/>
            </w:r>
            <w:r w:rsidR="007C341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7C341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</w:rPr>
            </w:r>
            <w:r w:rsidR="007C3415">
              <w:rPr>
                <w:rFonts w:asciiTheme="minorHAnsi" w:hAnsiTheme="minorHAnsi" w:cstheme="minorHAnsi"/>
              </w:rPr>
              <w:fldChar w:fldCharType="separate"/>
            </w:r>
            <w:r w:rsidR="007C341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7C341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</w:rPr>
            </w:r>
            <w:r w:rsidR="007C3415">
              <w:rPr>
                <w:rFonts w:asciiTheme="minorHAnsi" w:hAnsiTheme="minorHAnsi" w:cstheme="minorHAnsi"/>
              </w:rPr>
              <w:fldChar w:fldCharType="separate"/>
            </w:r>
            <w:r w:rsidR="007C341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E2346A" w:rsidRPr="00F0495A" w:rsidTr="001E16DB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7C341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</w:rPr>
            </w:r>
            <w:r w:rsidR="007C3415">
              <w:rPr>
                <w:rFonts w:asciiTheme="minorHAnsi" w:hAnsiTheme="minorHAnsi" w:cstheme="minorHAnsi"/>
              </w:rPr>
              <w:fldChar w:fldCharType="separate"/>
            </w:r>
            <w:r w:rsidR="007C341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7C341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</w:rPr>
            </w:r>
            <w:r w:rsidR="007C3415">
              <w:rPr>
                <w:rFonts w:asciiTheme="minorHAnsi" w:hAnsiTheme="minorHAnsi" w:cstheme="minorHAnsi"/>
              </w:rPr>
              <w:fldChar w:fldCharType="separate"/>
            </w:r>
            <w:r w:rsidR="007C341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7C3415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  <w:sz w:val="20"/>
                <w:szCs w:val="20"/>
              </w:rPr>
            </w:r>
            <w:r w:rsidR="007C341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7C3415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7C341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  <w:sz w:val="20"/>
                <w:szCs w:val="20"/>
              </w:rPr>
            </w:r>
            <w:r w:rsidR="007C341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7C341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E2346A" w:rsidRPr="00F0495A" w:rsidTr="001E16D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7C34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C34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7C34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C34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7C34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C34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7C3415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7C34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</w:r>
            <w:r w:rsidR="007C341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C341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E2346A" w:rsidRPr="00F0495A" w:rsidTr="001E16DB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6030D">
              <w:rPr>
                <w:rFonts w:asciiTheme="minorHAnsi" w:hAnsiTheme="minorHAnsi" w:cstheme="minorHAnsi"/>
              </w:rPr>
              <w:t>Encargado de Recepción (</w:t>
            </w:r>
            <w:r w:rsidR="0036030D" w:rsidRPr="0036030D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7C341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</w:rPr>
            </w:r>
            <w:r w:rsidR="007C3415">
              <w:rPr>
                <w:rFonts w:asciiTheme="minorHAnsi" w:hAnsiTheme="minorHAnsi" w:cstheme="minorHAnsi"/>
              </w:rPr>
              <w:fldChar w:fldCharType="separate"/>
            </w:r>
            <w:r w:rsidR="007C341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7C341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C3415">
              <w:rPr>
                <w:rFonts w:asciiTheme="minorHAnsi" w:hAnsiTheme="minorHAnsi" w:cstheme="minorHAnsi"/>
              </w:rPr>
            </w:r>
            <w:r w:rsidR="007C3415">
              <w:rPr>
                <w:rFonts w:asciiTheme="minorHAnsi" w:hAnsiTheme="minorHAnsi" w:cstheme="minorHAnsi"/>
              </w:rPr>
              <w:fldChar w:fldCharType="separate"/>
            </w:r>
            <w:r w:rsidR="007C341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sobre los pacientes y permitir su modificación.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E2346A" w:rsidRPr="00F0495A" w:rsidTr="001E16DB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E2346A" w:rsidRPr="00C15209" w:rsidRDefault="00E2346A" w:rsidP="001E16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E2346A" w:rsidRDefault="00E2346A" w:rsidP="001E16DB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E2346A" w:rsidRDefault="00E2346A" w:rsidP="001E16DB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</w:t>
            </w:r>
            <w:r w:rsidR="00B3205A">
              <w:rPr>
                <w:rFonts w:asciiTheme="minorHAnsi" w:hAnsiTheme="minorHAnsi" w:cstheme="minorHAnsi"/>
                <w:b/>
                <w:bCs/>
              </w:rPr>
              <w:t xml:space="preserve"> el paciente.</w:t>
            </w:r>
          </w:p>
          <w:p w:rsidR="00E2346A" w:rsidRPr="003869D4" w:rsidRDefault="00E2346A" w:rsidP="00FB60C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3869D4">
              <w:rPr>
                <w:rFonts w:asciiTheme="minorHAnsi" w:hAnsiTheme="minorHAnsi" w:cstheme="minorHAnsi"/>
                <w:b/>
                <w:bCs/>
              </w:rPr>
              <w:t>El E</w:t>
            </w:r>
            <w:r w:rsidR="00FB60C3">
              <w:rPr>
                <w:rFonts w:asciiTheme="minorHAnsi" w:hAnsiTheme="minorHAnsi" w:cstheme="minorHAnsi"/>
                <w:b/>
                <w:bCs/>
              </w:rPr>
              <w:t>R</w:t>
            </w:r>
            <w:r w:rsidRPr="003869D4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>paciente</w:t>
            </w:r>
            <w:r w:rsidRPr="003869D4">
              <w:rPr>
                <w:rFonts w:asciiTheme="minorHAnsi" w:hAnsiTheme="minorHAnsi" w:cstheme="minorHAnsi"/>
                <w:b/>
                <w:bCs/>
              </w:rPr>
              <w:t xml:space="preserve"> a  modificar</w:t>
            </w:r>
            <w:r w:rsidR="00B3205A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E2346A" w:rsidRPr="00F0495A" w:rsidTr="001E16DB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E2346A" w:rsidRPr="00C15209" w:rsidRDefault="00E2346A" w:rsidP="001E16D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E2346A" w:rsidRDefault="00E2346A" w:rsidP="001E16DB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E2346A" w:rsidRDefault="00E2346A" w:rsidP="001E16DB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pacientes</w:t>
            </w:r>
            <w:r w:rsidR="00B3205A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E2346A" w:rsidRDefault="00FB60C3" w:rsidP="001E16DB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E2346A">
              <w:rPr>
                <w:rFonts w:asciiTheme="minorHAnsi" w:hAnsiTheme="minorHAnsi" w:cstheme="minorHAnsi"/>
                <w:b/>
                <w:bCs/>
              </w:rPr>
              <w:t xml:space="preserve"> no selecciona ningún paciente</w:t>
            </w:r>
            <w:r w:rsidR="00B3205A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E2346A" w:rsidRPr="008D7A5A" w:rsidRDefault="00FB60C3" w:rsidP="001E16DB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E2346A"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E2346A"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="00E2346A" w:rsidRPr="008D7A5A">
              <w:rPr>
                <w:rFonts w:asciiTheme="minorHAnsi" w:hAnsiTheme="minorHAnsi" w:cstheme="minorHAnsi"/>
                <w:b/>
                <w:bCs/>
              </w:rPr>
              <w:t xml:space="preserve">modificar el </w:t>
            </w:r>
            <w:r w:rsidR="00E2346A">
              <w:rPr>
                <w:rFonts w:asciiTheme="minorHAnsi" w:hAnsiTheme="minorHAnsi" w:cstheme="minorHAnsi"/>
                <w:b/>
                <w:bCs/>
              </w:rPr>
              <w:t>paciente</w:t>
            </w:r>
            <w:r w:rsidR="00B3205A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Pr="00C15209" w:rsidRDefault="00E2346A" w:rsidP="001E16DB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E2346A" w:rsidRPr="00C15209" w:rsidRDefault="00E2346A" w:rsidP="001E16DB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Pr="00C15209" w:rsidRDefault="00E2346A" w:rsidP="001E16D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</w:t>
            </w:r>
            <w:r w:rsidR="0036030D">
              <w:rPr>
                <w:rFonts w:asciiTheme="minorHAnsi" w:hAnsiTheme="minorHAnsi" w:cstheme="minorHAnsi"/>
              </w:rPr>
              <w:t xml:space="preserve"> caso de uso comienza cuando el Encargado de Recepción (</w:t>
            </w:r>
            <w:r w:rsidR="0036030D" w:rsidRPr="0036030D">
              <w:rPr>
                <w:rFonts w:asciiTheme="minorHAnsi" w:hAnsiTheme="minorHAnsi" w:cstheme="minorHAnsi"/>
                <w:b/>
              </w:rPr>
              <w:t>ER</w:t>
            </w:r>
            <w:r w:rsidR="0036030D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un paciente para modificar.</w:t>
            </w:r>
          </w:p>
        </w:tc>
        <w:tc>
          <w:tcPr>
            <w:tcW w:w="4279" w:type="dxa"/>
            <w:gridSpan w:val="3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</w:p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Default="00E2346A" w:rsidP="001E16D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el número de paciente, fecha de alta, nombre, apellido, número y tipo de documento, fecha de nacimiento, provincia, departamento, localidad, barrio, calle, número, </w:t>
            </w:r>
            <w:r w:rsidR="00B0288A">
              <w:rPr>
                <w:rFonts w:asciiTheme="minorHAnsi" w:hAnsiTheme="minorHAnsi" w:cstheme="minorHAnsi"/>
              </w:rPr>
              <w:t xml:space="preserve">torre, </w:t>
            </w:r>
            <w:r>
              <w:rPr>
                <w:rFonts w:asciiTheme="minorHAnsi" w:hAnsiTheme="minorHAnsi" w:cstheme="minorHAnsi"/>
              </w:rPr>
              <w:t>piso, departamento, teléfono/s, correo/s electrónico y usuario.</w:t>
            </w:r>
          </w:p>
        </w:tc>
        <w:tc>
          <w:tcPr>
            <w:tcW w:w="4279" w:type="dxa"/>
            <w:gridSpan w:val="3"/>
          </w:tcPr>
          <w:p w:rsidR="00E2346A" w:rsidRPr="00C15209" w:rsidRDefault="00E2346A" w:rsidP="001E16DB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Default="00E2346A" w:rsidP="003603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6030D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selecciona la opción para modificar un paciente</w:t>
            </w:r>
          </w:p>
        </w:tc>
        <w:tc>
          <w:tcPr>
            <w:tcW w:w="4279" w:type="dxa"/>
            <w:gridSpan w:val="3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Default="00E2346A" w:rsidP="003603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6030D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Default="00E2346A" w:rsidP="001E16D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E2346A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 El sistema valida los datos modificados y no son válidos.</w:t>
            </w:r>
          </w:p>
          <w:p w:rsidR="00E2346A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5-A.1. El sistema informa la situación y solicita se reingresen los datos inválidos.</w:t>
            </w:r>
          </w:p>
          <w:p w:rsidR="00E2346A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5-A.2. El </w:t>
            </w:r>
            <w:r w:rsidR="0036030D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E2346A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5-A.2.A. El </w:t>
            </w:r>
            <w:r w:rsidR="0036030D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E2346A" w:rsidRPr="005425A6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5-A.2.B. Se cancela el caso de uso.</w:t>
            </w: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Default="00E2346A" w:rsidP="001E16D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la modificación del </w:t>
            </w:r>
            <w:r>
              <w:rPr>
                <w:rFonts w:asciiTheme="minorHAnsi" w:hAnsiTheme="minorHAnsi" w:cstheme="minorHAnsi"/>
              </w:rPr>
              <w:lastRenderedPageBreak/>
              <w:t>paciente.</w:t>
            </w:r>
          </w:p>
        </w:tc>
        <w:tc>
          <w:tcPr>
            <w:tcW w:w="4279" w:type="dxa"/>
            <w:gridSpan w:val="3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Default="00E2346A" w:rsidP="003603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</w:t>
            </w:r>
            <w:r w:rsidR="0036030D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modificación del paciente.</w:t>
            </w:r>
          </w:p>
        </w:tc>
        <w:tc>
          <w:tcPr>
            <w:tcW w:w="4279" w:type="dxa"/>
            <w:gridSpan w:val="3"/>
          </w:tcPr>
          <w:p w:rsidR="00E2346A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 El </w:t>
            </w:r>
            <w:r w:rsidR="0036030D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confirma la modificación del paciente.</w:t>
            </w:r>
          </w:p>
          <w:p w:rsidR="00E2346A" w:rsidRPr="00506739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7-A.1. Se cancela el caso de uso.</w:t>
            </w: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Default="00E2346A" w:rsidP="001E16D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la modificación del paciente con los siguientes datos: número de paciente, fecha de alta, nombre, apellido, número y tipo de documento, </w:t>
            </w:r>
            <w:r w:rsidR="00230DE6">
              <w:rPr>
                <w:rFonts w:asciiTheme="minorHAnsi" w:hAnsiTheme="minorHAnsi" w:cstheme="minorHAnsi"/>
              </w:rPr>
              <w:t xml:space="preserve">sexo, 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>fecha de nacimiento, provincia, departamento, localidad, barrio, calle, número, piso, departamento, teléfono/s, correo/s electrónico y usuario.</w:t>
            </w:r>
          </w:p>
        </w:tc>
        <w:tc>
          <w:tcPr>
            <w:tcW w:w="4279" w:type="dxa"/>
            <w:gridSpan w:val="3"/>
          </w:tcPr>
          <w:p w:rsidR="00E2346A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2346A" w:rsidRPr="00F0495A" w:rsidTr="001E16D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2346A" w:rsidRDefault="00E2346A" w:rsidP="001E16D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E2346A" w:rsidRDefault="00E2346A" w:rsidP="001E16D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2346A" w:rsidRPr="00C15209" w:rsidRDefault="00E2346A" w:rsidP="001E16DB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14" w:type="dxa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14" w:type="dxa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665" w:type="dxa"/>
            <w:gridSpan w:val="6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Modificar Paciente</w:t>
            </w:r>
          </w:p>
        </w:tc>
        <w:tc>
          <w:tcPr>
            <w:tcW w:w="2007" w:type="dxa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14" w:type="dxa"/>
          </w:tcPr>
          <w:p w:rsidR="00E2346A" w:rsidRDefault="00E2346A" w:rsidP="001E16DB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269" w:type="dxa"/>
            <w:gridSpan w:val="2"/>
          </w:tcPr>
          <w:p w:rsidR="00E2346A" w:rsidRDefault="00E2346A" w:rsidP="001E16DB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65" w:type="dxa"/>
            <w:gridSpan w:val="6"/>
          </w:tcPr>
          <w:p w:rsidR="00E2346A" w:rsidRDefault="00E2346A" w:rsidP="001E16DB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Modificar </w:t>
            </w:r>
            <w:r>
              <w:rPr>
                <w:rFonts w:ascii="Calibri" w:hAnsi="Calibri" w:cs="Calibri"/>
                <w:bCs/>
                <w:sz w:val="22"/>
              </w:rPr>
              <w:t>Paciente</w:t>
            </w:r>
          </w:p>
        </w:tc>
        <w:tc>
          <w:tcPr>
            <w:tcW w:w="2007" w:type="dxa"/>
          </w:tcPr>
          <w:p w:rsidR="00E2346A" w:rsidRDefault="00E2346A" w:rsidP="001E16DB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E2346A" w:rsidRPr="00F0495A" w:rsidTr="001E16DB">
        <w:trPr>
          <w:cantSplit/>
          <w:tblCellSpacing w:w="20" w:type="dxa"/>
          <w:jc w:val="center"/>
        </w:trPr>
        <w:tc>
          <w:tcPr>
            <w:tcW w:w="1014" w:type="dxa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E2346A" w:rsidRPr="00C15209" w:rsidRDefault="00E2346A" w:rsidP="001E16DB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AD1" w:rsidRDefault="00112AD1" w:rsidP="003E2693">
      <w:pPr>
        <w:spacing w:line="240" w:lineRule="auto"/>
      </w:pPr>
      <w:r>
        <w:separator/>
      </w:r>
    </w:p>
  </w:endnote>
  <w:endnote w:type="continuationSeparator" w:id="0">
    <w:p w:rsidR="00112AD1" w:rsidRDefault="00112AD1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7C3415" w:rsidP="00693A94">
    <w:pPr>
      <w:pStyle w:val="Piedepgina"/>
      <w:rPr>
        <w:rFonts w:asciiTheme="minorHAnsi" w:eastAsiaTheme="majorEastAsia" w:hAnsiTheme="minorHAnsi" w:cstheme="minorHAnsi"/>
      </w:rPr>
    </w:pPr>
    <w:r w:rsidRPr="007C341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7C3415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7C3415">
      <w:rPr>
        <w:rFonts w:asciiTheme="minorHAnsi" w:eastAsiaTheme="minorEastAsia" w:hAnsiTheme="minorHAnsi" w:cstheme="minorHAnsi"/>
        <w:b/>
      </w:rPr>
      <w:fldChar w:fldCharType="separate"/>
    </w:r>
    <w:r w:rsidR="00E06306" w:rsidRPr="00E06306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AD1" w:rsidRDefault="00112AD1" w:rsidP="003E2693">
      <w:pPr>
        <w:spacing w:line="240" w:lineRule="auto"/>
      </w:pPr>
      <w:r>
        <w:separator/>
      </w:r>
    </w:p>
  </w:footnote>
  <w:footnote w:type="continuationSeparator" w:id="0">
    <w:p w:rsidR="00112AD1" w:rsidRDefault="00112AD1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7C3415">
    <w:pPr>
      <w:pStyle w:val="Encabezado"/>
    </w:pPr>
    <w:r w:rsidRPr="007C341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346A"/>
    <w:rsid w:val="0001473D"/>
    <w:rsid w:val="000E71A9"/>
    <w:rsid w:val="00112AD1"/>
    <w:rsid w:val="00150215"/>
    <w:rsid w:val="00163E17"/>
    <w:rsid w:val="0018284C"/>
    <w:rsid w:val="001C7463"/>
    <w:rsid w:val="0021717C"/>
    <w:rsid w:val="00223DBB"/>
    <w:rsid w:val="00230DE6"/>
    <w:rsid w:val="00346D8C"/>
    <w:rsid w:val="0036030D"/>
    <w:rsid w:val="003822EF"/>
    <w:rsid w:val="003B7057"/>
    <w:rsid w:val="003C41C0"/>
    <w:rsid w:val="003C76C0"/>
    <w:rsid w:val="003E2693"/>
    <w:rsid w:val="0045433E"/>
    <w:rsid w:val="004D7A60"/>
    <w:rsid w:val="00683CC0"/>
    <w:rsid w:val="00693A94"/>
    <w:rsid w:val="007B229C"/>
    <w:rsid w:val="007C3415"/>
    <w:rsid w:val="008B0DD5"/>
    <w:rsid w:val="0090015B"/>
    <w:rsid w:val="009C414B"/>
    <w:rsid w:val="00A14A4B"/>
    <w:rsid w:val="00A3150C"/>
    <w:rsid w:val="00A3702D"/>
    <w:rsid w:val="00AB2A03"/>
    <w:rsid w:val="00B0288A"/>
    <w:rsid w:val="00B3205A"/>
    <w:rsid w:val="00B9301D"/>
    <w:rsid w:val="00BD75BE"/>
    <w:rsid w:val="00C15209"/>
    <w:rsid w:val="00C26731"/>
    <w:rsid w:val="00C905B2"/>
    <w:rsid w:val="00CC59C7"/>
    <w:rsid w:val="00E06306"/>
    <w:rsid w:val="00E2346A"/>
    <w:rsid w:val="00E239CB"/>
    <w:rsid w:val="00E85FCF"/>
    <w:rsid w:val="00F2427D"/>
    <w:rsid w:val="00F82349"/>
    <w:rsid w:val="00FA4DC3"/>
    <w:rsid w:val="00FB6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346A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E2346A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346A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E2346A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7E41C-ADB0-466A-88D9-60209FA4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7</TotalTime>
  <Pages>1</Pages>
  <Words>476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9</cp:revision>
  <dcterms:created xsi:type="dcterms:W3CDTF">2013-06-23T13:25:00Z</dcterms:created>
  <dcterms:modified xsi:type="dcterms:W3CDTF">2013-11-03T13:49:00Z</dcterms:modified>
</cp:coreProperties>
</file>