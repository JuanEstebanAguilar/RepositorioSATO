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176160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176160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especialidad.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176160" w:rsidRPr="00C15209" w:rsidRDefault="00176160" w:rsidP="002D234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84018">
              <w:rPr>
                <w:rFonts w:asciiTheme="minorHAnsi" w:hAnsiTheme="minorHAnsi" w:cstheme="minorHAnsi"/>
              </w:rPr>
              <w:t>4</w:t>
            </w:r>
            <w:r w:rsidR="002D234A">
              <w:rPr>
                <w:rFonts w:asciiTheme="minorHAnsi" w:hAnsiTheme="minorHAnsi" w:cstheme="minorHAnsi"/>
              </w:rPr>
              <w:t>5</w:t>
            </w:r>
          </w:p>
        </w:tc>
      </w:tr>
      <w:tr w:rsidR="00176160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C31D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AC31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AC31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176160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AC31D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AC31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AC31D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20"/>
                <w:szCs w:val="20"/>
              </w:rPr>
            </w:r>
            <w:r w:rsidR="00AC31D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C31D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AC31D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20"/>
                <w:szCs w:val="20"/>
              </w:rPr>
            </w:r>
            <w:r w:rsidR="00AC31D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176160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AC31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AC31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AC31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</w:r>
            <w:r w:rsidR="00AC31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176160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C31D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AC31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C31DC">
              <w:rPr>
                <w:rFonts w:asciiTheme="minorHAnsi" w:hAnsiTheme="minorHAnsi" w:cstheme="minorHAnsi"/>
              </w:rPr>
            </w:r>
            <w:r w:rsidR="00AC31DC">
              <w:rPr>
                <w:rFonts w:asciiTheme="minorHAnsi" w:hAnsiTheme="minorHAnsi" w:cstheme="minorHAnsi"/>
              </w:rPr>
              <w:fldChar w:fldCharType="separate"/>
            </w:r>
            <w:r w:rsidR="00AC31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las especialidades de los profesionales y permitir su modificación.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176160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176160" w:rsidRPr="00C15209" w:rsidRDefault="00176160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176160" w:rsidRDefault="00176160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176160" w:rsidRDefault="00176160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a especialidad</w:t>
            </w:r>
            <w:r w:rsidR="00284018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176160" w:rsidRPr="004F7DE5" w:rsidRDefault="00176160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especialidad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modificar</w:t>
            </w:r>
            <w:r w:rsidR="00284018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176160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176160" w:rsidRPr="00C15209" w:rsidRDefault="00176160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176160" w:rsidRDefault="00176160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176160" w:rsidRDefault="00176160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las especialidades</w:t>
            </w:r>
            <w:r w:rsidR="00284018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176160" w:rsidRDefault="00176160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selecciona ninguna especialidad</w:t>
            </w:r>
            <w:r w:rsidR="00284018">
              <w:rPr>
                <w:rFonts w:asciiTheme="minorHAnsi" w:hAnsiTheme="minorHAnsi" w:cstheme="minorHAnsi"/>
                <w:b/>
                <w:bCs/>
              </w:rPr>
              <w:t>.</w:t>
            </w:r>
            <w:bookmarkStart w:id="1" w:name="_GoBack"/>
            <w:bookmarkEnd w:id="1"/>
          </w:p>
          <w:p w:rsidR="00176160" w:rsidRPr="004F7DE5" w:rsidRDefault="00176160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modificar </w:t>
            </w:r>
            <w:r>
              <w:rPr>
                <w:rFonts w:asciiTheme="minorHAnsi" w:hAnsiTheme="minorHAnsi" w:cstheme="minorHAnsi"/>
                <w:b/>
                <w:bCs/>
              </w:rPr>
              <w:t>la especialidad</w:t>
            </w:r>
            <w:r w:rsidR="00284018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Pr="00C15209" w:rsidRDefault="00176160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176160" w:rsidRPr="00C15209" w:rsidRDefault="00176160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Pr="00C15209" w:rsidRDefault="00176160" w:rsidP="009C349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</w:t>
            </w:r>
            <w:r w:rsidR="009C349F">
              <w:rPr>
                <w:rFonts w:asciiTheme="minorHAnsi" w:hAnsiTheme="minorHAnsi" w:cstheme="minorHAnsi"/>
              </w:rPr>
              <w:t xml:space="preserve">Personal </w:t>
            </w: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la especialidad para modificar.</w:t>
            </w:r>
          </w:p>
        </w:tc>
        <w:tc>
          <w:tcPr>
            <w:tcW w:w="4279" w:type="dxa"/>
            <w:gridSpan w:val="3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nombre de especialidad y su descripción. </w:t>
            </w:r>
          </w:p>
        </w:tc>
        <w:tc>
          <w:tcPr>
            <w:tcW w:w="4279" w:type="dxa"/>
            <w:gridSpan w:val="3"/>
          </w:tcPr>
          <w:p w:rsidR="00176160" w:rsidRPr="00C15209" w:rsidRDefault="00176160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selecciona la opción para modificar una especialidad.</w:t>
            </w:r>
          </w:p>
        </w:tc>
        <w:tc>
          <w:tcPr>
            <w:tcW w:w="4279" w:type="dxa"/>
            <w:gridSpan w:val="3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 la especialidad.</w:t>
            </w:r>
          </w:p>
        </w:tc>
        <w:tc>
          <w:tcPr>
            <w:tcW w:w="4279" w:type="dxa"/>
            <w:gridSpan w:val="3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modificación de la especialidad.</w:t>
            </w:r>
          </w:p>
        </w:tc>
        <w:tc>
          <w:tcPr>
            <w:tcW w:w="4279" w:type="dxa"/>
            <w:gridSpan w:val="3"/>
          </w:tcPr>
          <w:p w:rsidR="00176160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confirma la modificación de la especialidad.</w:t>
            </w:r>
          </w:p>
          <w:p w:rsidR="00176160" w:rsidRPr="00506739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B016F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016F0" w:rsidRDefault="00A24BE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A24BEB" w:rsidRDefault="00A24BEB" w:rsidP="00A24BE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 El sistema valida los datos modificados y no son válidos.</w:t>
            </w:r>
          </w:p>
          <w:p w:rsidR="00A24BEB" w:rsidRDefault="00A24BEB" w:rsidP="00A24BE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7-A.1. El sistema informa la situación y solicita se reingresen los datos inválidos.</w:t>
            </w:r>
          </w:p>
          <w:p w:rsidR="00A24BEB" w:rsidRDefault="00A24BEB" w:rsidP="00A24BE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7-A.2.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A24BEB" w:rsidRDefault="00A24BEB" w:rsidP="00A24BE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7-A.2.A.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B016F0" w:rsidRDefault="00A24BEB" w:rsidP="00A24BE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7-A.2.B. Se cancela el caso de uso.</w:t>
            </w: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modificación de la especialidad con los siguientes datos: nombre de especialidad y descripción.</w:t>
            </w:r>
          </w:p>
        </w:tc>
        <w:tc>
          <w:tcPr>
            <w:tcW w:w="4279" w:type="dxa"/>
            <w:gridSpan w:val="3"/>
          </w:tcPr>
          <w:p w:rsidR="00176160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76160" w:rsidRDefault="00176160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176160" w:rsidRDefault="00176160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76160" w:rsidRPr="00C15209" w:rsidRDefault="00176160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especialidad</w:t>
            </w:r>
          </w:p>
        </w:tc>
        <w:tc>
          <w:tcPr>
            <w:tcW w:w="2007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Actualización de CU Modificar especialidad</w:t>
            </w:r>
          </w:p>
        </w:tc>
        <w:tc>
          <w:tcPr>
            <w:tcW w:w="2007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523" w:type="dxa"/>
            <w:gridSpan w:val="6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Actualización de CU Modificar especialidad</w:t>
            </w:r>
          </w:p>
        </w:tc>
        <w:tc>
          <w:tcPr>
            <w:tcW w:w="2007" w:type="dxa"/>
          </w:tcPr>
          <w:p w:rsidR="00176160" w:rsidRPr="00C15209" w:rsidRDefault="00176160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176160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176160" w:rsidRDefault="00A24BE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1411" w:type="dxa"/>
            <w:gridSpan w:val="2"/>
          </w:tcPr>
          <w:p w:rsidR="00176160" w:rsidRDefault="00A24BE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24/07/2013</w:t>
            </w:r>
          </w:p>
        </w:tc>
        <w:tc>
          <w:tcPr>
            <w:tcW w:w="5523" w:type="dxa"/>
            <w:gridSpan w:val="6"/>
          </w:tcPr>
          <w:p w:rsidR="00176160" w:rsidRDefault="00A24BE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Actualización de CU Modificar especialidad</w:t>
            </w:r>
          </w:p>
        </w:tc>
        <w:tc>
          <w:tcPr>
            <w:tcW w:w="2007" w:type="dxa"/>
          </w:tcPr>
          <w:p w:rsidR="00176160" w:rsidRDefault="00A24BE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1B4" w:rsidRDefault="004361B4" w:rsidP="003E2693">
      <w:pPr>
        <w:spacing w:line="240" w:lineRule="auto"/>
      </w:pPr>
      <w:r>
        <w:separator/>
      </w:r>
    </w:p>
  </w:endnote>
  <w:endnote w:type="continuationSeparator" w:id="0">
    <w:p w:rsidR="004361B4" w:rsidRDefault="004361B4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AC31DC" w:rsidP="00693A94">
    <w:pPr>
      <w:pStyle w:val="Piedepgina"/>
      <w:rPr>
        <w:rFonts w:asciiTheme="minorHAnsi" w:eastAsiaTheme="majorEastAsia" w:hAnsiTheme="minorHAnsi" w:cstheme="minorHAnsi"/>
      </w:rPr>
    </w:pPr>
    <w:r w:rsidRPr="00AC31D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AC31D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AC31DC">
      <w:rPr>
        <w:rFonts w:asciiTheme="minorHAnsi" w:eastAsiaTheme="minorEastAsia" w:hAnsiTheme="minorHAnsi" w:cstheme="minorHAnsi"/>
        <w:b/>
      </w:rPr>
      <w:fldChar w:fldCharType="separate"/>
    </w:r>
    <w:r w:rsidR="002D234A" w:rsidRPr="002D234A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1B4" w:rsidRDefault="004361B4" w:rsidP="003E2693">
      <w:pPr>
        <w:spacing w:line="240" w:lineRule="auto"/>
      </w:pPr>
      <w:r>
        <w:separator/>
      </w:r>
    </w:p>
  </w:footnote>
  <w:footnote w:type="continuationSeparator" w:id="0">
    <w:p w:rsidR="004361B4" w:rsidRDefault="004361B4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AC31DC">
    <w:pPr>
      <w:pStyle w:val="Encabezado"/>
    </w:pPr>
    <w:r w:rsidRPr="00AC31D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484E"/>
    <w:rsid w:val="000E71A9"/>
    <w:rsid w:val="00150215"/>
    <w:rsid w:val="00163E17"/>
    <w:rsid w:val="00176160"/>
    <w:rsid w:val="0018284C"/>
    <w:rsid w:val="001C7463"/>
    <w:rsid w:val="00284018"/>
    <w:rsid w:val="002D234A"/>
    <w:rsid w:val="00346D8C"/>
    <w:rsid w:val="003822EF"/>
    <w:rsid w:val="003A72F6"/>
    <w:rsid w:val="003B7057"/>
    <w:rsid w:val="003C41C0"/>
    <w:rsid w:val="003E2693"/>
    <w:rsid w:val="004361B4"/>
    <w:rsid w:val="0045433E"/>
    <w:rsid w:val="004D7A60"/>
    <w:rsid w:val="005F67E6"/>
    <w:rsid w:val="00620186"/>
    <w:rsid w:val="00683CC0"/>
    <w:rsid w:val="00693A94"/>
    <w:rsid w:val="007B229C"/>
    <w:rsid w:val="008628E3"/>
    <w:rsid w:val="008B0DD5"/>
    <w:rsid w:val="00993C00"/>
    <w:rsid w:val="009C349F"/>
    <w:rsid w:val="00A14A4B"/>
    <w:rsid w:val="00A24BEB"/>
    <w:rsid w:val="00A3150C"/>
    <w:rsid w:val="00A3702D"/>
    <w:rsid w:val="00AB2A03"/>
    <w:rsid w:val="00AC31DC"/>
    <w:rsid w:val="00B016F0"/>
    <w:rsid w:val="00B6484E"/>
    <w:rsid w:val="00BD75BE"/>
    <w:rsid w:val="00C15209"/>
    <w:rsid w:val="00C26731"/>
    <w:rsid w:val="00C67138"/>
    <w:rsid w:val="00C905B2"/>
    <w:rsid w:val="00CC59C7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160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16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3BD8E-6251-4B84-9F4B-7AF97363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15</TotalTime>
  <Pages>1</Pages>
  <Words>454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8</cp:revision>
  <dcterms:created xsi:type="dcterms:W3CDTF">2013-06-23T13:22:00Z</dcterms:created>
  <dcterms:modified xsi:type="dcterms:W3CDTF">2013-11-03T13:54:00Z</dcterms:modified>
</cp:coreProperties>
</file>