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DE3870">
              <w:rPr>
                <w:rFonts w:asciiTheme="minorHAnsi" w:hAnsiTheme="minorHAnsi" w:cstheme="minorHAnsi"/>
                <w:b/>
                <w:bCs/>
              </w:rPr>
              <w:t xml:space="preserve"> Gestión de Pacientes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17316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7316D">
              <w:rPr>
                <w:rFonts w:asciiTheme="minorHAnsi" w:hAnsiTheme="minorHAnsi" w:cstheme="minorHAnsi"/>
              </w:rPr>
              <w:t>Eliminar</w:t>
            </w:r>
            <w:r w:rsidR="004341BB">
              <w:rPr>
                <w:rFonts w:asciiTheme="minorHAnsi" w:hAnsiTheme="minorHAnsi" w:cstheme="minorHAnsi"/>
              </w:rPr>
              <w:t xml:space="preserve"> </w:t>
            </w:r>
            <w:r w:rsidR="005C15CF">
              <w:rPr>
                <w:rFonts w:asciiTheme="minorHAnsi" w:hAnsiTheme="minorHAnsi" w:cstheme="minorHAnsi"/>
              </w:rPr>
              <w:t>paciente.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853B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53B47">
              <w:rPr>
                <w:rFonts w:asciiTheme="minorHAnsi" w:hAnsiTheme="minorHAnsi" w:cstheme="minorHAnsi"/>
              </w:rPr>
              <w:t>22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029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16B7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29E5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D16B7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D16B7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B029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D16B7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29E5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D16B7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B029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D16B7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29E5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20"/>
                <w:szCs w:val="20"/>
              </w:rPr>
            </w:r>
            <w:r w:rsidR="00D16B7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16B7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D16B7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20"/>
                <w:szCs w:val="20"/>
              </w:rPr>
            </w:r>
            <w:r w:rsidR="00D16B7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029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29E5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</w:r>
            <w:r w:rsidR="00D16B7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425A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203F0">
              <w:rPr>
                <w:rFonts w:asciiTheme="minorHAnsi" w:hAnsiTheme="minorHAnsi" w:cstheme="minorHAnsi"/>
              </w:rPr>
              <w:t>Encargado de Recepción (</w:t>
            </w:r>
            <w:r w:rsidR="006203F0" w:rsidRPr="0036030D">
              <w:rPr>
                <w:rFonts w:asciiTheme="minorHAnsi" w:hAnsiTheme="minorHAnsi" w:cstheme="minorHAnsi"/>
                <w:b/>
              </w:rPr>
              <w:t>ER</w:t>
            </w:r>
            <w:r w:rsidR="006203F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029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16B7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29E5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D16B7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16B7A">
              <w:rPr>
                <w:rFonts w:asciiTheme="minorHAnsi" w:hAnsiTheme="minorHAnsi" w:cstheme="minorHAnsi"/>
              </w:rPr>
            </w:r>
            <w:r w:rsidR="00D16B7A">
              <w:rPr>
                <w:rFonts w:asciiTheme="minorHAnsi" w:hAnsiTheme="minorHAnsi" w:cstheme="minorHAnsi"/>
              </w:rPr>
              <w:fldChar w:fldCharType="separate"/>
            </w:r>
            <w:r w:rsidR="00D16B7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C1520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6049F">
              <w:rPr>
                <w:rFonts w:asciiTheme="minorHAnsi" w:hAnsiTheme="minorHAnsi" w:cstheme="minorHAnsi"/>
              </w:rPr>
              <w:t>Brindar información de los datos de los pacientes para eliminar.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B6049F" w:rsidRDefault="00B6049F" w:rsidP="00B6049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="00947217">
              <w:rPr>
                <w:rFonts w:asciiTheme="minorHAnsi" w:hAnsiTheme="minorHAnsi" w:cstheme="minorHAnsi"/>
                <w:b/>
                <w:bCs/>
              </w:rPr>
              <w:t xml:space="preserve"> e</w:t>
            </w:r>
            <w:r w:rsidRPr="0026789F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47217">
              <w:rPr>
                <w:rFonts w:asciiTheme="minorHAnsi" w:hAnsiTheme="minorHAnsi" w:cstheme="minorHAnsi"/>
                <w:b/>
                <w:bCs/>
              </w:rPr>
              <w:t>paciente.</w:t>
            </w:r>
          </w:p>
          <w:p w:rsidR="00B6049F" w:rsidRPr="00B6049F" w:rsidRDefault="006203F0" w:rsidP="007D5FC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B6049F" w:rsidRPr="00B6049F">
              <w:rPr>
                <w:rFonts w:asciiTheme="minorHAnsi" w:hAnsiTheme="minorHAnsi" w:cstheme="minorHAnsi"/>
                <w:b/>
                <w:bCs/>
              </w:rPr>
              <w:t xml:space="preserve"> selecciona el </w:t>
            </w:r>
            <w:r w:rsidR="007D5FCA">
              <w:rPr>
                <w:rFonts w:asciiTheme="minorHAnsi" w:hAnsiTheme="minorHAnsi" w:cstheme="minorHAnsi"/>
                <w:b/>
                <w:bCs/>
              </w:rPr>
              <w:t>paciente</w:t>
            </w:r>
            <w:r w:rsidR="00B6049F" w:rsidRPr="00B6049F">
              <w:rPr>
                <w:rFonts w:asciiTheme="minorHAnsi" w:hAnsiTheme="minorHAnsi" w:cstheme="minorHAnsi"/>
                <w:b/>
                <w:bCs/>
              </w:rPr>
              <w:t xml:space="preserve"> a eliminar</w:t>
            </w:r>
            <w:r w:rsidR="00947217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B6049F" w:rsidRDefault="00B6049F" w:rsidP="00B6049F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B6049F" w:rsidRDefault="00B6049F" w:rsidP="00B6049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 se encuentran los </w:t>
            </w:r>
            <w:r w:rsidR="007D5FCA">
              <w:rPr>
                <w:rFonts w:asciiTheme="minorHAnsi" w:hAnsiTheme="minorHAnsi" w:cstheme="minorHAnsi"/>
                <w:b/>
                <w:bCs/>
              </w:rPr>
              <w:t>pacientes</w:t>
            </w:r>
            <w:r w:rsidR="00947217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B6049F" w:rsidRDefault="006203F0" w:rsidP="00B6049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B6049F">
              <w:rPr>
                <w:rFonts w:asciiTheme="minorHAnsi" w:hAnsiTheme="minorHAnsi" w:cstheme="minorHAnsi"/>
                <w:b/>
                <w:bCs/>
              </w:rPr>
              <w:t xml:space="preserve"> no selecciona ningún </w:t>
            </w:r>
            <w:r w:rsidR="007D5FCA">
              <w:rPr>
                <w:rFonts w:asciiTheme="minorHAnsi" w:hAnsiTheme="minorHAnsi" w:cstheme="minorHAnsi"/>
                <w:b/>
                <w:bCs/>
              </w:rPr>
              <w:t>paciente</w:t>
            </w:r>
            <w:r w:rsidR="00947217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C15209" w:rsidRPr="00B6049F" w:rsidRDefault="006203F0" w:rsidP="007D5FC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B6049F" w:rsidRPr="00B6049F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112E20"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="00B6049F" w:rsidRPr="00B6049F">
              <w:rPr>
                <w:rFonts w:asciiTheme="minorHAnsi" w:hAnsiTheme="minorHAnsi" w:cstheme="minorHAnsi"/>
                <w:b/>
                <w:bCs/>
              </w:rPr>
              <w:t xml:space="preserve">eliminar el </w:t>
            </w:r>
            <w:r w:rsidR="007D5FCA">
              <w:rPr>
                <w:rFonts w:asciiTheme="minorHAnsi" w:hAnsiTheme="minorHAnsi" w:cstheme="minorHAnsi"/>
                <w:b/>
                <w:bCs/>
              </w:rPr>
              <w:t>paciente</w:t>
            </w:r>
            <w:r w:rsidR="00947217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4341BB" w:rsidP="00B9005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6203F0">
              <w:rPr>
                <w:rFonts w:asciiTheme="minorHAnsi" w:hAnsiTheme="minorHAnsi" w:cstheme="minorHAnsi"/>
              </w:rPr>
              <w:t>Encargado de Recepción (</w:t>
            </w:r>
            <w:r w:rsidR="006203F0" w:rsidRPr="0036030D">
              <w:rPr>
                <w:rFonts w:asciiTheme="minorHAnsi" w:hAnsiTheme="minorHAnsi" w:cstheme="minorHAnsi"/>
                <w:b/>
              </w:rPr>
              <w:t>ER</w:t>
            </w:r>
            <w:r w:rsidR="006203F0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</w:t>
            </w:r>
            <w:r w:rsidR="00B9005B">
              <w:rPr>
                <w:rFonts w:asciiTheme="minorHAnsi" w:hAnsiTheme="minorHAnsi" w:cstheme="minorHAnsi"/>
              </w:rPr>
              <w:t>un paciente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C15CF">
              <w:rPr>
                <w:rFonts w:asciiTheme="minorHAnsi" w:hAnsiTheme="minorHAnsi" w:cstheme="minorHAnsi"/>
              </w:rPr>
              <w:t xml:space="preserve">para </w:t>
            </w:r>
            <w:r w:rsidR="005E0A18">
              <w:rPr>
                <w:rFonts w:asciiTheme="minorHAnsi" w:hAnsiTheme="minorHAnsi" w:cstheme="minorHAnsi"/>
              </w:rPr>
              <w:t>eliminar</w:t>
            </w:r>
            <w:r w:rsidR="005C15C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D52AB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52AB" w:rsidRDefault="00BD52AB" w:rsidP="003E7C2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491E8A">
              <w:rPr>
                <w:rFonts w:asciiTheme="minorHAnsi" w:hAnsiTheme="minorHAnsi" w:cstheme="minorHAnsi"/>
              </w:rPr>
              <w:t>el número de paciente, fecha de alta, nombre, apellido, número y tipo de documento,</w:t>
            </w:r>
            <w:r w:rsidR="003A7E5C">
              <w:rPr>
                <w:rFonts w:asciiTheme="minorHAnsi" w:hAnsiTheme="minorHAnsi" w:cstheme="minorHAnsi"/>
              </w:rPr>
              <w:t xml:space="preserve"> sexo, </w:t>
            </w:r>
            <w:bookmarkStart w:id="1" w:name="_GoBack"/>
            <w:bookmarkEnd w:id="1"/>
            <w:r w:rsidR="00491E8A">
              <w:rPr>
                <w:rFonts w:asciiTheme="minorHAnsi" w:hAnsiTheme="minorHAnsi" w:cstheme="minorHAnsi"/>
              </w:rPr>
              <w:t>fecha de nacimiento, provincia, departamento, localidad, barrio, calle, número, piso, departamento, teléfono/s, correo/s electrónico y usuario.</w:t>
            </w:r>
          </w:p>
        </w:tc>
        <w:tc>
          <w:tcPr>
            <w:tcW w:w="4279" w:type="dxa"/>
            <w:gridSpan w:val="3"/>
          </w:tcPr>
          <w:p w:rsidR="00BD52AB" w:rsidRPr="00C15209" w:rsidRDefault="00BD52AB" w:rsidP="004341B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FC61C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C61CC" w:rsidRDefault="00FC61CC" w:rsidP="00FC61C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6203F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eliminar un paciente.</w:t>
            </w:r>
          </w:p>
        </w:tc>
        <w:tc>
          <w:tcPr>
            <w:tcW w:w="4279" w:type="dxa"/>
            <w:gridSpan w:val="3"/>
          </w:tcPr>
          <w:p w:rsidR="00FC61CC" w:rsidRPr="00C15209" w:rsidRDefault="00FC61CC" w:rsidP="007D151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D7AC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D7AC0" w:rsidRDefault="005D7AC0" w:rsidP="0017316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la </w:t>
            </w:r>
            <w:r w:rsidR="0017316D">
              <w:rPr>
                <w:rFonts w:asciiTheme="minorHAnsi" w:hAnsiTheme="minorHAnsi" w:cstheme="minorHAnsi"/>
              </w:rPr>
              <w:t>eliminación</w:t>
            </w:r>
            <w:r>
              <w:rPr>
                <w:rFonts w:asciiTheme="minorHAnsi" w:hAnsiTheme="minorHAnsi" w:cstheme="minorHAnsi"/>
              </w:rPr>
              <w:t xml:space="preserve"> del paciente.</w:t>
            </w:r>
          </w:p>
        </w:tc>
        <w:tc>
          <w:tcPr>
            <w:tcW w:w="4279" w:type="dxa"/>
            <w:gridSpan w:val="3"/>
          </w:tcPr>
          <w:p w:rsidR="005D7AC0" w:rsidRPr="00C15209" w:rsidRDefault="005D7AC0" w:rsidP="007D151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D7AC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D7AC0" w:rsidRDefault="00C80951" w:rsidP="0017316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6203F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</w:t>
            </w:r>
            <w:r w:rsidR="0017316D">
              <w:rPr>
                <w:rFonts w:asciiTheme="minorHAnsi" w:hAnsiTheme="minorHAnsi" w:cstheme="minorHAnsi"/>
              </w:rPr>
              <w:t>eliminación</w:t>
            </w:r>
            <w:r>
              <w:rPr>
                <w:rFonts w:asciiTheme="minorHAnsi" w:hAnsiTheme="minorHAnsi" w:cstheme="minorHAnsi"/>
              </w:rPr>
              <w:t xml:space="preserve"> del paciente.</w:t>
            </w:r>
          </w:p>
        </w:tc>
        <w:tc>
          <w:tcPr>
            <w:tcW w:w="4279" w:type="dxa"/>
            <w:gridSpan w:val="3"/>
          </w:tcPr>
          <w:p w:rsidR="005D7AC0" w:rsidRDefault="005D7AC0" w:rsidP="007D151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6203F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</w:t>
            </w:r>
            <w:r w:rsidR="0017316D">
              <w:rPr>
                <w:rFonts w:asciiTheme="minorHAnsi" w:hAnsiTheme="minorHAnsi" w:cstheme="minorHAnsi"/>
              </w:rPr>
              <w:t>eliminación</w:t>
            </w:r>
            <w:r>
              <w:rPr>
                <w:rFonts w:asciiTheme="minorHAnsi" w:hAnsiTheme="minorHAnsi" w:cstheme="minorHAnsi"/>
              </w:rPr>
              <w:t xml:space="preserve"> del paciente.</w:t>
            </w:r>
          </w:p>
          <w:p w:rsidR="005D7AC0" w:rsidRPr="00506739" w:rsidRDefault="005D7AC0" w:rsidP="007D151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6441BE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441BE" w:rsidRDefault="006441BE" w:rsidP="0017316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la </w:t>
            </w:r>
            <w:r w:rsidR="0017316D">
              <w:rPr>
                <w:rFonts w:asciiTheme="minorHAnsi" w:hAnsiTheme="minorHAnsi" w:cstheme="minorHAnsi"/>
              </w:rPr>
              <w:t>eliminación del paciente.</w:t>
            </w:r>
          </w:p>
        </w:tc>
        <w:tc>
          <w:tcPr>
            <w:tcW w:w="4279" w:type="dxa"/>
            <w:gridSpan w:val="3"/>
          </w:tcPr>
          <w:p w:rsidR="006441BE" w:rsidRDefault="006441BE" w:rsidP="007D151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2071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0717" w:rsidRDefault="00020717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020717" w:rsidRDefault="00020717" w:rsidP="007D151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5D7AC0" w:rsidRPr="00C15209" w:rsidRDefault="008D77C2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Asociaciones de Extensión:  no aplica 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D7AC0" w:rsidRPr="00C15209" w:rsidRDefault="005D7AC0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5D7AC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D7AC0" w:rsidRPr="00C15209" w:rsidRDefault="005D7AC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5D7AC0" w:rsidRPr="00F0495A" w:rsidTr="00B6049F">
        <w:trPr>
          <w:cantSplit/>
          <w:tblCellSpacing w:w="20" w:type="dxa"/>
          <w:jc w:val="center"/>
        </w:trPr>
        <w:tc>
          <w:tcPr>
            <w:tcW w:w="1014" w:type="dxa"/>
          </w:tcPr>
          <w:p w:rsidR="005D7AC0" w:rsidRPr="00C15209" w:rsidRDefault="005D7AC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5D7AC0" w:rsidRPr="00C15209" w:rsidRDefault="005D7AC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5D7AC0" w:rsidRPr="00C15209" w:rsidRDefault="005D7AC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5D7AC0" w:rsidRPr="00C15209" w:rsidRDefault="005D7AC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5D7AC0" w:rsidRPr="00F0495A" w:rsidTr="00B6049F">
        <w:trPr>
          <w:cantSplit/>
          <w:tblCellSpacing w:w="20" w:type="dxa"/>
          <w:jc w:val="center"/>
        </w:trPr>
        <w:tc>
          <w:tcPr>
            <w:tcW w:w="1014" w:type="dxa"/>
          </w:tcPr>
          <w:p w:rsidR="005D7AC0" w:rsidRPr="00C15209" w:rsidRDefault="00B6049F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5D7AC0" w:rsidRPr="00C15209" w:rsidRDefault="00DE387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</w:t>
            </w:r>
            <w:r w:rsidR="00B6049F"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5D7AC0" w:rsidRPr="00C15209" w:rsidRDefault="00B6049F" w:rsidP="007D5FC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Eliminar </w:t>
            </w:r>
            <w:r w:rsidR="00FD379B">
              <w:rPr>
                <w:rFonts w:asciiTheme="minorHAnsi" w:hAnsiTheme="minorHAnsi" w:cstheme="minorHAnsi"/>
                <w:bCs/>
                <w:sz w:val="22"/>
              </w:rPr>
              <w:t>p</w:t>
            </w:r>
            <w:r w:rsidR="007D5FCA">
              <w:rPr>
                <w:rFonts w:asciiTheme="minorHAnsi" w:hAnsiTheme="minorHAnsi" w:cstheme="minorHAnsi"/>
                <w:bCs/>
                <w:sz w:val="22"/>
              </w:rPr>
              <w:t>aciente</w:t>
            </w:r>
          </w:p>
        </w:tc>
        <w:tc>
          <w:tcPr>
            <w:tcW w:w="2007" w:type="dxa"/>
          </w:tcPr>
          <w:p w:rsidR="005D7AC0" w:rsidRPr="00C15209" w:rsidRDefault="00B6049F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Juan Aguilar </w:t>
            </w:r>
          </w:p>
        </w:tc>
      </w:tr>
      <w:tr w:rsidR="00112E20" w:rsidRPr="00F0495A" w:rsidTr="00B6049F">
        <w:trPr>
          <w:cantSplit/>
          <w:tblCellSpacing w:w="20" w:type="dxa"/>
          <w:jc w:val="center"/>
        </w:trPr>
        <w:tc>
          <w:tcPr>
            <w:tcW w:w="1014" w:type="dxa"/>
          </w:tcPr>
          <w:p w:rsidR="00112E20" w:rsidRDefault="00112E20" w:rsidP="00C520A5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112E20" w:rsidRDefault="00112E20" w:rsidP="00C520A5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112E20" w:rsidRDefault="00112E20" w:rsidP="00112E2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Eliminar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FD379B">
              <w:rPr>
                <w:rFonts w:ascii="Calibri" w:hAnsi="Calibri" w:cs="Calibri"/>
                <w:bCs/>
                <w:sz w:val="22"/>
              </w:rPr>
              <w:t>p</w:t>
            </w:r>
            <w:r>
              <w:rPr>
                <w:rFonts w:ascii="Calibri" w:hAnsi="Calibri" w:cs="Calibri"/>
                <w:bCs/>
                <w:sz w:val="22"/>
              </w:rPr>
              <w:t>aciente</w:t>
            </w:r>
          </w:p>
        </w:tc>
        <w:tc>
          <w:tcPr>
            <w:tcW w:w="2007" w:type="dxa"/>
          </w:tcPr>
          <w:p w:rsidR="00112E20" w:rsidRDefault="00112E20" w:rsidP="00C520A5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112E20" w:rsidRPr="00F0495A" w:rsidTr="00B6049F">
        <w:trPr>
          <w:cantSplit/>
          <w:tblCellSpacing w:w="20" w:type="dxa"/>
          <w:jc w:val="center"/>
        </w:trPr>
        <w:tc>
          <w:tcPr>
            <w:tcW w:w="1014" w:type="dxa"/>
          </w:tcPr>
          <w:p w:rsidR="00112E20" w:rsidRPr="00C15209" w:rsidRDefault="00112E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112E20" w:rsidRPr="00C15209" w:rsidRDefault="00112E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112E20" w:rsidRPr="00C15209" w:rsidRDefault="00112E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112E20" w:rsidRPr="00C15209" w:rsidRDefault="00112E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BE9" w:rsidRDefault="002E7BE9" w:rsidP="003E2693">
      <w:pPr>
        <w:spacing w:line="240" w:lineRule="auto"/>
      </w:pPr>
      <w:r>
        <w:separator/>
      </w:r>
    </w:p>
  </w:endnote>
  <w:endnote w:type="continuationSeparator" w:id="0">
    <w:p w:rsidR="002E7BE9" w:rsidRDefault="002E7BE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Aoki, </w:t>
    </w:r>
    <w:r w:rsidR="002C6BCD">
      <w:rPr>
        <w:rFonts w:asciiTheme="majorHAnsi" w:eastAsiaTheme="majorEastAsia" w:hAnsiTheme="majorHAnsi" w:cstheme="majorBidi"/>
      </w:rPr>
      <w:t xml:space="preserve">Fernández, </w:t>
    </w:r>
    <w:r w:rsidR="00BD75BE">
      <w:rPr>
        <w:rFonts w:asciiTheme="majorHAnsi" w:eastAsiaTheme="majorEastAsia" w:hAnsiTheme="majorHAnsi" w:cstheme="majorBidi"/>
      </w:rPr>
      <w:t>Gonzalez</w:t>
    </w:r>
    <w:r>
      <w:rPr>
        <w:rFonts w:asciiTheme="majorHAnsi" w:eastAsiaTheme="majorEastAsia" w:hAnsiTheme="majorHAnsi" w:cstheme="majorBidi"/>
      </w:rPr>
      <w:t>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D16B7A" w:rsidRPr="00D16B7A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D16B7A" w:rsidRPr="00D16B7A">
      <w:rPr>
        <w:rFonts w:asciiTheme="minorHAnsi" w:eastAsiaTheme="minorEastAsia" w:hAnsiTheme="minorHAnsi" w:cstheme="minorBidi"/>
        <w:b/>
      </w:rPr>
      <w:fldChar w:fldCharType="separate"/>
    </w:r>
    <w:r w:rsidR="00853B47" w:rsidRPr="00853B47">
      <w:rPr>
        <w:rFonts w:asciiTheme="majorHAnsi" w:eastAsiaTheme="majorEastAsia" w:hAnsiTheme="majorHAnsi" w:cstheme="majorBidi"/>
        <w:b/>
        <w:noProof/>
        <w:lang w:val="es-ES"/>
      </w:rPr>
      <w:t>1</w:t>
    </w:r>
    <w:r w:rsidR="00D16B7A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BE9" w:rsidRDefault="002E7BE9" w:rsidP="003E2693">
      <w:pPr>
        <w:spacing w:line="240" w:lineRule="auto"/>
      </w:pPr>
      <w:r>
        <w:separator/>
      </w:r>
    </w:p>
  </w:footnote>
  <w:footnote w:type="continuationSeparator" w:id="0">
    <w:p w:rsidR="002E7BE9" w:rsidRDefault="002E7BE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D16B7A">
    <w:pPr>
      <w:pStyle w:val="Encabezado"/>
    </w:pPr>
    <w:r w:rsidRPr="00D16B7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1BB"/>
    <w:rsid w:val="00013737"/>
    <w:rsid w:val="00020717"/>
    <w:rsid w:val="00035478"/>
    <w:rsid w:val="000E71A9"/>
    <w:rsid w:val="00112E20"/>
    <w:rsid w:val="00120EE0"/>
    <w:rsid w:val="00150215"/>
    <w:rsid w:val="00163E17"/>
    <w:rsid w:val="0017316D"/>
    <w:rsid w:val="0018284C"/>
    <w:rsid w:val="00192F8F"/>
    <w:rsid w:val="00194133"/>
    <w:rsid w:val="001A2338"/>
    <w:rsid w:val="001B3F1F"/>
    <w:rsid w:val="001C7463"/>
    <w:rsid w:val="001D7980"/>
    <w:rsid w:val="00274D4D"/>
    <w:rsid w:val="002C6BCD"/>
    <w:rsid w:val="002E7BE9"/>
    <w:rsid w:val="00313EAB"/>
    <w:rsid w:val="003331CC"/>
    <w:rsid w:val="00346D8C"/>
    <w:rsid w:val="003822EF"/>
    <w:rsid w:val="00394B9C"/>
    <w:rsid w:val="003A7E5C"/>
    <w:rsid w:val="003C41C0"/>
    <w:rsid w:val="003E2693"/>
    <w:rsid w:val="003E7C2F"/>
    <w:rsid w:val="0041490F"/>
    <w:rsid w:val="004341BB"/>
    <w:rsid w:val="00482E42"/>
    <w:rsid w:val="00491E8A"/>
    <w:rsid w:val="00500CF9"/>
    <w:rsid w:val="00506739"/>
    <w:rsid w:val="005425A6"/>
    <w:rsid w:val="00552DB6"/>
    <w:rsid w:val="00557C16"/>
    <w:rsid w:val="005B1CDE"/>
    <w:rsid w:val="005C15CF"/>
    <w:rsid w:val="005D7AC0"/>
    <w:rsid w:val="005E0A18"/>
    <w:rsid w:val="005F2BD4"/>
    <w:rsid w:val="006203F0"/>
    <w:rsid w:val="0062374F"/>
    <w:rsid w:val="006441BE"/>
    <w:rsid w:val="00683CC0"/>
    <w:rsid w:val="006D404E"/>
    <w:rsid w:val="006F0256"/>
    <w:rsid w:val="006F69FD"/>
    <w:rsid w:val="007B229C"/>
    <w:rsid w:val="007D5FCA"/>
    <w:rsid w:val="00853B47"/>
    <w:rsid w:val="00862C06"/>
    <w:rsid w:val="008B0DD5"/>
    <w:rsid w:val="008B4BFA"/>
    <w:rsid w:val="008B705C"/>
    <w:rsid w:val="008C0135"/>
    <w:rsid w:val="008D77C2"/>
    <w:rsid w:val="008E1406"/>
    <w:rsid w:val="00914912"/>
    <w:rsid w:val="00947217"/>
    <w:rsid w:val="009A4D26"/>
    <w:rsid w:val="009C27A7"/>
    <w:rsid w:val="00A14A4B"/>
    <w:rsid w:val="00A80CAB"/>
    <w:rsid w:val="00A84D78"/>
    <w:rsid w:val="00AB2A03"/>
    <w:rsid w:val="00B029E5"/>
    <w:rsid w:val="00B04C82"/>
    <w:rsid w:val="00B17C69"/>
    <w:rsid w:val="00B20396"/>
    <w:rsid w:val="00B6049F"/>
    <w:rsid w:val="00B9005B"/>
    <w:rsid w:val="00BB601A"/>
    <w:rsid w:val="00BD52AB"/>
    <w:rsid w:val="00BD75BE"/>
    <w:rsid w:val="00C15209"/>
    <w:rsid w:val="00C26731"/>
    <w:rsid w:val="00C80951"/>
    <w:rsid w:val="00C905B2"/>
    <w:rsid w:val="00CB5F19"/>
    <w:rsid w:val="00CC59C7"/>
    <w:rsid w:val="00D16B7A"/>
    <w:rsid w:val="00D37A90"/>
    <w:rsid w:val="00DA0306"/>
    <w:rsid w:val="00DE3870"/>
    <w:rsid w:val="00DF02A4"/>
    <w:rsid w:val="00E239CB"/>
    <w:rsid w:val="00E6779D"/>
    <w:rsid w:val="00E72C5A"/>
    <w:rsid w:val="00E85FCF"/>
    <w:rsid w:val="00EA1B8D"/>
    <w:rsid w:val="00EE12D6"/>
    <w:rsid w:val="00EE7AFF"/>
    <w:rsid w:val="00F16B09"/>
    <w:rsid w:val="00F2427D"/>
    <w:rsid w:val="00F621FD"/>
    <w:rsid w:val="00F82349"/>
    <w:rsid w:val="00F922B0"/>
    <w:rsid w:val="00FC61CC"/>
    <w:rsid w:val="00FD379B"/>
    <w:rsid w:val="00FE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112E20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112E20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F553-AE84-4A38-8D03-B2608AE1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1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Rodri</dc:creator>
  <cp:lastModifiedBy>Colossus User</cp:lastModifiedBy>
  <cp:revision>9</cp:revision>
  <dcterms:created xsi:type="dcterms:W3CDTF">2013-06-23T13:03:00Z</dcterms:created>
  <dcterms:modified xsi:type="dcterms:W3CDTF">2013-11-03T13:50:00Z</dcterms:modified>
</cp:coreProperties>
</file>