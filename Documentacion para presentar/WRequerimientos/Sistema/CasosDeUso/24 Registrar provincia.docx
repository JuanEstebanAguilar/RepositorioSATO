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422"/>
        <w:gridCol w:w="2669"/>
      </w:tblGrid>
      <w:tr w:rsidR="009E6B9F" w:rsidRPr="00F0495A" w:rsidTr="00D053E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9E6B9F" w:rsidRPr="00C15209" w:rsidRDefault="009E6B9F" w:rsidP="00D053E2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333368">
              <w:rPr>
                <w:rFonts w:asciiTheme="minorHAnsi" w:hAnsiTheme="minorHAnsi" w:cstheme="minorHAnsi"/>
                <w:b/>
                <w:bCs/>
              </w:rPr>
              <w:t>Gestión de Pacientes, Gestión de Personal, Gestión de Proveedores</w:t>
            </w:r>
          </w:p>
        </w:tc>
      </w:tr>
      <w:tr w:rsidR="009E6B9F" w:rsidRPr="00F0495A" w:rsidTr="00D053E2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9E6B9F" w:rsidRPr="00C15209" w:rsidRDefault="009E6B9F" w:rsidP="00D053E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 Registrar provincia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9E6B9F" w:rsidRPr="00C15209" w:rsidRDefault="009E6B9F" w:rsidP="00D053E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D04E84">
              <w:rPr>
                <w:rFonts w:asciiTheme="minorHAnsi" w:hAnsiTheme="minorHAnsi" w:cstheme="minorHAnsi"/>
              </w:rPr>
              <w:t>24</w:t>
            </w:r>
          </w:p>
        </w:tc>
      </w:tr>
      <w:tr w:rsidR="009E6B9F" w:rsidRPr="00F0495A" w:rsidTr="00D053E2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9E6B9F" w:rsidRPr="00C15209" w:rsidRDefault="009E6B9F" w:rsidP="00D053E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D6424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D64249">
              <w:rPr>
                <w:rFonts w:asciiTheme="minorHAnsi" w:hAnsiTheme="minorHAnsi" w:cstheme="minorHAnsi"/>
              </w:rPr>
            </w:r>
            <w:r w:rsidR="00D64249">
              <w:rPr>
                <w:rFonts w:asciiTheme="minorHAnsi" w:hAnsiTheme="minorHAnsi" w:cstheme="minorHAnsi"/>
              </w:rPr>
              <w:fldChar w:fldCharType="separate"/>
            </w:r>
            <w:r w:rsidR="00D6424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D64249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D64249">
              <w:rPr>
                <w:rFonts w:asciiTheme="minorHAnsi" w:hAnsiTheme="minorHAnsi" w:cstheme="minorHAnsi"/>
              </w:rPr>
            </w:r>
            <w:r w:rsidR="00D64249">
              <w:rPr>
                <w:rFonts w:asciiTheme="minorHAnsi" w:hAnsiTheme="minorHAnsi" w:cstheme="minorHAnsi"/>
              </w:rPr>
              <w:fldChar w:fldCharType="separate"/>
            </w:r>
            <w:r w:rsidR="00D64249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D64249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D64249">
              <w:rPr>
                <w:rFonts w:asciiTheme="minorHAnsi" w:hAnsiTheme="minorHAnsi" w:cstheme="minorHAnsi"/>
              </w:rPr>
            </w:r>
            <w:r w:rsidR="00D64249">
              <w:rPr>
                <w:rFonts w:asciiTheme="minorHAnsi" w:hAnsiTheme="minorHAnsi" w:cstheme="minorHAnsi"/>
              </w:rPr>
              <w:fldChar w:fldCharType="separate"/>
            </w:r>
            <w:r w:rsidR="00D64249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9E6B9F" w:rsidRPr="00F0495A" w:rsidTr="00D053E2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9E6B9F" w:rsidRPr="00C15209" w:rsidRDefault="009E6B9F" w:rsidP="00D053E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D6424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D64249">
              <w:rPr>
                <w:rFonts w:asciiTheme="minorHAnsi" w:hAnsiTheme="minorHAnsi" w:cstheme="minorHAnsi"/>
              </w:rPr>
            </w:r>
            <w:r w:rsidR="00D64249">
              <w:rPr>
                <w:rFonts w:asciiTheme="minorHAnsi" w:hAnsiTheme="minorHAnsi" w:cstheme="minorHAnsi"/>
              </w:rPr>
              <w:fldChar w:fldCharType="separate"/>
            </w:r>
            <w:r w:rsidR="00D6424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D64249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D64249">
              <w:rPr>
                <w:rFonts w:asciiTheme="minorHAnsi" w:hAnsiTheme="minorHAnsi" w:cstheme="minorHAnsi"/>
              </w:rPr>
            </w:r>
            <w:r w:rsidR="00D64249">
              <w:rPr>
                <w:rFonts w:asciiTheme="minorHAnsi" w:hAnsiTheme="minorHAnsi" w:cstheme="minorHAnsi"/>
              </w:rPr>
              <w:fldChar w:fldCharType="separate"/>
            </w:r>
            <w:r w:rsidR="00D64249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9E6B9F" w:rsidRPr="00C15209" w:rsidRDefault="009E6B9F" w:rsidP="00D053E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D6424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D64249">
              <w:rPr>
                <w:rFonts w:asciiTheme="minorHAnsi" w:hAnsiTheme="minorHAnsi" w:cstheme="minorHAnsi"/>
                <w:sz w:val="20"/>
                <w:szCs w:val="20"/>
              </w:rPr>
            </w:r>
            <w:r w:rsidR="00D6424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D6424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D64249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D64249">
              <w:rPr>
                <w:rFonts w:asciiTheme="minorHAnsi" w:hAnsiTheme="minorHAnsi" w:cstheme="minorHAnsi"/>
                <w:sz w:val="20"/>
                <w:szCs w:val="20"/>
              </w:rPr>
            </w:r>
            <w:r w:rsidR="00D6424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D64249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9E6B9F" w:rsidRPr="00F0495A" w:rsidTr="00D053E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9E6B9F" w:rsidRPr="00C15209" w:rsidRDefault="009E6B9F" w:rsidP="00D053E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D64249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D64249">
              <w:rPr>
                <w:rFonts w:asciiTheme="minorHAnsi" w:hAnsiTheme="minorHAnsi" w:cstheme="minorHAnsi"/>
                <w:sz w:val="18"/>
                <w:szCs w:val="18"/>
              </w:rPr>
            </w:r>
            <w:r w:rsidR="00D64249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D64249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D64249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D64249">
              <w:rPr>
                <w:rFonts w:asciiTheme="minorHAnsi" w:hAnsiTheme="minorHAnsi" w:cstheme="minorHAnsi"/>
                <w:sz w:val="18"/>
                <w:szCs w:val="18"/>
              </w:rPr>
            </w:r>
            <w:r w:rsidR="00D64249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D64249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D64249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D64249">
              <w:rPr>
                <w:rFonts w:asciiTheme="minorHAnsi" w:hAnsiTheme="minorHAnsi" w:cstheme="minorHAnsi"/>
                <w:sz w:val="18"/>
                <w:szCs w:val="18"/>
              </w:rPr>
            </w:r>
            <w:r w:rsidR="00D64249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D64249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bookmarkStart w:id="0" w:name="Casilla5"/>
            <w:r w:rsidR="00D6424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D64249">
              <w:rPr>
                <w:rFonts w:asciiTheme="minorHAnsi" w:hAnsiTheme="minorHAnsi" w:cstheme="minorHAnsi"/>
                <w:sz w:val="18"/>
                <w:szCs w:val="18"/>
              </w:rPr>
            </w:r>
            <w:r w:rsidR="00D64249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D6424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D64249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D64249">
              <w:rPr>
                <w:rFonts w:asciiTheme="minorHAnsi" w:hAnsiTheme="minorHAnsi" w:cstheme="minorHAnsi"/>
                <w:sz w:val="18"/>
                <w:szCs w:val="18"/>
              </w:rPr>
            </w:r>
            <w:r w:rsidR="00D64249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D64249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9E6B9F" w:rsidRPr="00F0495A" w:rsidTr="00D053E2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9E6B9F" w:rsidRPr="00C15209" w:rsidRDefault="009E6B9F" w:rsidP="00D053E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1D097A">
              <w:rPr>
                <w:rFonts w:asciiTheme="minorHAnsi" w:hAnsiTheme="minorHAnsi" w:cstheme="minorHAnsi"/>
              </w:rPr>
              <w:t>Encargado de Recepción (</w:t>
            </w:r>
            <w:r w:rsidR="001D097A" w:rsidRPr="0036030D">
              <w:rPr>
                <w:rFonts w:asciiTheme="minorHAnsi" w:hAnsiTheme="minorHAnsi" w:cstheme="minorHAnsi"/>
                <w:b/>
              </w:rPr>
              <w:t>ER</w:t>
            </w:r>
            <w:r w:rsidR="001D097A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9E6B9F" w:rsidRPr="00C15209" w:rsidRDefault="009E6B9F" w:rsidP="00D053E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9E6B9F" w:rsidRPr="00F0495A" w:rsidTr="00D053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E6B9F" w:rsidRPr="00C15209" w:rsidRDefault="009E6B9F" w:rsidP="00D053E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D6424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D64249">
              <w:rPr>
                <w:rFonts w:asciiTheme="minorHAnsi" w:hAnsiTheme="minorHAnsi" w:cstheme="minorHAnsi"/>
              </w:rPr>
            </w:r>
            <w:r w:rsidR="00D64249">
              <w:rPr>
                <w:rFonts w:asciiTheme="minorHAnsi" w:hAnsiTheme="minorHAnsi" w:cstheme="minorHAnsi"/>
              </w:rPr>
              <w:fldChar w:fldCharType="separate"/>
            </w:r>
            <w:r w:rsidR="00D6424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D64249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D64249">
              <w:rPr>
                <w:rFonts w:asciiTheme="minorHAnsi" w:hAnsiTheme="minorHAnsi" w:cstheme="minorHAnsi"/>
              </w:rPr>
            </w:r>
            <w:r w:rsidR="00D64249">
              <w:rPr>
                <w:rFonts w:asciiTheme="minorHAnsi" w:hAnsiTheme="minorHAnsi" w:cstheme="minorHAnsi"/>
              </w:rPr>
              <w:fldChar w:fldCharType="separate"/>
            </w:r>
            <w:r w:rsidR="00D64249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9E6B9F" w:rsidRPr="00F0495A" w:rsidTr="00D053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E6B9F" w:rsidRPr="00C15209" w:rsidRDefault="009E6B9F" w:rsidP="00D053E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Registrar los datos de las provincias.</w:t>
            </w:r>
          </w:p>
        </w:tc>
      </w:tr>
      <w:tr w:rsidR="009E6B9F" w:rsidRPr="00F0495A" w:rsidTr="00D053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E6B9F" w:rsidRPr="00C15209" w:rsidRDefault="009E6B9F" w:rsidP="00D053E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9E6B9F" w:rsidRPr="00F0495A" w:rsidTr="00D053E2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9E6B9F" w:rsidRPr="00C15209" w:rsidRDefault="009E6B9F" w:rsidP="00D053E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9E6B9F" w:rsidRPr="00C15209" w:rsidRDefault="009E6B9F" w:rsidP="00D053E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9E6B9F" w:rsidRDefault="009E6B9F" w:rsidP="00D053E2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9E6B9F" w:rsidRDefault="009E6B9F" w:rsidP="00D053E2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 registra la provincia.</w:t>
            </w:r>
          </w:p>
          <w:p w:rsidR="009E6B9F" w:rsidRDefault="009E6B9F" w:rsidP="00D053E2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sistema muestra los datos de la provincia registrada.</w:t>
            </w:r>
          </w:p>
          <w:p w:rsidR="009E6B9F" w:rsidRPr="00C15209" w:rsidRDefault="009E6B9F" w:rsidP="001D097A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</w:t>
            </w:r>
            <w:r w:rsidR="001D097A">
              <w:rPr>
                <w:rFonts w:asciiTheme="minorHAnsi" w:hAnsiTheme="minorHAnsi" w:cstheme="minorHAnsi"/>
                <w:b/>
                <w:bCs/>
              </w:rPr>
              <w:t>R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selecciona provincia.</w:t>
            </w:r>
          </w:p>
        </w:tc>
      </w:tr>
      <w:tr w:rsidR="009E6B9F" w:rsidRPr="00F0495A" w:rsidTr="00D053E2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9E6B9F" w:rsidRPr="00C15209" w:rsidRDefault="009E6B9F" w:rsidP="00D053E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9E6B9F" w:rsidRDefault="009E6B9F" w:rsidP="00D053E2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9E6B9F" w:rsidRDefault="001D097A" w:rsidP="00D053E2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9E6B9F">
              <w:rPr>
                <w:rFonts w:asciiTheme="minorHAnsi" w:hAnsiTheme="minorHAnsi" w:cstheme="minorHAnsi"/>
                <w:b/>
                <w:bCs/>
              </w:rPr>
              <w:t xml:space="preserve"> no ingresa la provincia</w:t>
            </w:r>
          </w:p>
          <w:p w:rsidR="009E6B9F" w:rsidRDefault="001D097A" w:rsidP="00D053E2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9E6B9F">
              <w:rPr>
                <w:rFonts w:asciiTheme="minorHAnsi" w:hAnsiTheme="minorHAnsi" w:cstheme="minorHAnsi"/>
                <w:b/>
                <w:bCs/>
              </w:rPr>
              <w:t xml:space="preserve"> cancela el caso de uso</w:t>
            </w:r>
          </w:p>
          <w:p w:rsidR="009E6B9F" w:rsidRPr="00C15209" w:rsidRDefault="001D097A" w:rsidP="00D053E2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bookmarkStart w:id="1" w:name="_GoBack"/>
            <w:bookmarkEnd w:id="1"/>
            <w:r w:rsidR="009E6B9F" w:rsidRPr="008D7A5A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 w:rsidR="009E6B9F">
              <w:rPr>
                <w:rFonts w:asciiTheme="minorHAnsi" w:hAnsiTheme="minorHAnsi" w:cstheme="minorHAnsi"/>
                <w:b/>
                <w:bCs/>
              </w:rPr>
              <w:t>no confirmar registrar provincia</w:t>
            </w:r>
          </w:p>
        </w:tc>
      </w:tr>
      <w:tr w:rsidR="009E6B9F" w:rsidRPr="00F0495A" w:rsidTr="00D053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E6B9F" w:rsidRPr="00C15209" w:rsidRDefault="009E6B9F" w:rsidP="00D053E2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9E6B9F" w:rsidRPr="00C15209" w:rsidRDefault="009E6B9F" w:rsidP="00D053E2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9E6B9F" w:rsidRPr="00F0495A" w:rsidTr="00D053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E6B9F" w:rsidRPr="00C15209" w:rsidRDefault="009E6B9F" w:rsidP="00D053E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</w:t>
            </w:r>
            <w:r w:rsidR="001D097A">
              <w:rPr>
                <w:rFonts w:asciiTheme="minorHAnsi" w:hAnsiTheme="minorHAnsi" w:cstheme="minorHAnsi"/>
              </w:rPr>
              <w:t>Encargado de Recepción (</w:t>
            </w:r>
            <w:r w:rsidR="001D097A" w:rsidRPr="0036030D">
              <w:rPr>
                <w:rFonts w:asciiTheme="minorHAnsi" w:hAnsiTheme="minorHAnsi" w:cstheme="minorHAnsi"/>
                <w:b/>
              </w:rPr>
              <w:t>ER</w:t>
            </w:r>
            <w:r w:rsidR="001D097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selecciona la opción para registrar provincia.</w:t>
            </w:r>
          </w:p>
        </w:tc>
        <w:tc>
          <w:tcPr>
            <w:tcW w:w="4279" w:type="dxa"/>
            <w:gridSpan w:val="3"/>
          </w:tcPr>
          <w:p w:rsidR="009E6B9F" w:rsidRPr="00C15209" w:rsidRDefault="009E6B9F" w:rsidP="00D053E2">
            <w:pPr>
              <w:jc w:val="both"/>
              <w:rPr>
                <w:rFonts w:asciiTheme="minorHAnsi" w:hAnsiTheme="minorHAnsi" w:cstheme="minorHAnsi"/>
              </w:rPr>
            </w:pPr>
          </w:p>
          <w:p w:rsidR="009E6B9F" w:rsidRPr="00C15209" w:rsidRDefault="009E6B9F" w:rsidP="00D053E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E6B9F" w:rsidRPr="00F0495A" w:rsidTr="00D053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E6B9F" w:rsidRPr="00C15209" w:rsidRDefault="009E6B9F" w:rsidP="00D053E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que se ingrese el nombre de la Provincia y Comentario.</w:t>
            </w:r>
          </w:p>
        </w:tc>
        <w:tc>
          <w:tcPr>
            <w:tcW w:w="4279" w:type="dxa"/>
            <w:gridSpan w:val="3"/>
          </w:tcPr>
          <w:p w:rsidR="009E6B9F" w:rsidRPr="00C15209" w:rsidRDefault="009E6B9F" w:rsidP="00D053E2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9E6B9F" w:rsidRPr="00F0495A" w:rsidTr="00D053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E6B9F" w:rsidRPr="00C15209" w:rsidRDefault="009E6B9F" w:rsidP="001D097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 w:rsidR="001D097A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ingresa los datos solicitados.</w:t>
            </w:r>
          </w:p>
        </w:tc>
        <w:tc>
          <w:tcPr>
            <w:tcW w:w="4279" w:type="dxa"/>
            <w:gridSpan w:val="3"/>
          </w:tcPr>
          <w:p w:rsidR="009E6B9F" w:rsidRPr="00C15209" w:rsidRDefault="009E6B9F" w:rsidP="00D053E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E6B9F" w:rsidRPr="00F0495A" w:rsidTr="00D053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E6B9F" w:rsidRDefault="009E6B9F" w:rsidP="00D053E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ingresados y son válidos.</w:t>
            </w:r>
          </w:p>
        </w:tc>
        <w:tc>
          <w:tcPr>
            <w:tcW w:w="4279" w:type="dxa"/>
            <w:gridSpan w:val="3"/>
          </w:tcPr>
          <w:p w:rsidR="009E6B9F" w:rsidRDefault="009E6B9F" w:rsidP="00D053E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 El sistema valida los datos ingresados y no son válidos.</w:t>
            </w:r>
          </w:p>
          <w:p w:rsidR="009E6B9F" w:rsidRDefault="009E6B9F" w:rsidP="00D053E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4-A.1. El sistema informa la situación y solicita se reingresen los datos inválidos.</w:t>
            </w:r>
          </w:p>
          <w:p w:rsidR="009E6B9F" w:rsidRDefault="009E6B9F" w:rsidP="00D053E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4-A.2. El </w:t>
            </w:r>
            <w:r w:rsidR="001D097A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9E6B9F" w:rsidRDefault="009E6B9F" w:rsidP="00D053E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4-A.2.A. El </w:t>
            </w:r>
            <w:r w:rsidR="001D097A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9E6B9F" w:rsidRPr="005425A6" w:rsidRDefault="009E6B9F" w:rsidP="00D053E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4-A.2.B. Se cancela caso de uso.</w:t>
            </w:r>
          </w:p>
        </w:tc>
      </w:tr>
      <w:tr w:rsidR="009E6B9F" w:rsidRPr="00F0495A" w:rsidTr="00D053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E6B9F" w:rsidRDefault="009E6B9F" w:rsidP="00D053E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registración de la provincia.</w:t>
            </w:r>
          </w:p>
        </w:tc>
        <w:tc>
          <w:tcPr>
            <w:tcW w:w="4279" w:type="dxa"/>
            <w:gridSpan w:val="3"/>
          </w:tcPr>
          <w:p w:rsidR="009E6B9F" w:rsidRPr="00C15209" w:rsidRDefault="009E6B9F" w:rsidP="00D053E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E6B9F" w:rsidRPr="00F0495A" w:rsidTr="00D053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E6B9F" w:rsidRDefault="009E6B9F" w:rsidP="00D053E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331CC">
              <w:rPr>
                <w:rFonts w:asciiTheme="minorHAnsi" w:hAnsiTheme="minorHAnsi" w:cstheme="minorHAnsi"/>
                <w:b/>
              </w:rPr>
              <w:t>E</w:t>
            </w:r>
            <w:r w:rsidR="001D097A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confirma la registración de la provincia.</w:t>
            </w:r>
          </w:p>
        </w:tc>
        <w:tc>
          <w:tcPr>
            <w:tcW w:w="4279" w:type="dxa"/>
            <w:gridSpan w:val="3"/>
          </w:tcPr>
          <w:p w:rsidR="009E6B9F" w:rsidRDefault="009E6B9F" w:rsidP="00D053E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 w:rsidR="001D097A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no confirma la registración de la </w:t>
            </w:r>
            <w:r>
              <w:rPr>
                <w:rFonts w:asciiTheme="minorHAnsi" w:hAnsiTheme="minorHAnsi" w:cstheme="minorHAnsi"/>
              </w:rPr>
              <w:lastRenderedPageBreak/>
              <w:t>provincia.</w:t>
            </w:r>
          </w:p>
          <w:p w:rsidR="009E6B9F" w:rsidRPr="00506739" w:rsidRDefault="009E6B9F" w:rsidP="00D053E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 Se cancela caso de uso.</w:t>
            </w:r>
          </w:p>
        </w:tc>
      </w:tr>
      <w:tr w:rsidR="009E6B9F" w:rsidRPr="00F0495A" w:rsidTr="00D053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E6B9F" w:rsidRDefault="009E6B9F" w:rsidP="00D053E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registra la provincia con los siguientes datos: nombre de Provincia y Comentarios.</w:t>
            </w:r>
          </w:p>
        </w:tc>
        <w:tc>
          <w:tcPr>
            <w:tcW w:w="4279" w:type="dxa"/>
            <w:gridSpan w:val="3"/>
          </w:tcPr>
          <w:p w:rsidR="009E6B9F" w:rsidRPr="00C15209" w:rsidRDefault="009E6B9F" w:rsidP="00D053E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E6B9F" w:rsidRPr="00F0495A" w:rsidTr="00D053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E6B9F" w:rsidRDefault="009E6B9F" w:rsidP="00D053E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9E6B9F" w:rsidRPr="00C15209" w:rsidRDefault="009E6B9F" w:rsidP="00D053E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E6B9F" w:rsidRPr="00F0495A" w:rsidTr="00D053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E6B9F" w:rsidRPr="00C15209" w:rsidRDefault="009E6B9F" w:rsidP="00D053E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9E6B9F" w:rsidRPr="00F0495A" w:rsidTr="00D053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E6B9F" w:rsidRPr="00C15209" w:rsidRDefault="009E6B9F" w:rsidP="00D053E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9E6B9F" w:rsidRPr="00F0495A" w:rsidTr="00D053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E6B9F" w:rsidRPr="00C15209" w:rsidRDefault="009E6B9F" w:rsidP="00D053E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9E6B9F" w:rsidRPr="00F0495A" w:rsidTr="00D053E2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9E6B9F" w:rsidRPr="00C15209" w:rsidRDefault="009E6B9F" w:rsidP="00D053E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9E6B9F" w:rsidRPr="00C15209" w:rsidRDefault="009E6B9F" w:rsidP="00D053E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9E6B9F" w:rsidRPr="00F0495A" w:rsidTr="00D053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E6B9F" w:rsidRPr="00C15209" w:rsidRDefault="009E6B9F" w:rsidP="00D053E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9E6B9F" w:rsidRPr="00F0495A" w:rsidTr="00D053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E6B9F" w:rsidRPr="00C15209" w:rsidRDefault="009E6B9F" w:rsidP="00D053E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9E6B9F" w:rsidRPr="00F0495A" w:rsidTr="00D053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E6B9F" w:rsidRPr="00C15209" w:rsidRDefault="009E6B9F" w:rsidP="00D053E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9E6B9F" w:rsidRPr="00F0495A" w:rsidTr="00D053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E6B9F" w:rsidRPr="00C15209" w:rsidRDefault="009E6B9F" w:rsidP="00D053E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9E6B9F" w:rsidRPr="00F0495A" w:rsidTr="00D053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E6B9F" w:rsidRPr="00C15209" w:rsidRDefault="009E6B9F" w:rsidP="00D053E2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9E6B9F" w:rsidRPr="00F0495A" w:rsidTr="00D053E2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9E6B9F" w:rsidRPr="00C15209" w:rsidRDefault="009E6B9F" w:rsidP="00D053E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9E6B9F" w:rsidRPr="00F0495A" w:rsidTr="00D053E2">
        <w:trPr>
          <w:cantSplit/>
          <w:tblCellSpacing w:w="20" w:type="dxa"/>
          <w:jc w:val="center"/>
        </w:trPr>
        <w:tc>
          <w:tcPr>
            <w:tcW w:w="1014" w:type="dxa"/>
          </w:tcPr>
          <w:p w:rsidR="009E6B9F" w:rsidRPr="00C15209" w:rsidRDefault="009E6B9F" w:rsidP="00D053E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9E6B9F" w:rsidRPr="00C15209" w:rsidRDefault="009E6B9F" w:rsidP="00D053E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4921" w:type="dxa"/>
            <w:gridSpan w:val="6"/>
          </w:tcPr>
          <w:p w:rsidR="009E6B9F" w:rsidRPr="00C15209" w:rsidRDefault="009E6B9F" w:rsidP="00D053E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609" w:type="dxa"/>
          </w:tcPr>
          <w:p w:rsidR="009E6B9F" w:rsidRPr="00C15209" w:rsidRDefault="009E6B9F" w:rsidP="00D053E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9E6B9F" w:rsidRPr="00F0495A" w:rsidTr="00D053E2">
        <w:trPr>
          <w:cantSplit/>
          <w:tblCellSpacing w:w="20" w:type="dxa"/>
          <w:jc w:val="center"/>
        </w:trPr>
        <w:tc>
          <w:tcPr>
            <w:tcW w:w="1014" w:type="dxa"/>
          </w:tcPr>
          <w:p w:rsidR="009E6B9F" w:rsidRPr="00C15209" w:rsidRDefault="009E6B9F" w:rsidP="00D053E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9E6B9F" w:rsidRPr="00C15209" w:rsidRDefault="009E6B9F" w:rsidP="00D053E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4921" w:type="dxa"/>
            <w:gridSpan w:val="6"/>
          </w:tcPr>
          <w:p w:rsidR="009E6B9F" w:rsidRPr="00C15209" w:rsidRDefault="009E6B9F" w:rsidP="00D053E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Registrar provincia</w:t>
            </w:r>
          </w:p>
        </w:tc>
        <w:tc>
          <w:tcPr>
            <w:tcW w:w="2609" w:type="dxa"/>
          </w:tcPr>
          <w:p w:rsidR="009E6B9F" w:rsidRPr="00C15209" w:rsidRDefault="009E6B9F" w:rsidP="00D053E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9E6B9F" w:rsidRPr="00F0495A" w:rsidTr="00D053E2">
        <w:trPr>
          <w:cantSplit/>
          <w:tblCellSpacing w:w="20" w:type="dxa"/>
          <w:jc w:val="center"/>
        </w:trPr>
        <w:tc>
          <w:tcPr>
            <w:tcW w:w="1014" w:type="dxa"/>
          </w:tcPr>
          <w:p w:rsidR="009E6B9F" w:rsidRPr="00C15209" w:rsidRDefault="009E6B9F" w:rsidP="00D053E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9E6B9F" w:rsidRPr="00C15209" w:rsidRDefault="009E6B9F" w:rsidP="00D053E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921" w:type="dxa"/>
            <w:gridSpan w:val="6"/>
          </w:tcPr>
          <w:p w:rsidR="009E6B9F" w:rsidRPr="00C15209" w:rsidRDefault="009E6B9F" w:rsidP="00D053E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609" w:type="dxa"/>
          </w:tcPr>
          <w:p w:rsidR="009E6B9F" w:rsidRPr="00C15209" w:rsidRDefault="009E6B9F" w:rsidP="00D053E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9E6B9F" w:rsidRPr="00F0495A" w:rsidTr="00D053E2">
        <w:trPr>
          <w:cantSplit/>
          <w:tblCellSpacing w:w="20" w:type="dxa"/>
          <w:jc w:val="center"/>
        </w:trPr>
        <w:tc>
          <w:tcPr>
            <w:tcW w:w="1014" w:type="dxa"/>
          </w:tcPr>
          <w:p w:rsidR="009E6B9F" w:rsidRPr="00C15209" w:rsidRDefault="009E6B9F" w:rsidP="00D053E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9E6B9F" w:rsidRPr="00C15209" w:rsidRDefault="009E6B9F" w:rsidP="00D053E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921" w:type="dxa"/>
            <w:gridSpan w:val="6"/>
          </w:tcPr>
          <w:p w:rsidR="009E6B9F" w:rsidRPr="00C15209" w:rsidRDefault="009E6B9F" w:rsidP="00D053E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609" w:type="dxa"/>
          </w:tcPr>
          <w:p w:rsidR="009E6B9F" w:rsidRPr="00C15209" w:rsidRDefault="009E6B9F" w:rsidP="00D053E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C53" w:rsidRDefault="00D70C53" w:rsidP="003E2693">
      <w:pPr>
        <w:spacing w:line="240" w:lineRule="auto"/>
      </w:pPr>
      <w:r>
        <w:separator/>
      </w:r>
    </w:p>
  </w:endnote>
  <w:endnote w:type="continuationSeparator" w:id="0">
    <w:p w:rsidR="00D70C53" w:rsidRDefault="00D70C53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D64249" w:rsidP="00693A94">
    <w:pPr>
      <w:pStyle w:val="Piedepgina"/>
      <w:rPr>
        <w:rFonts w:asciiTheme="minorHAnsi" w:eastAsiaTheme="majorEastAsia" w:hAnsiTheme="minorHAnsi" w:cstheme="minorHAnsi"/>
      </w:rPr>
    </w:pPr>
    <w:r w:rsidRPr="00D64249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D64249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D64249">
      <w:rPr>
        <w:rFonts w:asciiTheme="minorHAnsi" w:eastAsiaTheme="minorEastAsia" w:hAnsiTheme="minorHAnsi" w:cstheme="minorHAnsi"/>
        <w:b/>
      </w:rPr>
      <w:fldChar w:fldCharType="separate"/>
    </w:r>
    <w:r w:rsidR="00D04E84" w:rsidRPr="00D04E84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C53" w:rsidRDefault="00D70C53" w:rsidP="003E2693">
      <w:pPr>
        <w:spacing w:line="240" w:lineRule="auto"/>
      </w:pPr>
      <w:r>
        <w:separator/>
      </w:r>
    </w:p>
  </w:footnote>
  <w:footnote w:type="continuationSeparator" w:id="0">
    <w:p w:rsidR="00D70C53" w:rsidRDefault="00D70C53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D64249">
    <w:pPr>
      <w:pStyle w:val="Encabezado"/>
    </w:pPr>
    <w:r w:rsidRPr="00D64249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E6B9F"/>
    <w:rsid w:val="000E71A9"/>
    <w:rsid w:val="00150215"/>
    <w:rsid w:val="00163E17"/>
    <w:rsid w:val="0018284C"/>
    <w:rsid w:val="001C7463"/>
    <w:rsid w:val="001D097A"/>
    <w:rsid w:val="002A4D93"/>
    <w:rsid w:val="00346D8C"/>
    <w:rsid w:val="003822EF"/>
    <w:rsid w:val="003B7057"/>
    <w:rsid w:val="003C41C0"/>
    <w:rsid w:val="003E2693"/>
    <w:rsid w:val="0045433E"/>
    <w:rsid w:val="004D7A60"/>
    <w:rsid w:val="00683CC0"/>
    <w:rsid w:val="00693A94"/>
    <w:rsid w:val="007B229C"/>
    <w:rsid w:val="008B0DD5"/>
    <w:rsid w:val="009E6B9F"/>
    <w:rsid w:val="00A14A4B"/>
    <w:rsid w:val="00A3150C"/>
    <w:rsid w:val="00A3702D"/>
    <w:rsid w:val="00AB2A03"/>
    <w:rsid w:val="00BD75BE"/>
    <w:rsid w:val="00C15209"/>
    <w:rsid w:val="00C26731"/>
    <w:rsid w:val="00C905B2"/>
    <w:rsid w:val="00CC59C7"/>
    <w:rsid w:val="00D04E84"/>
    <w:rsid w:val="00D64249"/>
    <w:rsid w:val="00D70C53"/>
    <w:rsid w:val="00E239CB"/>
    <w:rsid w:val="00E85FCF"/>
    <w:rsid w:val="00EB4860"/>
    <w:rsid w:val="00F2427D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B9F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B9F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D5D31-EC28-4003-BBC5-A75262D75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1</TotalTime>
  <Pages>2</Pages>
  <Words>407</Words>
  <Characters>2244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3</cp:revision>
  <dcterms:created xsi:type="dcterms:W3CDTF">2013-06-23T13:37:00Z</dcterms:created>
  <dcterms:modified xsi:type="dcterms:W3CDTF">2013-11-03T13:17:00Z</dcterms:modified>
</cp:coreProperties>
</file>