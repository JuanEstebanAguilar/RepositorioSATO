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100890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24F26">
              <w:rPr>
                <w:rFonts w:asciiTheme="minorHAnsi" w:hAnsiTheme="minorHAnsi" w:cstheme="minorHAnsi"/>
              </w:rPr>
              <w:t>Consultar diagramación.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D24E6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72F21">
              <w:rPr>
                <w:rFonts w:asciiTheme="minorHAnsi" w:hAnsiTheme="minorHAnsi" w:cstheme="minorHAnsi"/>
                <w:b/>
              </w:rPr>
              <w:t>52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721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</w:r>
            <w:r w:rsidR="005721E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</w:r>
            <w:r w:rsidR="005721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0398F">
              <w:rPr>
                <w:rFonts w:asciiTheme="minorHAnsi" w:hAnsiTheme="minorHAnsi" w:cstheme="minorHAnsi"/>
              </w:rPr>
              <w:t>Encargado de turnos (</w:t>
            </w:r>
            <w:r w:rsidR="0030398F">
              <w:rPr>
                <w:rFonts w:asciiTheme="minorHAnsi" w:hAnsiTheme="minorHAnsi" w:cstheme="minorHAnsi"/>
                <w:b/>
              </w:rPr>
              <w:t>ET</w:t>
            </w:r>
            <w:r w:rsidR="0030398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E7E2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721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E7E2D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721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721EB">
              <w:rPr>
                <w:rFonts w:asciiTheme="minorHAnsi" w:hAnsiTheme="minorHAnsi" w:cstheme="minorHAnsi"/>
              </w:rPr>
            </w:r>
            <w:r w:rsidR="005721EB">
              <w:rPr>
                <w:rFonts w:asciiTheme="minorHAnsi" w:hAnsiTheme="minorHAnsi" w:cstheme="minorHAnsi"/>
              </w:rPr>
              <w:fldChar w:fldCharType="separate"/>
            </w:r>
            <w:r w:rsidR="005721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A81DB6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555C9">
              <w:rPr>
                <w:rFonts w:asciiTheme="minorHAnsi" w:hAnsiTheme="minorHAnsi" w:cstheme="minorHAnsi"/>
              </w:rPr>
              <w:t>Consultar la diagramación de</w:t>
            </w:r>
            <w:r w:rsidR="00A81DB6">
              <w:rPr>
                <w:rFonts w:asciiTheme="minorHAnsi" w:hAnsiTheme="minorHAnsi" w:cstheme="minorHAnsi"/>
              </w:rPr>
              <w:t>l</w:t>
            </w:r>
            <w:r w:rsidR="00E555C9">
              <w:rPr>
                <w:rFonts w:asciiTheme="minorHAnsi" w:hAnsiTheme="minorHAnsi" w:cstheme="minorHAnsi"/>
              </w:rPr>
              <w:t xml:space="preserve"> profesional, </w:t>
            </w:r>
            <w:r w:rsidR="00A81DB6">
              <w:rPr>
                <w:rFonts w:asciiTheme="minorHAnsi" w:hAnsiTheme="minorHAnsi" w:cstheme="minorHAnsi"/>
              </w:rPr>
              <w:t>fechas, día y</w:t>
            </w:r>
            <w:r w:rsidR="00E555C9">
              <w:rPr>
                <w:rFonts w:asciiTheme="minorHAnsi" w:hAnsiTheme="minorHAnsi" w:cstheme="minorHAnsi"/>
              </w:rPr>
              <w:t xml:space="preserve"> horarios correspondientes.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Pr="00D9741E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DE7E2D" w:rsidRPr="00D9741E" w:rsidRDefault="00DE7E2D" w:rsidP="00DE7E2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Se consulta la diagramación del profesional.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Pr="00D9741E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D9741E">
              <w:rPr>
                <w:rFonts w:asciiTheme="minorHAnsi" w:hAnsiTheme="minorHAnsi" w:cstheme="minorHAnsi"/>
                <w:b/>
                <w:bCs/>
              </w:rPr>
              <w:t>Fracaso:</w:t>
            </w:r>
          </w:p>
          <w:p w:rsidR="00DE7E2D" w:rsidRPr="00D9741E" w:rsidRDefault="00DE7E2D" w:rsidP="00A81DB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F1247" w:rsidP="00EF12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comienza cuando el Encargado de turnos (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>) selecciona la opción para consultar la diagramación.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0723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0723D" w:rsidRPr="00C15209" w:rsidRDefault="00E0723D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E0723D" w:rsidRPr="00C15209" w:rsidRDefault="00E0723D" w:rsidP="00623FC4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E0723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0723D" w:rsidRDefault="00E0723D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profesional.</w:t>
            </w:r>
          </w:p>
        </w:tc>
        <w:tc>
          <w:tcPr>
            <w:tcW w:w="4279" w:type="dxa"/>
            <w:gridSpan w:val="3"/>
          </w:tcPr>
          <w:p w:rsidR="00D75D9E" w:rsidRPr="003559AD" w:rsidRDefault="00E0723D" w:rsidP="00623FC4">
            <w:pPr>
              <w:pStyle w:val="Textoindependiente"/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3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 El </w:t>
            </w:r>
            <w:r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95429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54297" w:rsidRDefault="00954297" w:rsidP="006F76C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6F76C2">
              <w:rPr>
                <w:rFonts w:asciiTheme="minorHAnsi" w:hAnsiTheme="minorHAnsi" w:cstheme="minorHAnsi"/>
              </w:rPr>
              <w:t>solicita se seleccione la fecha de la diagramación.</w:t>
            </w:r>
          </w:p>
        </w:tc>
        <w:tc>
          <w:tcPr>
            <w:tcW w:w="4279" w:type="dxa"/>
            <w:gridSpan w:val="3"/>
          </w:tcPr>
          <w:p w:rsidR="00954297" w:rsidRDefault="00954297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5429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54297" w:rsidRPr="00C15209" w:rsidRDefault="00954297" w:rsidP="00623FC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</w:t>
            </w:r>
            <w:r w:rsidR="006F76C2">
              <w:rPr>
                <w:rFonts w:asciiTheme="minorHAnsi" w:hAnsiTheme="minorHAnsi" w:cstheme="minorHAnsi"/>
              </w:rPr>
              <w:t xml:space="preserve"> de la diagramación.</w:t>
            </w:r>
          </w:p>
        </w:tc>
        <w:tc>
          <w:tcPr>
            <w:tcW w:w="4279" w:type="dxa"/>
            <w:gridSpan w:val="3"/>
          </w:tcPr>
          <w:p w:rsidR="00954297" w:rsidRDefault="00954297" w:rsidP="006F76C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El </w:t>
            </w:r>
            <w:r w:rsidRPr="002C3173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fecha </w:t>
            </w:r>
            <w:r w:rsidR="006B6AB2">
              <w:rPr>
                <w:rFonts w:asciiTheme="minorHAnsi" w:hAnsiTheme="minorHAnsi" w:cstheme="minorHAnsi"/>
              </w:rPr>
              <w:t xml:space="preserve">de </w:t>
            </w:r>
            <w:r w:rsidR="006F76C2">
              <w:rPr>
                <w:rFonts w:asciiTheme="minorHAnsi" w:hAnsiTheme="minorHAnsi" w:cstheme="minorHAnsi"/>
              </w:rPr>
              <w:t>la diagramación.</w:t>
            </w:r>
          </w:p>
        </w:tc>
      </w:tr>
      <w:tr w:rsidR="006B6AB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6AB2" w:rsidRPr="00C15209" w:rsidRDefault="006B6AB2" w:rsidP="004E0F8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 diagramación (</w:t>
            </w:r>
            <w:r w:rsidR="004E0F84">
              <w:rPr>
                <w:rFonts w:asciiTheme="minorHAnsi" w:hAnsiTheme="minorHAnsi" w:cstheme="minorHAnsi"/>
              </w:rPr>
              <w:t xml:space="preserve">profesional, fecha desde, fecha hasta, día de semana, </w:t>
            </w:r>
            <w:r>
              <w:rPr>
                <w:rFonts w:asciiTheme="minorHAnsi" w:hAnsiTheme="minorHAnsi" w:cstheme="minorHAnsi"/>
              </w:rPr>
              <w:t>hora de inicio y</w:t>
            </w:r>
            <w:r w:rsidR="004E0F84">
              <w:rPr>
                <w:rFonts w:asciiTheme="minorHAnsi" w:hAnsiTheme="minorHAnsi" w:cstheme="minorHAnsi"/>
              </w:rPr>
              <w:t xml:space="preserve"> hora de</w:t>
            </w:r>
            <w:r>
              <w:rPr>
                <w:rFonts w:asciiTheme="minorHAnsi" w:hAnsiTheme="minorHAnsi" w:cstheme="minorHAnsi"/>
              </w:rPr>
              <w:t xml:space="preserve"> fin).</w:t>
            </w:r>
          </w:p>
        </w:tc>
        <w:tc>
          <w:tcPr>
            <w:tcW w:w="4279" w:type="dxa"/>
            <w:gridSpan w:val="3"/>
          </w:tcPr>
          <w:p w:rsidR="006B6AB2" w:rsidRPr="00C15209" w:rsidRDefault="006B6AB2" w:rsidP="00B87B8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7362D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si se requiere modificar diagramación de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DB776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A33C8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modificar</w:t>
            </w:r>
            <w:r w:rsidR="00BA17A7">
              <w:rPr>
                <w:rFonts w:asciiTheme="minorHAnsi" w:hAnsiTheme="minorHAnsi" w:cstheme="minorHAnsi"/>
              </w:rPr>
              <w:t xml:space="preserve"> diagramación de profesional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modificar </w:t>
            </w:r>
            <w:r w:rsidR="00BA17A7">
              <w:rPr>
                <w:rFonts w:asciiTheme="minorHAnsi" w:hAnsiTheme="minorHAnsi" w:cstheme="minorHAnsi"/>
              </w:rPr>
              <w:t>diagramación de profesional.</w:t>
            </w:r>
          </w:p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8-A.1. El sistema llama al caso de uso “Modificar </w:t>
            </w:r>
            <w:r w:rsidR="00970709">
              <w:rPr>
                <w:rFonts w:asciiTheme="minorHAnsi" w:hAnsiTheme="minorHAnsi" w:cstheme="minorHAnsi"/>
              </w:rPr>
              <w:t>diagramación de profesional</w:t>
            </w:r>
            <w:r>
              <w:rPr>
                <w:rFonts w:asciiTheme="minorHAnsi" w:hAnsiTheme="minorHAnsi" w:cstheme="minorHAnsi"/>
              </w:rPr>
              <w:t>”.</w:t>
            </w:r>
          </w:p>
          <w:p w:rsidR="007362DC" w:rsidRPr="00C15209" w:rsidRDefault="007362DC" w:rsidP="00BA17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8-A.2. El sistema muestra </w:t>
            </w:r>
            <w:r w:rsidR="00BA17A7">
              <w:rPr>
                <w:rFonts w:asciiTheme="minorHAnsi" w:hAnsiTheme="minorHAnsi" w:cstheme="minorHAnsi"/>
              </w:rPr>
              <w:t>la diagramación de profesional</w:t>
            </w:r>
            <w:r w:rsidR="00E26C31">
              <w:rPr>
                <w:rFonts w:asciiTheme="minorHAnsi" w:hAnsiTheme="minorHAnsi" w:cstheme="minorHAnsi"/>
              </w:rPr>
              <w:t xml:space="preserve"> actualizada</w:t>
            </w:r>
            <w:r w:rsidR="00BA17A7">
              <w:rPr>
                <w:rFonts w:asciiTheme="minorHAnsi" w:hAnsiTheme="minorHAnsi" w:cstheme="minorHAnsi"/>
              </w:rPr>
              <w:t>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BA17A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</w:t>
            </w:r>
            <w:r w:rsidR="00E26C31">
              <w:rPr>
                <w:rFonts w:asciiTheme="minorHAnsi" w:hAnsiTheme="minorHAnsi" w:cstheme="minorHAnsi"/>
              </w:rPr>
              <w:t xml:space="preserve">olicita si se requiere cancelar la </w:t>
            </w:r>
            <w:r w:rsidR="00BA17A7">
              <w:rPr>
                <w:rFonts w:asciiTheme="minorHAnsi" w:hAnsiTheme="minorHAnsi" w:cstheme="minorHAnsi"/>
              </w:rPr>
              <w:t>diagramación de</w:t>
            </w:r>
            <w:r w:rsidR="00E26C31">
              <w:rPr>
                <w:rFonts w:asciiTheme="minorHAnsi" w:hAnsiTheme="minorHAnsi" w:cstheme="minorHAnsi"/>
              </w:rPr>
              <w:t>l</w:t>
            </w:r>
            <w:r w:rsidR="00BA17A7">
              <w:rPr>
                <w:rFonts w:asciiTheme="minorHAnsi" w:hAnsiTheme="minorHAnsi" w:cstheme="minorHAnsi"/>
              </w:rPr>
              <w:t xml:space="preserve">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DB776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cancelar </w:t>
            </w:r>
            <w:r w:rsidR="00E26C31">
              <w:rPr>
                <w:rFonts w:asciiTheme="minorHAnsi" w:hAnsiTheme="minorHAnsi" w:cstheme="minorHAnsi"/>
              </w:rPr>
              <w:t xml:space="preserve">la </w:t>
            </w:r>
            <w:r w:rsidR="00BA17A7">
              <w:rPr>
                <w:rFonts w:asciiTheme="minorHAnsi" w:hAnsiTheme="minorHAnsi" w:cstheme="minorHAnsi"/>
              </w:rPr>
              <w:t>diagramación de</w:t>
            </w:r>
            <w:r w:rsidR="00E26C31">
              <w:rPr>
                <w:rFonts w:asciiTheme="minorHAnsi" w:hAnsiTheme="minorHAnsi" w:cstheme="minorHAnsi"/>
              </w:rPr>
              <w:t>l</w:t>
            </w:r>
            <w:r w:rsidR="00BA17A7">
              <w:rPr>
                <w:rFonts w:asciiTheme="minorHAnsi" w:hAnsiTheme="minorHAnsi" w:cstheme="minorHAnsi"/>
              </w:rPr>
              <w:t xml:space="preserve"> </w:t>
            </w:r>
            <w:r w:rsidR="00BA17A7">
              <w:rPr>
                <w:rFonts w:asciiTheme="minorHAnsi" w:hAnsiTheme="minorHAnsi" w:cstheme="minorHAnsi"/>
              </w:rPr>
              <w:lastRenderedPageBreak/>
              <w:t>profesional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20-A.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cancelar </w:t>
            </w:r>
            <w:r w:rsidR="00BA17A7">
              <w:rPr>
                <w:rFonts w:asciiTheme="minorHAnsi" w:hAnsiTheme="minorHAnsi" w:cstheme="minorHAnsi"/>
              </w:rPr>
              <w:t xml:space="preserve">diagramación </w:t>
            </w:r>
            <w:r w:rsidR="00BA17A7">
              <w:rPr>
                <w:rFonts w:asciiTheme="minorHAnsi" w:hAnsiTheme="minorHAnsi" w:cstheme="minorHAnsi"/>
              </w:rPr>
              <w:lastRenderedPageBreak/>
              <w:t>de profesional.</w:t>
            </w:r>
          </w:p>
          <w:p w:rsidR="007362DC" w:rsidRDefault="007362DC" w:rsidP="00DB776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20-A.1. El sistema llama al caso de uso “Cancelar </w:t>
            </w:r>
            <w:r w:rsidR="00970709">
              <w:rPr>
                <w:rFonts w:asciiTheme="minorHAnsi" w:hAnsiTheme="minorHAnsi" w:cstheme="minorHAnsi"/>
              </w:rPr>
              <w:t>diagramación de profesional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>”.</w:t>
            </w:r>
          </w:p>
          <w:p w:rsidR="007362DC" w:rsidRPr="00C15209" w:rsidRDefault="007362DC" w:rsidP="00BA17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20-A.2. El sistema muestra </w:t>
            </w:r>
            <w:r w:rsidR="00BA17A7">
              <w:rPr>
                <w:rFonts w:asciiTheme="minorHAnsi" w:hAnsiTheme="minorHAnsi" w:cstheme="minorHAnsi"/>
              </w:rPr>
              <w:t>la diagramación de profesional</w:t>
            </w:r>
            <w:r w:rsidR="00E26C31">
              <w:rPr>
                <w:rFonts w:asciiTheme="minorHAnsi" w:hAnsiTheme="minorHAnsi" w:cstheme="minorHAnsi"/>
              </w:rPr>
              <w:t xml:space="preserve"> actualizada</w:t>
            </w:r>
            <w:r w:rsidR="00BA17A7">
              <w:rPr>
                <w:rFonts w:asciiTheme="minorHAnsi" w:hAnsiTheme="minorHAnsi" w:cstheme="minorHAnsi"/>
              </w:rPr>
              <w:t>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4E0F84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requiere imprimir la consulta de la diagramación de profesional.</w:t>
            </w:r>
          </w:p>
        </w:tc>
        <w:tc>
          <w:tcPr>
            <w:tcW w:w="4279" w:type="dxa"/>
            <w:gridSpan w:val="3"/>
          </w:tcPr>
          <w:p w:rsidR="007362DC" w:rsidRPr="00C15209" w:rsidRDefault="007362DC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7718B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no imprime la consulta la diagramación de profesional.</w:t>
            </w:r>
          </w:p>
        </w:tc>
        <w:tc>
          <w:tcPr>
            <w:tcW w:w="4279" w:type="dxa"/>
            <w:gridSpan w:val="3"/>
          </w:tcPr>
          <w:p w:rsidR="007362DC" w:rsidRPr="00506739" w:rsidRDefault="007362DC" w:rsidP="007718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imprime la consulta de la diagramación del profesional.</w:t>
            </w:r>
          </w:p>
        </w:tc>
      </w:tr>
      <w:tr w:rsidR="007362DC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362DC" w:rsidRDefault="007362DC" w:rsidP="00E26C3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E26C31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7362DC" w:rsidRDefault="007362DC" w:rsidP="00623FC4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362DC" w:rsidRPr="00C15209" w:rsidRDefault="007362DC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7362DC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7362DC" w:rsidRPr="00C15209" w:rsidRDefault="007362DC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Pr="00C15209" w:rsidRDefault="007362DC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7362DC" w:rsidRPr="00C15209" w:rsidRDefault="007362DC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7362DC" w:rsidRPr="00C15209" w:rsidRDefault="007362DC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7362DC" w:rsidRPr="00C15209" w:rsidRDefault="007362DC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Pr="00C15209" w:rsidRDefault="007362DC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7362DC" w:rsidRPr="00C15209" w:rsidRDefault="007362DC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7362DC" w:rsidRPr="00C15209" w:rsidRDefault="007362DC" w:rsidP="00BC078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BC078C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Pr="00C15209" w:rsidRDefault="007362DC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Default="007362DC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7362DC" w:rsidRDefault="007362DC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240" w:type="dxa"/>
            <w:gridSpan w:val="6"/>
          </w:tcPr>
          <w:p w:rsidR="007362DC" w:rsidRDefault="00BC078C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Default="007362DC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7362DC" w:rsidRPr="00F0495A" w:rsidTr="00100890">
        <w:trPr>
          <w:cantSplit/>
          <w:tblCellSpacing w:w="20" w:type="dxa"/>
          <w:jc w:val="center"/>
        </w:trPr>
        <w:tc>
          <w:tcPr>
            <w:tcW w:w="1014" w:type="dxa"/>
          </w:tcPr>
          <w:p w:rsidR="007362DC" w:rsidRDefault="007362DC" w:rsidP="00623FC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694" w:type="dxa"/>
            <w:gridSpan w:val="2"/>
          </w:tcPr>
          <w:p w:rsidR="007362DC" w:rsidRDefault="007362DC" w:rsidP="008B1908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240" w:type="dxa"/>
            <w:gridSpan w:val="6"/>
          </w:tcPr>
          <w:p w:rsidR="007362DC" w:rsidRDefault="007362DC" w:rsidP="00BC078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C078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7362DC" w:rsidRDefault="007362DC" w:rsidP="00623FC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422" w:rsidRDefault="005E1422" w:rsidP="003E2693">
      <w:pPr>
        <w:spacing w:line="240" w:lineRule="auto"/>
      </w:pPr>
      <w:r>
        <w:separator/>
      </w:r>
    </w:p>
  </w:endnote>
  <w:endnote w:type="continuationSeparator" w:id="0">
    <w:p w:rsidR="005E1422" w:rsidRDefault="005E1422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5721EB" w:rsidRPr="005721EB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5721EB" w:rsidRPr="005721EB">
      <w:rPr>
        <w:rFonts w:asciiTheme="minorHAnsi" w:eastAsiaTheme="minorEastAsia" w:hAnsiTheme="minorHAnsi" w:cstheme="minorBidi"/>
        <w:b/>
      </w:rPr>
      <w:fldChar w:fldCharType="separate"/>
    </w:r>
    <w:r w:rsidR="00F72F21" w:rsidRPr="00F72F21">
      <w:rPr>
        <w:rFonts w:asciiTheme="majorHAnsi" w:eastAsiaTheme="majorEastAsia" w:hAnsiTheme="majorHAnsi" w:cstheme="majorBidi"/>
        <w:b/>
        <w:noProof/>
        <w:lang w:val="es-ES"/>
      </w:rPr>
      <w:t>1</w:t>
    </w:r>
    <w:r w:rsidR="005721EB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422" w:rsidRDefault="005E1422" w:rsidP="003E2693">
      <w:pPr>
        <w:spacing w:line="240" w:lineRule="auto"/>
      </w:pPr>
      <w:r>
        <w:separator/>
      </w:r>
    </w:p>
  </w:footnote>
  <w:footnote w:type="continuationSeparator" w:id="0">
    <w:p w:rsidR="005E1422" w:rsidRDefault="005E1422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721EB">
    <w:pPr>
      <w:pStyle w:val="Encabezado"/>
    </w:pPr>
    <w:r w:rsidRPr="005721EB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7F3063E"/>
    <w:multiLevelType w:val="hybridMultilevel"/>
    <w:tmpl w:val="0B2E3AC8"/>
    <w:lvl w:ilvl="0" w:tplc="4322C8E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5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24F26"/>
    <w:rsid w:val="000853E4"/>
    <w:rsid w:val="000E71A9"/>
    <w:rsid w:val="000F2E3A"/>
    <w:rsid w:val="00100890"/>
    <w:rsid w:val="00124F26"/>
    <w:rsid w:val="00150215"/>
    <w:rsid w:val="00163E17"/>
    <w:rsid w:val="0018284C"/>
    <w:rsid w:val="001871CA"/>
    <w:rsid w:val="001A7226"/>
    <w:rsid w:val="001C7463"/>
    <w:rsid w:val="001F21EF"/>
    <w:rsid w:val="00251478"/>
    <w:rsid w:val="0026397A"/>
    <w:rsid w:val="002A5761"/>
    <w:rsid w:val="0030398F"/>
    <w:rsid w:val="00346D8C"/>
    <w:rsid w:val="003559AD"/>
    <w:rsid w:val="003822EF"/>
    <w:rsid w:val="003C41C0"/>
    <w:rsid w:val="003E2693"/>
    <w:rsid w:val="00426236"/>
    <w:rsid w:val="004305FF"/>
    <w:rsid w:val="004426F9"/>
    <w:rsid w:val="004E0F84"/>
    <w:rsid w:val="00517FAA"/>
    <w:rsid w:val="00533DF9"/>
    <w:rsid w:val="005721EB"/>
    <w:rsid w:val="005E1422"/>
    <w:rsid w:val="005E47E6"/>
    <w:rsid w:val="006362D1"/>
    <w:rsid w:val="00683CC0"/>
    <w:rsid w:val="006B2C8B"/>
    <w:rsid w:val="006B6AB2"/>
    <w:rsid w:val="006F76C2"/>
    <w:rsid w:val="007362DC"/>
    <w:rsid w:val="007718B9"/>
    <w:rsid w:val="007B229C"/>
    <w:rsid w:val="008B0DD5"/>
    <w:rsid w:val="008B1908"/>
    <w:rsid w:val="008F7205"/>
    <w:rsid w:val="0094360E"/>
    <w:rsid w:val="00954297"/>
    <w:rsid w:val="00970709"/>
    <w:rsid w:val="00992B2D"/>
    <w:rsid w:val="009E461F"/>
    <w:rsid w:val="00A13EC6"/>
    <w:rsid w:val="00A14A4B"/>
    <w:rsid w:val="00A81DB6"/>
    <w:rsid w:val="00AB2A03"/>
    <w:rsid w:val="00AD24AE"/>
    <w:rsid w:val="00B61DC0"/>
    <w:rsid w:val="00BA17A7"/>
    <w:rsid w:val="00BC078C"/>
    <w:rsid w:val="00BD75BE"/>
    <w:rsid w:val="00C15209"/>
    <w:rsid w:val="00C26731"/>
    <w:rsid w:val="00C85D17"/>
    <w:rsid w:val="00C905B2"/>
    <w:rsid w:val="00CC2A4D"/>
    <w:rsid w:val="00CC59C7"/>
    <w:rsid w:val="00CC6258"/>
    <w:rsid w:val="00D24E64"/>
    <w:rsid w:val="00D544FB"/>
    <w:rsid w:val="00D75D9E"/>
    <w:rsid w:val="00D9741E"/>
    <w:rsid w:val="00DD0128"/>
    <w:rsid w:val="00DE7E2D"/>
    <w:rsid w:val="00E013C4"/>
    <w:rsid w:val="00E06123"/>
    <w:rsid w:val="00E0723D"/>
    <w:rsid w:val="00E239CB"/>
    <w:rsid w:val="00E26C31"/>
    <w:rsid w:val="00E41569"/>
    <w:rsid w:val="00E555C9"/>
    <w:rsid w:val="00E85FCF"/>
    <w:rsid w:val="00EA2EAB"/>
    <w:rsid w:val="00EF1247"/>
    <w:rsid w:val="00F2427D"/>
    <w:rsid w:val="00F72F21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100890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100890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EFD4F-1400-4A3C-A26A-2EAF870B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117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30</cp:revision>
  <dcterms:created xsi:type="dcterms:W3CDTF">2013-06-22T05:43:00Z</dcterms:created>
  <dcterms:modified xsi:type="dcterms:W3CDTF">2013-11-09T14:27:00Z</dcterms:modified>
</cp:coreProperties>
</file>