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B25A95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52E6D">
              <w:rPr>
                <w:rFonts w:asciiTheme="minorHAnsi" w:hAnsiTheme="minorHAnsi" w:cstheme="minorHAnsi"/>
              </w:rPr>
              <w:t>Registrar diagramación.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7E546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E5465">
              <w:rPr>
                <w:rFonts w:asciiTheme="minorHAnsi" w:hAnsiTheme="minorHAnsi" w:cstheme="minorHAnsi"/>
              </w:rPr>
              <w:t>52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5B1AC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20"/>
                <w:szCs w:val="20"/>
              </w:rPr>
            </w:r>
            <w:r w:rsidR="005B1AC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B1AC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20"/>
                <w:szCs w:val="20"/>
              </w:rPr>
            </w:r>
            <w:r w:rsidR="005B1AC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</w:r>
            <w:r w:rsidR="005B1AC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5A95">
              <w:rPr>
                <w:rFonts w:asciiTheme="minorHAnsi" w:hAnsiTheme="minorHAnsi" w:cstheme="minorHAnsi"/>
              </w:rPr>
              <w:t>Encargado de turnos (</w:t>
            </w:r>
            <w:r w:rsidR="00B25A95" w:rsidRPr="00DD22FA">
              <w:rPr>
                <w:rFonts w:asciiTheme="minorHAnsi" w:hAnsiTheme="minorHAnsi" w:cstheme="minorHAnsi"/>
                <w:b/>
              </w:rPr>
              <w:t>ET</w:t>
            </w:r>
            <w:r w:rsidR="00B25A9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B1AC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B1ACC">
              <w:rPr>
                <w:rFonts w:asciiTheme="minorHAnsi" w:hAnsiTheme="minorHAnsi" w:cstheme="minorHAnsi"/>
              </w:rPr>
            </w:r>
            <w:r w:rsidR="005B1ACC">
              <w:rPr>
                <w:rFonts w:asciiTheme="minorHAnsi" w:hAnsiTheme="minorHAnsi" w:cstheme="minorHAnsi"/>
              </w:rPr>
              <w:fldChar w:fldCharType="separate"/>
            </w:r>
            <w:r w:rsidR="005B1AC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25A9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5A95">
              <w:rPr>
                <w:rFonts w:asciiTheme="minorHAnsi" w:hAnsiTheme="minorHAnsi" w:cstheme="minorHAnsi"/>
              </w:rPr>
              <w:t>Registrar los datos de la diagramación de los turnos.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25A95" w:rsidRP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registro la diagramación del profesional.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52049" w:rsidRDefault="00B25A95" w:rsidP="00B25A9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E52049">
              <w:rPr>
                <w:rFonts w:asciiTheme="minorHAnsi" w:hAnsiTheme="minorHAnsi" w:cstheme="minorHAnsi"/>
                <w:b/>
                <w:bCs/>
              </w:rPr>
              <w:t>El CU “Registrar Profesional” no se ejecutó con éxito.</w:t>
            </w:r>
          </w:p>
          <w:p w:rsidR="006F1E1B" w:rsidRPr="00846B3B" w:rsidRDefault="006F1E1B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46B3B">
              <w:rPr>
                <w:rFonts w:asciiTheme="minorHAnsi" w:hAnsiTheme="minorHAnsi" w:cstheme="minorHAnsi"/>
                <w:b/>
                <w:bCs/>
              </w:rPr>
              <w:t xml:space="preserve">El ET no ingresa el </w:t>
            </w:r>
            <w:r w:rsidR="00846B3B">
              <w:rPr>
                <w:rFonts w:asciiTheme="minorHAnsi" w:hAnsiTheme="minorHAnsi" w:cstheme="minorHAnsi"/>
                <w:b/>
                <w:bCs/>
              </w:rPr>
              <w:t xml:space="preserve">día </w:t>
            </w:r>
            <w:r w:rsidRPr="00846B3B">
              <w:rPr>
                <w:rFonts w:asciiTheme="minorHAnsi" w:hAnsiTheme="minorHAnsi" w:cstheme="minorHAnsi"/>
                <w:b/>
                <w:bCs/>
              </w:rPr>
              <w:t>de disponibilidad del profesional.</w:t>
            </w:r>
          </w:p>
          <w:p w:rsidR="00846B3B" w:rsidRPr="006F1E1B" w:rsidRDefault="00846B3B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46B3B">
              <w:rPr>
                <w:rFonts w:asciiTheme="minorHAnsi" w:hAnsiTheme="minorHAnsi" w:cstheme="minorHAnsi"/>
                <w:b/>
                <w:bCs/>
              </w:rPr>
              <w:t>El ET no ingresa la hora desde y la hora hasta de disponibilidad del profesional para el día ya seleccionado.</w:t>
            </w:r>
          </w:p>
          <w:p w:rsid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E52049">
              <w:rPr>
                <w:rFonts w:asciiTheme="minorHAnsi" w:hAnsiTheme="minorHAnsi" w:cstheme="minorHAnsi"/>
                <w:b/>
                <w:bCs/>
              </w:rPr>
              <w:t>El ET no reingresa horarios.</w:t>
            </w:r>
          </w:p>
          <w:p w:rsidR="00762ACD" w:rsidRPr="00E52049" w:rsidRDefault="00762ACD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762ACD">
              <w:rPr>
                <w:rFonts w:asciiTheme="minorHAnsi" w:hAnsiTheme="minorHAnsi" w:cstheme="minorHAnsi"/>
                <w:b/>
                <w:bCs/>
              </w:rPr>
              <w:t>El ET no reingresa las fechas.</w:t>
            </w:r>
          </w:p>
          <w:p w:rsidR="00C15209" w:rsidRPr="00B25A95" w:rsidRDefault="000054F3" w:rsidP="00B25A9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0054F3">
              <w:rPr>
                <w:rFonts w:asciiTheme="minorHAnsi" w:hAnsiTheme="minorHAnsi" w:cstheme="minorHAnsi"/>
                <w:b/>
                <w:bCs/>
              </w:rPr>
              <w:t>El ET no confirma el registro de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la </w:t>
            </w:r>
            <w:r w:rsidRPr="000054F3">
              <w:rPr>
                <w:rFonts w:asciiTheme="minorHAnsi" w:hAnsiTheme="minorHAnsi" w:cstheme="minorHAnsi"/>
                <w:b/>
                <w:bCs/>
              </w:rPr>
              <w:t>diagramación.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DD22FA" w:rsidP="009F4E1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turnos (</w:t>
            </w:r>
            <w:r w:rsidRPr="00DD22FA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</w:t>
            </w:r>
            <w:r w:rsidR="00FE6B98">
              <w:rPr>
                <w:rFonts w:asciiTheme="minorHAnsi" w:hAnsiTheme="minorHAnsi" w:cstheme="minorHAnsi"/>
              </w:rPr>
              <w:t xml:space="preserve"> selecciona la opción </w:t>
            </w:r>
            <w:r w:rsidR="009F4E13">
              <w:rPr>
                <w:rFonts w:asciiTheme="minorHAnsi" w:hAnsiTheme="minorHAnsi" w:cstheme="minorHAnsi"/>
              </w:rPr>
              <w:t>para r</w:t>
            </w:r>
            <w:r w:rsidR="00FE6B98">
              <w:rPr>
                <w:rFonts w:asciiTheme="minorHAnsi" w:hAnsiTheme="minorHAnsi" w:cstheme="minorHAnsi"/>
              </w:rPr>
              <w:t xml:space="preserve">egistrar </w:t>
            </w:r>
            <w:r w:rsidR="00141C81">
              <w:rPr>
                <w:rFonts w:asciiTheme="minorHAnsi" w:hAnsiTheme="minorHAnsi" w:cstheme="minorHAnsi"/>
              </w:rPr>
              <w:t>una</w:t>
            </w:r>
            <w:r w:rsidR="009F4E13">
              <w:rPr>
                <w:rFonts w:asciiTheme="minorHAnsi" w:hAnsiTheme="minorHAnsi" w:cstheme="minorHAnsi"/>
              </w:rPr>
              <w:t xml:space="preserve"> </w:t>
            </w:r>
            <w:r w:rsidR="00FE6B98">
              <w:rPr>
                <w:rFonts w:asciiTheme="minorHAnsi" w:hAnsiTheme="minorHAnsi" w:cstheme="minorHAnsi"/>
              </w:rPr>
              <w:t>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52049" w:rsidP="00E5204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853B1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422EC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el profesional.</w:t>
            </w:r>
          </w:p>
        </w:tc>
        <w:tc>
          <w:tcPr>
            <w:tcW w:w="4279" w:type="dxa"/>
            <w:gridSpan w:val="3"/>
          </w:tcPr>
          <w:p w:rsidR="00C15209" w:rsidRDefault="009E4F9C" w:rsidP="00A422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 </w:t>
            </w:r>
            <w:r w:rsidR="00BC41E9">
              <w:rPr>
                <w:rFonts w:asciiTheme="minorHAnsi" w:hAnsiTheme="minorHAnsi" w:cstheme="minorHAnsi"/>
              </w:rPr>
              <w:t xml:space="preserve">El </w:t>
            </w:r>
            <w:r w:rsidR="00BC41E9" w:rsidRPr="00BC41E9">
              <w:rPr>
                <w:rFonts w:asciiTheme="minorHAnsi" w:hAnsiTheme="minorHAnsi" w:cstheme="minorHAnsi"/>
                <w:b/>
              </w:rPr>
              <w:t>ET</w:t>
            </w:r>
            <w:r w:rsidR="00BC41E9">
              <w:rPr>
                <w:rFonts w:asciiTheme="minorHAnsi" w:hAnsiTheme="minorHAnsi" w:cstheme="minorHAnsi"/>
              </w:rPr>
              <w:t xml:space="preserve"> </w:t>
            </w:r>
            <w:r w:rsidR="00FE7195">
              <w:rPr>
                <w:rFonts w:asciiTheme="minorHAnsi" w:hAnsiTheme="minorHAnsi" w:cstheme="minorHAnsi"/>
              </w:rPr>
              <w:t>no encuentra profesional requerido</w:t>
            </w:r>
            <w:r w:rsidR="00C8313D">
              <w:rPr>
                <w:rFonts w:asciiTheme="minorHAnsi" w:hAnsiTheme="minorHAnsi" w:cstheme="minorHAnsi"/>
              </w:rPr>
              <w:t>.</w:t>
            </w:r>
          </w:p>
          <w:p w:rsidR="00C8313D" w:rsidRDefault="00C8313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3-A.1. Se </w:t>
            </w:r>
            <w:r w:rsidR="00FE7195">
              <w:rPr>
                <w:rFonts w:asciiTheme="minorHAnsi" w:hAnsiTheme="minorHAnsi" w:cstheme="minorHAnsi"/>
              </w:rPr>
              <w:t>llama a</w:t>
            </w:r>
            <w:r>
              <w:rPr>
                <w:rFonts w:asciiTheme="minorHAnsi" w:hAnsiTheme="minorHAnsi" w:cstheme="minorHAnsi"/>
              </w:rPr>
              <w:t xml:space="preserve">l </w:t>
            </w:r>
            <w:r w:rsidR="00E52049">
              <w:rPr>
                <w:rFonts w:asciiTheme="minorHAnsi" w:hAnsiTheme="minorHAnsi" w:cstheme="minorHAnsi"/>
              </w:rPr>
              <w:t>CU</w:t>
            </w:r>
            <w:r w:rsidR="00FE7195">
              <w:rPr>
                <w:rFonts w:asciiTheme="minorHAnsi" w:hAnsiTheme="minorHAnsi" w:cstheme="minorHAnsi"/>
              </w:rPr>
              <w:t xml:space="preserve"> </w:t>
            </w:r>
            <w:r w:rsidR="00E52049">
              <w:rPr>
                <w:rFonts w:asciiTheme="minorHAnsi" w:hAnsiTheme="minorHAnsi" w:cstheme="minorHAnsi"/>
              </w:rPr>
              <w:t>“</w:t>
            </w:r>
            <w:r w:rsidR="00FE7195">
              <w:rPr>
                <w:rFonts w:asciiTheme="minorHAnsi" w:hAnsiTheme="minorHAnsi" w:cstheme="minorHAnsi"/>
              </w:rPr>
              <w:t>Registrar Profesional</w:t>
            </w:r>
            <w:r w:rsidR="00E5204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F1592" w:rsidRDefault="000F1592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3-A.2. El </w:t>
            </w:r>
            <w:r w:rsidR="00E52049">
              <w:rPr>
                <w:rFonts w:asciiTheme="minorHAnsi" w:hAnsiTheme="minorHAnsi" w:cstheme="minorHAnsi"/>
              </w:rPr>
              <w:t>CU</w:t>
            </w:r>
            <w:r>
              <w:rPr>
                <w:rFonts w:asciiTheme="minorHAnsi" w:hAnsiTheme="minorHAnsi" w:cstheme="minorHAnsi"/>
              </w:rPr>
              <w:t xml:space="preserve"> se ejecutó con éxito.</w:t>
            </w:r>
          </w:p>
          <w:p w:rsidR="000F1592" w:rsidRDefault="006A5FBA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3-A.2.A</w:t>
            </w:r>
            <w:r w:rsidR="000F1592">
              <w:rPr>
                <w:rFonts w:asciiTheme="minorHAnsi" w:hAnsiTheme="minorHAnsi" w:cstheme="minorHAnsi"/>
              </w:rPr>
              <w:t xml:space="preserve">. El </w:t>
            </w:r>
            <w:r w:rsidR="00E52049">
              <w:rPr>
                <w:rFonts w:asciiTheme="minorHAnsi" w:hAnsiTheme="minorHAnsi" w:cstheme="minorHAnsi"/>
              </w:rPr>
              <w:t>CU</w:t>
            </w:r>
            <w:r w:rsidR="000F1592">
              <w:rPr>
                <w:rFonts w:asciiTheme="minorHAnsi" w:hAnsiTheme="minorHAnsi" w:cstheme="minorHAnsi"/>
              </w:rPr>
              <w:t xml:space="preserve"> no se ejecutó con éxito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6A5FBA" w:rsidRDefault="006A5FBA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</w:t>
            </w:r>
            <w:r w:rsidR="00CA2E2C">
              <w:rPr>
                <w:rFonts w:asciiTheme="minorHAnsi" w:hAnsiTheme="minorHAnsi" w:cstheme="minorHAnsi"/>
              </w:rPr>
              <w:t>.2.A.1. El sistema muestra  un mensaje.</w:t>
            </w:r>
          </w:p>
          <w:p w:rsidR="0039669F" w:rsidRDefault="0039669F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3-A.2.A.2. Se cancel</w:t>
            </w:r>
            <w:r w:rsidR="00B25A95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>el CU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CA2E2C" w:rsidRPr="00BC41E9" w:rsidRDefault="00B1550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3-A.3. El sistema muestra el profesional.</w:t>
            </w:r>
          </w:p>
        </w:tc>
      </w:tr>
      <w:tr w:rsidR="00501F1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01F1C" w:rsidRDefault="00501F1C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fecha desde y fecha hasta de la diagramación a registrar.</w:t>
            </w:r>
            <w:r w:rsidR="00AD64D3">
              <w:rPr>
                <w:rFonts w:asciiTheme="minorHAnsi" w:hAnsiTheme="minorHAnsi" w:cstheme="minorHAnsi"/>
                <w:b/>
              </w:rPr>
              <w:t xml:space="preserve"> (ver Observación 1)</w:t>
            </w:r>
            <w:r w:rsidR="00AD64D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501F1C" w:rsidRPr="00C15209" w:rsidRDefault="00501F1C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01F1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01F1C" w:rsidRDefault="00501F1C" w:rsidP="00AD64D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6F1E1B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fecha desde y fecha hasta</w:t>
            </w:r>
            <w:r w:rsidR="006F1E1B">
              <w:rPr>
                <w:rFonts w:asciiTheme="minorHAnsi" w:hAnsiTheme="minorHAnsi" w:cstheme="minorHAnsi"/>
              </w:rPr>
              <w:t xml:space="preserve"> de la diagramación a registrar</w:t>
            </w:r>
            <w:r>
              <w:rPr>
                <w:rFonts w:asciiTheme="minorHAnsi" w:hAnsiTheme="minorHAnsi" w:cstheme="minorHAnsi"/>
              </w:rPr>
              <w:t>.</w:t>
            </w:r>
            <w:r w:rsidR="00AD64D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501F1C" w:rsidRPr="00C15209" w:rsidRDefault="009E4F9C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</w:t>
            </w:r>
            <w:r w:rsidR="00501F1C">
              <w:rPr>
                <w:rFonts w:asciiTheme="minorHAnsi" w:hAnsiTheme="minorHAnsi" w:cstheme="minorHAnsi"/>
              </w:rPr>
              <w:t xml:space="preserve">El </w:t>
            </w:r>
            <w:r w:rsidR="00501F1C" w:rsidRPr="006F1E1B">
              <w:rPr>
                <w:rFonts w:asciiTheme="minorHAnsi" w:hAnsiTheme="minorHAnsi" w:cstheme="minorHAnsi"/>
                <w:b/>
              </w:rPr>
              <w:t>E</w:t>
            </w:r>
            <w:r w:rsidR="00501F1C">
              <w:rPr>
                <w:rFonts w:asciiTheme="minorHAnsi" w:hAnsiTheme="minorHAnsi" w:cstheme="minorHAnsi"/>
              </w:rPr>
              <w:t>T no selecciona fecha desde y fecha hasta</w:t>
            </w:r>
            <w:r w:rsidR="006F1E1B">
              <w:rPr>
                <w:rFonts w:asciiTheme="minorHAnsi" w:hAnsiTheme="minorHAnsi" w:cstheme="minorHAnsi"/>
              </w:rPr>
              <w:t xml:space="preserve"> de la diagramación a registrar.</w:t>
            </w:r>
          </w:p>
        </w:tc>
      </w:tr>
      <w:tr w:rsidR="00365434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5434" w:rsidRDefault="00365434" w:rsidP="00E30558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E30558">
              <w:rPr>
                <w:rFonts w:asciiTheme="minorHAnsi" w:hAnsiTheme="minorHAnsi" w:cstheme="minorHAnsi"/>
              </w:rPr>
              <w:t>seleccione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30558">
              <w:rPr>
                <w:rFonts w:asciiTheme="minorHAnsi" w:hAnsiTheme="minorHAnsi" w:cstheme="minorHAnsi"/>
              </w:rPr>
              <w:t>el día</w:t>
            </w:r>
            <w:r>
              <w:rPr>
                <w:rFonts w:asciiTheme="minorHAnsi" w:hAnsiTheme="minorHAnsi" w:cstheme="minorHAnsi"/>
              </w:rPr>
              <w:t xml:space="preserve"> de disponibilidad </w:t>
            </w:r>
            <w:r>
              <w:rPr>
                <w:rFonts w:asciiTheme="minorHAnsi" w:hAnsiTheme="minorHAnsi" w:cstheme="minorHAnsi"/>
              </w:rPr>
              <w:lastRenderedPageBreak/>
              <w:t>del profesional.</w:t>
            </w:r>
          </w:p>
        </w:tc>
        <w:tc>
          <w:tcPr>
            <w:tcW w:w="4279" w:type="dxa"/>
            <w:gridSpan w:val="3"/>
          </w:tcPr>
          <w:p w:rsidR="00365434" w:rsidRPr="00C15209" w:rsidRDefault="00365434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5434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5434" w:rsidRDefault="00E30558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ET selecciona el día de disponibilidad del profesional.</w:t>
            </w:r>
          </w:p>
        </w:tc>
        <w:tc>
          <w:tcPr>
            <w:tcW w:w="4279" w:type="dxa"/>
            <w:gridSpan w:val="3"/>
          </w:tcPr>
          <w:p w:rsidR="00F14022" w:rsidRDefault="00F14022" w:rsidP="00F1402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ingresa el día de disponibilidad del profesional.</w:t>
            </w:r>
          </w:p>
          <w:p w:rsidR="00E30558" w:rsidRPr="00C15209" w:rsidRDefault="00F14022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Se cancela el 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52E6D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217BEC">
              <w:rPr>
                <w:rFonts w:asciiTheme="minorHAnsi" w:hAnsiTheme="minorHAnsi" w:cstheme="minorHAnsi"/>
              </w:rPr>
              <w:t>ingrese</w:t>
            </w:r>
            <w:r w:rsidR="00C01C09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 xml:space="preserve">la hora desde y la hora hasta </w:t>
            </w:r>
            <w:r w:rsidR="00992924">
              <w:rPr>
                <w:rFonts w:asciiTheme="minorHAnsi" w:hAnsiTheme="minorHAnsi" w:cstheme="minorHAnsi"/>
              </w:rPr>
              <w:t xml:space="preserve">de </w:t>
            </w:r>
            <w:r w:rsidR="00501F1C">
              <w:rPr>
                <w:rFonts w:asciiTheme="minorHAnsi" w:hAnsiTheme="minorHAnsi" w:cstheme="minorHAnsi"/>
              </w:rPr>
              <w:t>disponibilidad del profesional</w:t>
            </w:r>
            <w:r w:rsidR="00C01C09">
              <w:rPr>
                <w:rFonts w:asciiTheme="minorHAnsi" w:hAnsiTheme="minorHAnsi" w:cstheme="minorHAnsi"/>
              </w:rPr>
              <w:t xml:space="preserve"> para el día ya seleccionado.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992924" w:rsidP="006F1E1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46B3B">
              <w:rPr>
                <w:rFonts w:asciiTheme="minorHAnsi" w:hAnsiTheme="minorHAnsi" w:cstheme="minorHAnsi"/>
              </w:rPr>
              <w:t xml:space="preserve">ingresa </w:t>
            </w:r>
            <w:r w:rsidR="00501F1C">
              <w:rPr>
                <w:rFonts w:asciiTheme="minorHAnsi" w:hAnsiTheme="minorHAnsi" w:cstheme="minorHAnsi"/>
              </w:rPr>
              <w:t>la hora desde y la hora hasta</w:t>
            </w:r>
            <w:r w:rsidR="006F1E1B">
              <w:rPr>
                <w:rFonts w:asciiTheme="minorHAnsi" w:hAnsiTheme="minorHAnsi" w:cstheme="minorHAnsi"/>
              </w:rPr>
              <w:t xml:space="preserve"> de disponibilidad del profesional</w:t>
            </w:r>
            <w:r w:rsidR="00846B3B">
              <w:rPr>
                <w:rFonts w:asciiTheme="minorHAnsi" w:hAnsiTheme="minorHAnsi" w:cstheme="minorHAnsi"/>
              </w:rPr>
              <w:t xml:space="preserve"> para el día ya seleccionado.</w:t>
            </w:r>
          </w:p>
        </w:tc>
        <w:tc>
          <w:tcPr>
            <w:tcW w:w="4279" w:type="dxa"/>
            <w:gridSpan w:val="3"/>
          </w:tcPr>
          <w:p w:rsidR="00992924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9E4F9C">
              <w:rPr>
                <w:rFonts w:asciiTheme="minorHAnsi" w:hAnsiTheme="minorHAnsi" w:cstheme="minorHAnsi"/>
              </w:rPr>
              <w:t>-A</w:t>
            </w:r>
            <w:r w:rsidR="006F1E1B">
              <w:rPr>
                <w:rFonts w:asciiTheme="minorHAnsi" w:hAnsiTheme="minorHAnsi" w:cstheme="minorHAnsi"/>
              </w:rPr>
              <w:t>.</w:t>
            </w:r>
            <w:r w:rsidR="009E4F9C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 xml:space="preserve">El </w:t>
            </w:r>
            <w:r w:rsidR="00501F1C">
              <w:rPr>
                <w:rFonts w:asciiTheme="minorHAnsi" w:hAnsiTheme="minorHAnsi" w:cstheme="minorHAnsi"/>
                <w:b/>
              </w:rPr>
              <w:t>ET</w:t>
            </w:r>
            <w:r w:rsidR="00501F1C">
              <w:rPr>
                <w:rFonts w:asciiTheme="minorHAnsi" w:hAnsiTheme="minorHAnsi" w:cstheme="minorHAnsi"/>
              </w:rPr>
              <w:t xml:space="preserve"> </w:t>
            </w:r>
            <w:r w:rsidR="009E4F9C">
              <w:rPr>
                <w:rFonts w:asciiTheme="minorHAnsi" w:hAnsiTheme="minorHAnsi" w:cstheme="minorHAnsi"/>
              </w:rPr>
              <w:t xml:space="preserve">no </w:t>
            </w:r>
            <w:r w:rsidR="00501F1C">
              <w:rPr>
                <w:rFonts w:asciiTheme="minorHAnsi" w:hAnsiTheme="minorHAnsi" w:cstheme="minorHAnsi"/>
              </w:rPr>
              <w:t>ingresa</w:t>
            </w:r>
            <w:r w:rsidR="00846B3B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>la hora desde y la hora hasta</w:t>
            </w:r>
            <w:r w:rsidR="006F1E1B">
              <w:rPr>
                <w:rFonts w:asciiTheme="minorHAnsi" w:hAnsiTheme="minorHAnsi" w:cstheme="minorHAnsi"/>
              </w:rPr>
              <w:t xml:space="preserve"> de disponibilidad del profesional</w:t>
            </w:r>
            <w:r w:rsidR="00846B3B">
              <w:rPr>
                <w:rFonts w:asciiTheme="minorHAnsi" w:hAnsiTheme="minorHAnsi" w:cstheme="minorHAnsi"/>
              </w:rPr>
              <w:t xml:space="preserve"> para el día ya seleccionado.</w:t>
            </w:r>
          </w:p>
          <w:p w:rsidR="009E4F9C" w:rsidRPr="00992924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9E4F9C">
              <w:rPr>
                <w:rFonts w:asciiTheme="minorHAnsi" w:hAnsiTheme="minorHAnsi" w:cstheme="minorHAnsi"/>
              </w:rPr>
              <w:t>-A.1. Se cancela el CU.</w:t>
            </w:r>
          </w:p>
        </w:tc>
      </w:tr>
      <w:tr w:rsidR="0046467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467A" w:rsidRDefault="0046467A" w:rsidP="00762AC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horarios ingresados y son válidos</w:t>
            </w:r>
            <w:r w:rsidR="00AA1A27">
              <w:rPr>
                <w:rFonts w:asciiTheme="minorHAnsi" w:hAnsiTheme="minorHAnsi" w:cstheme="minorHAnsi"/>
              </w:rPr>
              <w:t xml:space="preserve"> </w:t>
            </w:r>
            <w:r w:rsidR="00AD64D3">
              <w:rPr>
                <w:rFonts w:asciiTheme="minorHAnsi" w:hAnsiTheme="minorHAnsi" w:cstheme="minorHAnsi"/>
                <w:b/>
              </w:rPr>
              <w:t xml:space="preserve">(ver Observación </w:t>
            </w:r>
            <w:r w:rsidR="00762ACD">
              <w:rPr>
                <w:rFonts w:asciiTheme="minorHAnsi" w:hAnsiTheme="minorHAnsi" w:cstheme="minorHAnsi"/>
                <w:b/>
              </w:rPr>
              <w:t>3</w:t>
            </w:r>
            <w:r w:rsidR="00AA1A27">
              <w:rPr>
                <w:rFonts w:asciiTheme="minorHAnsi" w:hAnsiTheme="minorHAnsi" w:cstheme="minorHAnsi"/>
                <w:b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6467A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46467A">
              <w:rPr>
                <w:rFonts w:asciiTheme="minorHAnsi" w:hAnsiTheme="minorHAnsi" w:cstheme="minorHAnsi"/>
              </w:rPr>
              <w:t>-A. Los horarios ingresados no son válidos.</w:t>
            </w:r>
          </w:p>
          <w:p w:rsidR="0046467A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46467A">
              <w:rPr>
                <w:rFonts w:asciiTheme="minorHAnsi" w:hAnsiTheme="minorHAnsi" w:cstheme="minorHAnsi"/>
              </w:rPr>
              <w:t>-A.1. El sistema informa la situación</w:t>
            </w:r>
            <w:r w:rsidR="00FE7195">
              <w:rPr>
                <w:rFonts w:asciiTheme="minorHAnsi" w:hAnsiTheme="minorHAnsi" w:cstheme="minorHAnsi"/>
              </w:rPr>
              <w:t xml:space="preserve"> y solicita que se reingrese</w:t>
            </w:r>
            <w:r w:rsidR="00141C81">
              <w:rPr>
                <w:rFonts w:asciiTheme="minorHAnsi" w:hAnsiTheme="minorHAnsi" w:cstheme="minorHAnsi"/>
              </w:rPr>
              <w:t>n</w:t>
            </w:r>
            <w:r w:rsidR="00FE7195">
              <w:rPr>
                <w:rFonts w:asciiTheme="minorHAnsi" w:hAnsiTheme="minorHAnsi" w:cstheme="minorHAnsi"/>
              </w:rPr>
              <w:t xml:space="preserve"> los nuevos horarios</w:t>
            </w:r>
            <w:r w:rsidR="0046467A">
              <w:rPr>
                <w:rFonts w:asciiTheme="minorHAnsi" w:hAnsiTheme="minorHAnsi" w:cstheme="minorHAnsi"/>
              </w:rPr>
              <w:t>.</w:t>
            </w:r>
          </w:p>
          <w:p w:rsidR="00FE7195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-A.1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B173C7">
              <w:rPr>
                <w:rFonts w:asciiTheme="minorHAnsi" w:hAnsiTheme="minorHAnsi" w:cstheme="minorHAnsi"/>
              </w:rPr>
              <w:t>A.</w:t>
            </w:r>
            <w:r w:rsidR="00FE7195">
              <w:rPr>
                <w:rFonts w:asciiTheme="minorHAnsi" w:hAnsiTheme="minorHAnsi" w:cstheme="minorHAnsi"/>
              </w:rPr>
              <w:t xml:space="preserve"> El </w:t>
            </w:r>
            <w:r w:rsidR="00FE7195" w:rsidRPr="00263687">
              <w:rPr>
                <w:rFonts w:asciiTheme="minorHAnsi" w:hAnsiTheme="minorHAnsi" w:cstheme="minorHAnsi"/>
                <w:b/>
              </w:rPr>
              <w:t>ET</w:t>
            </w:r>
            <w:r w:rsidR="00FE7195"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>re</w:t>
            </w:r>
            <w:r w:rsidR="00E52049">
              <w:rPr>
                <w:rFonts w:asciiTheme="minorHAnsi" w:hAnsiTheme="minorHAnsi" w:cstheme="minorHAnsi"/>
              </w:rPr>
              <w:t xml:space="preserve">ingresa los </w:t>
            </w:r>
            <w:r w:rsidR="00FE7195">
              <w:rPr>
                <w:rFonts w:asciiTheme="minorHAnsi" w:hAnsiTheme="minorHAnsi" w:cstheme="minorHAnsi"/>
              </w:rPr>
              <w:t>horarios.</w:t>
            </w:r>
          </w:p>
          <w:p w:rsidR="00FE7195" w:rsidRDefault="00762AC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-A.1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A.1.</w:t>
            </w:r>
            <w:r w:rsidR="00FE7195">
              <w:rPr>
                <w:rFonts w:asciiTheme="minorHAnsi" w:hAnsiTheme="minorHAnsi" w:cstheme="minorHAnsi"/>
              </w:rPr>
              <w:t xml:space="preserve"> El </w:t>
            </w:r>
            <w:r w:rsidR="00FE7195" w:rsidRPr="00263687">
              <w:rPr>
                <w:rFonts w:asciiTheme="minorHAnsi" w:hAnsiTheme="minorHAnsi" w:cstheme="minorHAnsi"/>
                <w:b/>
              </w:rPr>
              <w:t>ET</w:t>
            </w:r>
            <w:r w:rsidR="00FE7195">
              <w:rPr>
                <w:rFonts w:asciiTheme="minorHAnsi" w:hAnsiTheme="minorHAnsi" w:cstheme="minorHAnsi"/>
              </w:rPr>
              <w:t xml:space="preserve"> no</w:t>
            </w:r>
            <w:r w:rsidR="00E52049">
              <w:rPr>
                <w:rFonts w:asciiTheme="minorHAnsi" w:hAnsiTheme="minorHAnsi" w:cstheme="minorHAnsi"/>
              </w:rPr>
              <w:t xml:space="preserve"> re</w:t>
            </w:r>
            <w:r w:rsidR="00C42D51">
              <w:rPr>
                <w:rFonts w:asciiTheme="minorHAnsi" w:hAnsiTheme="minorHAnsi" w:cstheme="minorHAnsi"/>
              </w:rPr>
              <w:t>ingresa</w:t>
            </w:r>
            <w:r w:rsidR="00E52049"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 xml:space="preserve">los </w:t>
            </w:r>
            <w:r w:rsidR="00C42D51">
              <w:rPr>
                <w:rFonts w:asciiTheme="minorHAnsi" w:hAnsiTheme="minorHAnsi" w:cstheme="minorHAnsi"/>
              </w:rPr>
              <w:t>horarios</w:t>
            </w:r>
            <w:r w:rsidR="00FE7195">
              <w:rPr>
                <w:rFonts w:asciiTheme="minorHAnsi" w:hAnsiTheme="minorHAnsi" w:cstheme="minorHAnsi"/>
              </w:rPr>
              <w:t>.</w:t>
            </w:r>
          </w:p>
          <w:p w:rsidR="00FE7195" w:rsidRDefault="00762ACD" w:rsidP="00141C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1.A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2.</w:t>
            </w:r>
            <w:r w:rsidR="00FE7195">
              <w:rPr>
                <w:rFonts w:asciiTheme="minorHAnsi" w:hAnsiTheme="minorHAnsi" w:cstheme="minorHAnsi"/>
              </w:rPr>
              <w:t xml:space="preserve"> Se cancela </w:t>
            </w:r>
            <w:r w:rsidR="00141C81">
              <w:rPr>
                <w:rFonts w:asciiTheme="minorHAnsi" w:hAnsiTheme="minorHAnsi" w:cstheme="minorHAnsi"/>
              </w:rPr>
              <w:t>el CU.</w:t>
            </w: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Default="00527699" w:rsidP="0052769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D45637">
              <w:rPr>
                <w:rFonts w:asciiTheme="minorHAnsi" w:hAnsiTheme="minorHAnsi" w:cstheme="minorHAnsi"/>
              </w:rPr>
              <w:t>el registro de</w:t>
            </w:r>
            <w:r w:rsidR="000054F3">
              <w:rPr>
                <w:rFonts w:asciiTheme="minorHAnsi" w:hAnsiTheme="minorHAnsi" w:cstheme="minorHAnsi"/>
              </w:rPr>
              <w:t>l detalle de</w:t>
            </w:r>
            <w:r w:rsidR="00D45637">
              <w:rPr>
                <w:rFonts w:asciiTheme="minorHAnsi" w:hAnsiTheme="minorHAnsi" w:cstheme="minorHAnsi"/>
              </w:rPr>
              <w:t xml:space="preserve"> la diagramación.</w:t>
            </w:r>
          </w:p>
        </w:tc>
        <w:tc>
          <w:tcPr>
            <w:tcW w:w="4279" w:type="dxa"/>
            <w:gridSpan w:val="3"/>
          </w:tcPr>
          <w:p w:rsidR="00152F27" w:rsidRDefault="00152F27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Default="00D45637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el registro </w:t>
            </w:r>
            <w:r w:rsidR="000054F3">
              <w:rPr>
                <w:rFonts w:asciiTheme="minorHAnsi" w:hAnsiTheme="minorHAnsi" w:cstheme="minorHAnsi"/>
              </w:rPr>
              <w:t xml:space="preserve">del detalle </w:t>
            </w:r>
            <w:r>
              <w:rPr>
                <w:rFonts w:asciiTheme="minorHAnsi" w:hAnsiTheme="minorHAnsi" w:cstheme="minorHAnsi"/>
              </w:rPr>
              <w:t>de la diagramación.</w:t>
            </w:r>
          </w:p>
        </w:tc>
        <w:tc>
          <w:tcPr>
            <w:tcW w:w="4279" w:type="dxa"/>
            <w:gridSpan w:val="3"/>
          </w:tcPr>
          <w:p w:rsidR="000054F3" w:rsidRPr="00D45637" w:rsidRDefault="00D45637" w:rsidP="00141C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el registro de</w:t>
            </w:r>
            <w:r w:rsidR="000054F3">
              <w:rPr>
                <w:rFonts w:asciiTheme="minorHAnsi" w:hAnsiTheme="minorHAnsi" w:cstheme="minorHAnsi"/>
              </w:rPr>
              <w:t>l detalle</w:t>
            </w:r>
            <w:r>
              <w:rPr>
                <w:rFonts w:asciiTheme="minorHAnsi" w:hAnsiTheme="minorHAnsi" w:cstheme="minorHAnsi"/>
              </w:rPr>
              <w:t xml:space="preserve"> la diagramación.</w:t>
            </w:r>
          </w:p>
        </w:tc>
      </w:tr>
      <w:tr w:rsidR="00762AC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62ACD" w:rsidRDefault="00762ACD" w:rsidP="00762AC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valida la fecha desde y la fecha hasta. </w:t>
            </w:r>
            <w:r>
              <w:rPr>
                <w:rFonts w:asciiTheme="minorHAnsi" w:hAnsiTheme="minorHAnsi" w:cstheme="minorHAnsi"/>
                <w:b/>
              </w:rPr>
              <w:t>(ver Observación 4)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 Las fechas  ingresadas no son válidas.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8-A.1. El sistema informa la situación y solicita que se reingresen las nuevas fechas.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8-A.1.A. El </w:t>
            </w:r>
            <w:r w:rsidRPr="0026368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reingresa las fechas.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8-A.1.A.1. El </w:t>
            </w:r>
            <w:r w:rsidRPr="0026368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reingresa las fechas.</w:t>
            </w:r>
          </w:p>
          <w:p w:rsidR="00762ACD" w:rsidRDefault="00762ACD" w:rsidP="00762A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8-A.1.A.2. Se cancela el CU.</w:t>
            </w:r>
          </w:p>
        </w:tc>
      </w:tr>
      <w:tr w:rsidR="000054F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054F3" w:rsidRDefault="000054F3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el registro de la diagramación.</w:t>
            </w:r>
          </w:p>
        </w:tc>
        <w:tc>
          <w:tcPr>
            <w:tcW w:w="4279" w:type="dxa"/>
            <w:gridSpan w:val="3"/>
          </w:tcPr>
          <w:p w:rsidR="000054F3" w:rsidRDefault="000054F3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0054F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054F3" w:rsidRDefault="000054F3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el registro de la diagramación.</w:t>
            </w:r>
          </w:p>
        </w:tc>
        <w:tc>
          <w:tcPr>
            <w:tcW w:w="4279" w:type="dxa"/>
            <w:gridSpan w:val="3"/>
          </w:tcPr>
          <w:p w:rsidR="000054F3" w:rsidRDefault="000054F3" w:rsidP="00005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el registro de la diagramación.</w:t>
            </w:r>
          </w:p>
          <w:p w:rsidR="000054F3" w:rsidRDefault="000054F3" w:rsidP="00005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11-A.1. Se cancela el CU.</w:t>
            </w: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Default="0019676F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0054F3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152F27" w:rsidRDefault="00152F27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Default="00C15209" w:rsidP="004A66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</w:t>
            </w:r>
          </w:p>
          <w:p w:rsidR="006F1E1B" w:rsidRDefault="006F1E1B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Si no se detalla la fecha desde de la diagramación el sistema considera la fecha actual.</w:t>
            </w:r>
          </w:p>
          <w:p w:rsidR="006F1E1B" w:rsidRDefault="006F1E1B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Si no se detalla la fecha hasta de la diagramación el sistema considera un año posterior a la fecha desde.</w:t>
            </w:r>
          </w:p>
          <w:p w:rsidR="000A637C" w:rsidRDefault="00B25A95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B25A95">
              <w:rPr>
                <w:rFonts w:asciiTheme="minorHAnsi" w:hAnsiTheme="minorHAnsi" w:cstheme="minorHAnsi"/>
                <w:bCs/>
              </w:rPr>
              <w:t>L</w:t>
            </w:r>
            <w:r w:rsidR="00B255DD" w:rsidRPr="00B25A95">
              <w:rPr>
                <w:rFonts w:asciiTheme="minorHAnsi" w:hAnsiTheme="minorHAnsi" w:cstheme="minorHAnsi"/>
                <w:bCs/>
              </w:rPr>
              <w:t xml:space="preserve">os horarios ingresados son válidos siempre que el horario de inicio sea </w:t>
            </w:r>
            <w:r w:rsidR="0055216D" w:rsidRPr="00B25A95">
              <w:rPr>
                <w:rFonts w:asciiTheme="minorHAnsi" w:hAnsiTheme="minorHAnsi" w:cstheme="minorHAnsi"/>
                <w:bCs/>
              </w:rPr>
              <w:t>inferior</w:t>
            </w:r>
            <w:r w:rsidR="00B255DD" w:rsidRPr="00B25A95">
              <w:rPr>
                <w:rFonts w:asciiTheme="minorHAnsi" w:hAnsiTheme="minorHAnsi" w:cstheme="minorHAnsi"/>
                <w:bCs/>
              </w:rPr>
              <w:t xml:space="preserve"> al horario de fin.</w:t>
            </w:r>
          </w:p>
          <w:p w:rsidR="00E043CA" w:rsidRPr="00BA7613" w:rsidRDefault="00870817" w:rsidP="00BA761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Las fechas ingresadas son validas </w:t>
            </w:r>
            <w:r w:rsidR="00E043CA">
              <w:rPr>
                <w:rFonts w:asciiTheme="minorHAnsi" w:hAnsiTheme="minorHAnsi" w:cstheme="minorHAnsi"/>
                <w:bCs/>
              </w:rPr>
              <w:t>si la fecha desde es anterior a la fecha hasta.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B25A95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B25A95" w:rsidRPr="00C15209" w:rsidRDefault="00B25A95" w:rsidP="000F5A1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Registrar </w:t>
            </w:r>
            <w:r w:rsidR="000F5A1D">
              <w:rPr>
                <w:rFonts w:asciiTheme="minorHAnsi" w:hAnsiTheme="minorHAnsi" w:cstheme="minorHAnsi"/>
                <w:bCs/>
                <w:sz w:val="22"/>
              </w:rPr>
              <w:t>diagramación.</w:t>
            </w:r>
          </w:p>
        </w:tc>
        <w:tc>
          <w:tcPr>
            <w:tcW w:w="2007" w:type="dxa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B25A95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="000F5A1D">
              <w:rPr>
                <w:rFonts w:asciiTheme="minorHAnsi" w:hAnsiTheme="minorHAnsi" w:cstheme="minorHAnsi"/>
                <w:bCs/>
                <w:sz w:val="22"/>
              </w:rPr>
              <w:t>Registrar diagramación.</w:t>
            </w:r>
            <w:bookmarkStart w:id="0" w:name="_GoBack"/>
            <w:bookmarkEnd w:id="0"/>
          </w:p>
        </w:tc>
        <w:tc>
          <w:tcPr>
            <w:tcW w:w="2007" w:type="dxa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C15209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BE3" w:rsidRDefault="005E2BE3" w:rsidP="003E2693">
      <w:pPr>
        <w:spacing w:line="240" w:lineRule="auto"/>
      </w:pPr>
      <w:r>
        <w:separator/>
      </w:r>
    </w:p>
  </w:endnote>
  <w:endnote w:type="continuationSeparator" w:id="0">
    <w:p w:rsidR="005E2BE3" w:rsidRDefault="005E2BE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 xml:space="preserve">, </w:t>
    </w:r>
    <w:r w:rsidR="00EC21C8">
      <w:rPr>
        <w:rFonts w:asciiTheme="majorHAnsi" w:eastAsiaTheme="majorEastAsia" w:hAnsiTheme="majorHAnsi" w:cstheme="majorBidi"/>
      </w:rPr>
      <w:t xml:space="preserve">Fernández, </w:t>
    </w:r>
    <w:r w:rsidR="00BD75BE">
      <w:rPr>
        <w:rFonts w:asciiTheme="majorHAnsi" w:eastAsiaTheme="majorEastAsia" w:hAnsiTheme="majorHAnsi" w:cstheme="majorBidi"/>
      </w:rPr>
      <w:t>Gonzalez</w:t>
    </w:r>
    <w:r>
      <w:rPr>
        <w:rFonts w:asciiTheme="majorHAnsi" w:eastAsiaTheme="majorEastAsia" w:hAnsiTheme="majorHAnsi" w:cstheme="majorBidi"/>
      </w:rPr>
      <w:t>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5B1ACC" w:rsidRPr="005B1ACC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5B1ACC" w:rsidRPr="005B1ACC">
      <w:rPr>
        <w:rFonts w:asciiTheme="minorHAnsi" w:eastAsiaTheme="minorEastAsia" w:hAnsiTheme="minorHAnsi" w:cstheme="minorBidi"/>
        <w:b/>
      </w:rPr>
      <w:fldChar w:fldCharType="separate"/>
    </w:r>
    <w:r w:rsidR="007E5465" w:rsidRPr="007E5465">
      <w:rPr>
        <w:rFonts w:asciiTheme="majorHAnsi" w:eastAsiaTheme="majorEastAsia" w:hAnsiTheme="majorHAnsi" w:cstheme="majorBidi"/>
        <w:b/>
        <w:noProof/>
        <w:lang w:val="es-ES"/>
      </w:rPr>
      <w:t>1</w:t>
    </w:r>
    <w:r w:rsidR="005B1ACC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BE3" w:rsidRDefault="005E2BE3" w:rsidP="003E2693">
      <w:pPr>
        <w:spacing w:line="240" w:lineRule="auto"/>
      </w:pPr>
      <w:r>
        <w:separator/>
      </w:r>
    </w:p>
  </w:footnote>
  <w:footnote w:type="continuationSeparator" w:id="0">
    <w:p w:rsidR="005E2BE3" w:rsidRDefault="005E2BE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B1ACC">
    <w:pPr>
      <w:pStyle w:val="Encabezado"/>
    </w:pPr>
    <w:r w:rsidRPr="005B1AC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2BB63150"/>
    <w:multiLevelType w:val="hybridMultilevel"/>
    <w:tmpl w:val="919A2672"/>
    <w:lvl w:ilvl="0" w:tplc="6E8A1A6A">
      <w:start w:val="1"/>
      <w:numFmt w:val="decimal"/>
      <w:lvlText w:val="%1-"/>
      <w:lvlJc w:val="left"/>
      <w:pPr>
        <w:ind w:left="720" w:hanging="360"/>
      </w:pPr>
      <w:rPr>
        <w:rFonts w:asciiTheme="minorHAnsi" w:eastAsia="Arial" w:hAnsiTheme="minorHAnsi" w:cstheme="minorHAns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3"/>
  </w:num>
  <w:num w:numId="5">
    <w:abstractNumId w:val="18"/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2FA"/>
    <w:rsid w:val="000054F3"/>
    <w:rsid w:val="000161F2"/>
    <w:rsid w:val="000429CE"/>
    <w:rsid w:val="000A0546"/>
    <w:rsid w:val="000A637C"/>
    <w:rsid w:val="000E71A9"/>
    <w:rsid w:val="000F1592"/>
    <w:rsid w:val="000F5A1D"/>
    <w:rsid w:val="00141C81"/>
    <w:rsid w:val="00150215"/>
    <w:rsid w:val="00152F27"/>
    <w:rsid w:val="00163E17"/>
    <w:rsid w:val="001759FA"/>
    <w:rsid w:val="0018284C"/>
    <w:rsid w:val="0019676F"/>
    <w:rsid w:val="00203CA2"/>
    <w:rsid w:val="00217BEC"/>
    <w:rsid w:val="00241938"/>
    <w:rsid w:val="00252E6D"/>
    <w:rsid w:val="00263687"/>
    <w:rsid w:val="00273EE3"/>
    <w:rsid w:val="002A4384"/>
    <w:rsid w:val="00304ADD"/>
    <w:rsid w:val="00365434"/>
    <w:rsid w:val="00371328"/>
    <w:rsid w:val="003822EF"/>
    <w:rsid w:val="0039669F"/>
    <w:rsid w:val="003C41C0"/>
    <w:rsid w:val="003E2693"/>
    <w:rsid w:val="003F3F99"/>
    <w:rsid w:val="0042702A"/>
    <w:rsid w:val="00462F82"/>
    <w:rsid w:val="0046467A"/>
    <w:rsid w:val="004A66FE"/>
    <w:rsid w:val="004C10C5"/>
    <w:rsid w:val="004D6224"/>
    <w:rsid w:val="00501F1C"/>
    <w:rsid w:val="00527699"/>
    <w:rsid w:val="0055216D"/>
    <w:rsid w:val="00581159"/>
    <w:rsid w:val="005B1ACC"/>
    <w:rsid w:val="005E2BE3"/>
    <w:rsid w:val="00626F5D"/>
    <w:rsid w:val="00675374"/>
    <w:rsid w:val="00683CC0"/>
    <w:rsid w:val="006A5FBA"/>
    <w:rsid w:val="006F1E1B"/>
    <w:rsid w:val="006F2411"/>
    <w:rsid w:val="00737AC9"/>
    <w:rsid w:val="00742152"/>
    <w:rsid w:val="007625B6"/>
    <w:rsid w:val="00762ACD"/>
    <w:rsid w:val="0077041D"/>
    <w:rsid w:val="007B229C"/>
    <w:rsid w:val="007E2DCC"/>
    <w:rsid w:val="007E5465"/>
    <w:rsid w:val="00821E0C"/>
    <w:rsid w:val="00846B3B"/>
    <w:rsid w:val="00853B17"/>
    <w:rsid w:val="00870817"/>
    <w:rsid w:val="008B0DD5"/>
    <w:rsid w:val="00947219"/>
    <w:rsid w:val="00992924"/>
    <w:rsid w:val="009939D1"/>
    <w:rsid w:val="009E4F9C"/>
    <w:rsid w:val="009F4E13"/>
    <w:rsid w:val="00A14A4B"/>
    <w:rsid w:val="00A422EC"/>
    <w:rsid w:val="00AA1A27"/>
    <w:rsid w:val="00AB2A03"/>
    <w:rsid w:val="00AD64D3"/>
    <w:rsid w:val="00B1550D"/>
    <w:rsid w:val="00B173C7"/>
    <w:rsid w:val="00B255DD"/>
    <w:rsid w:val="00B25A95"/>
    <w:rsid w:val="00BA7613"/>
    <w:rsid w:val="00BC41E9"/>
    <w:rsid w:val="00BD75BE"/>
    <w:rsid w:val="00C01C09"/>
    <w:rsid w:val="00C15209"/>
    <w:rsid w:val="00C42D51"/>
    <w:rsid w:val="00C8313D"/>
    <w:rsid w:val="00C905B2"/>
    <w:rsid w:val="00CA2E2C"/>
    <w:rsid w:val="00CC59C7"/>
    <w:rsid w:val="00CF73E4"/>
    <w:rsid w:val="00D115B1"/>
    <w:rsid w:val="00D45637"/>
    <w:rsid w:val="00DD22FA"/>
    <w:rsid w:val="00DF5087"/>
    <w:rsid w:val="00E04217"/>
    <w:rsid w:val="00E043CA"/>
    <w:rsid w:val="00E07957"/>
    <w:rsid w:val="00E239CB"/>
    <w:rsid w:val="00E30558"/>
    <w:rsid w:val="00E52049"/>
    <w:rsid w:val="00E62FAF"/>
    <w:rsid w:val="00E85FCF"/>
    <w:rsid w:val="00EB756A"/>
    <w:rsid w:val="00EC21C8"/>
    <w:rsid w:val="00F028A8"/>
    <w:rsid w:val="00F14022"/>
    <w:rsid w:val="00F2427D"/>
    <w:rsid w:val="00F54915"/>
    <w:rsid w:val="00F641A8"/>
    <w:rsid w:val="00F82349"/>
    <w:rsid w:val="00FA134C"/>
    <w:rsid w:val="00FB7A98"/>
    <w:rsid w:val="00FE6B98"/>
    <w:rsid w:val="00FE7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94331-5FD5-4055-BA07-7AED549F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115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15</cp:revision>
  <dcterms:created xsi:type="dcterms:W3CDTF">2013-06-22T05:49:00Z</dcterms:created>
  <dcterms:modified xsi:type="dcterms:W3CDTF">2013-11-09T14:27:00Z</dcterms:modified>
</cp:coreProperties>
</file>