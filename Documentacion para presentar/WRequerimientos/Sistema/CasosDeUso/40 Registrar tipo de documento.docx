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BD1CAF" w:rsidRPr="00F0495A" w:rsidTr="00497DA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E5EC2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BD1CAF" w:rsidRPr="00F0495A" w:rsidTr="00497DA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tipo de documento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BD1CAF" w:rsidRPr="00C15209" w:rsidRDefault="00BD1CAF" w:rsidP="00FA326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A3264">
              <w:rPr>
                <w:rFonts w:asciiTheme="minorHAnsi" w:hAnsiTheme="minorHAnsi" w:cstheme="minorHAnsi"/>
              </w:rPr>
              <w:t>40</w:t>
            </w:r>
          </w:p>
        </w:tc>
      </w:tr>
      <w:tr w:rsidR="00BD1CAF" w:rsidRPr="00F0495A" w:rsidTr="00497DA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86E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C86E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C86E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BD1CAF" w:rsidRPr="00F0495A" w:rsidTr="00497DA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C86E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C86E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C86E1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</w:r>
            <w:r w:rsidR="00C86E1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BD1CAF" w:rsidRPr="00F0495A" w:rsidTr="00497DA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</w:r>
            <w:r w:rsidR="00C86E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BD1CAF" w:rsidRPr="00F0495A" w:rsidTr="00497DA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40DCA">
              <w:rPr>
                <w:rFonts w:asciiTheme="minorHAnsi" w:hAnsiTheme="minorHAnsi" w:cstheme="minorHAnsi"/>
              </w:rPr>
              <w:t>Encargado de Recepción (</w:t>
            </w:r>
            <w:r w:rsidR="00740DCA" w:rsidRPr="0036030D">
              <w:rPr>
                <w:rFonts w:asciiTheme="minorHAnsi" w:hAnsiTheme="minorHAnsi" w:cstheme="minorHAnsi"/>
                <w:b/>
              </w:rPr>
              <w:t>ER</w:t>
            </w:r>
            <w:r w:rsidR="00740DC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86E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C86E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86E15">
              <w:rPr>
                <w:rFonts w:asciiTheme="minorHAnsi" w:hAnsiTheme="minorHAnsi" w:cstheme="minorHAnsi"/>
              </w:rPr>
            </w:r>
            <w:r w:rsidR="00C86E15">
              <w:rPr>
                <w:rFonts w:asciiTheme="minorHAnsi" w:hAnsiTheme="minorHAnsi" w:cstheme="minorHAnsi"/>
              </w:rPr>
              <w:fldChar w:fldCharType="separate"/>
            </w:r>
            <w:r w:rsidR="00C86E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1" w:name="_GoBack"/>
            <w:r>
              <w:rPr>
                <w:rFonts w:asciiTheme="minorHAnsi" w:hAnsiTheme="minorHAnsi" w:cstheme="minorHAnsi"/>
              </w:rPr>
              <w:t>Registrar los datos de los tipos de documentos.</w:t>
            </w:r>
            <w:bookmarkEnd w:id="1"/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BD1CAF" w:rsidRPr="00F0495A" w:rsidTr="00497DA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BD1CAF" w:rsidRPr="00C15209" w:rsidRDefault="00BD1CAF" w:rsidP="00497D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BD1CAF" w:rsidRDefault="00BD1CAF" w:rsidP="00497DA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D1CAF" w:rsidRDefault="00BD1CAF" w:rsidP="00497DA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</w:t>
            </w:r>
            <w:r w:rsidR="00740DCA">
              <w:rPr>
                <w:rFonts w:asciiTheme="minorHAnsi" w:hAnsiTheme="minorHAnsi" w:cstheme="minorHAnsi"/>
                <w:b/>
                <w:bCs/>
              </w:rPr>
              <w:t xml:space="preserve"> 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</w:t>
            </w:r>
            <w:r w:rsidR="00740DCA">
              <w:rPr>
                <w:rFonts w:asciiTheme="minorHAnsi" w:hAnsiTheme="minorHAnsi" w:cstheme="minorHAnsi"/>
                <w:b/>
                <w:bCs/>
              </w:rPr>
              <w:t xml:space="preserve"> de documento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BD1CAF" w:rsidRDefault="00BD1CAF" w:rsidP="00497DA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tipo de documento registrado.</w:t>
            </w:r>
          </w:p>
          <w:p w:rsidR="00BD1CAF" w:rsidRPr="00C15209" w:rsidRDefault="00BD1CAF" w:rsidP="00740DC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740DCA">
              <w:rPr>
                <w:rFonts w:asciiTheme="minorHAnsi" w:hAnsiTheme="minorHAnsi" w:cstheme="minorHAnsi"/>
                <w:b/>
                <w:bCs/>
              </w:rPr>
              <w:t xml:space="preserve">R </w:t>
            </w:r>
            <w:r>
              <w:rPr>
                <w:rFonts w:asciiTheme="minorHAnsi" w:hAnsiTheme="minorHAnsi" w:cstheme="minorHAnsi"/>
                <w:b/>
                <w:bCs/>
              </w:rPr>
              <w:t>selecciona tipo de documento.</w:t>
            </w:r>
          </w:p>
        </w:tc>
      </w:tr>
      <w:tr w:rsidR="00BD1CAF" w:rsidRPr="00F0495A" w:rsidTr="00497DA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BD1CAF" w:rsidRPr="00C15209" w:rsidRDefault="00BD1CAF" w:rsidP="00497DA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BD1CAF" w:rsidRDefault="00BD1CAF" w:rsidP="00497DA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BD1CAF" w:rsidRDefault="00BD1CAF" w:rsidP="00497DA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740DCA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 ingresa tipo de documento</w:t>
            </w:r>
          </w:p>
          <w:p w:rsidR="00BD1CAF" w:rsidRDefault="00740DCA" w:rsidP="00497DA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D1CAF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</w:p>
          <w:p w:rsidR="00BD1CAF" w:rsidRPr="00C15209" w:rsidRDefault="00740DCA" w:rsidP="00497DA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D1CAF"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BD1CAF">
              <w:rPr>
                <w:rFonts w:asciiTheme="minorHAnsi" w:hAnsiTheme="minorHAnsi" w:cstheme="minorHAnsi"/>
                <w:b/>
                <w:bCs/>
              </w:rPr>
              <w:t>no confirmar registrar tipo de documento</w:t>
            </w: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Pr="00C15209" w:rsidRDefault="00BD1CAF" w:rsidP="00497DA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Pr="00C15209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740DCA">
              <w:rPr>
                <w:rFonts w:asciiTheme="minorHAnsi" w:hAnsiTheme="minorHAnsi" w:cstheme="minorHAnsi"/>
              </w:rPr>
              <w:t>Encargado de Recepción (</w:t>
            </w:r>
            <w:r w:rsidR="00740DCA" w:rsidRPr="0036030D">
              <w:rPr>
                <w:rFonts w:asciiTheme="minorHAnsi" w:hAnsiTheme="minorHAnsi" w:cstheme="minorHAnsi"/>
                <w:b/>
              </w:rPr>
              <w:t>ER</w:t>
            </w:r>
            <w:r w:rsidR="00740DC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para registrar tipo de documento.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Pr="00C15209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nombre, sigla y comentario del tipo de documento.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Pr="00C15209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740DC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BD1CAF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ingresados y no son válidos.</w:t>
            </w:r>
          </w:p>
          <w:p w:rsidR="00BD1CAF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BD1CAF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 w:rsidR="00740DC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BD1CAF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 w:rsidR="00740DC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BD1CAF" w:rsidRPr="005425A6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caso de uso.</w:t>
            </w: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tipo de documento.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740DC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registración del tipo de documento.</w:t>
            </w:r>
          </w:p>
        </w:tc>
        <w:tc>
          <w:tcPr>
            <w:tcW w:w="4279" w:type="dxa"/>
            <w:gridSpan w:val="3"/>
          </w:tcPr>
          <w:p w:rsidR="00BD1CAF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740DC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confirma la registración del tipo </w:t>
            </w:r>
            <w:r>
              <w:rPr>
                <w:rFonts w:asciiTheme="minorHAnsi" w:hAnsiTheme="minorHAnsi" w:cstheme="minorHAnsi"/>
              </w:rPr>
              <w:lastRenderedPageBreak/>
              <w:t>de documento.</w:t>
            </w:r>
          </w:p>
          <w:p w:rsidR="00BD1CAF" w:rsidRPr="0050673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caso de uso.</w:t>
            </w: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el tipo de documento con los siguientes datos: nombre, sigla y comentario.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D1CAF" w:rsidRDefault="00BD1CAF" w:rsidP="00497D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D1CAF" w:rsidRPr="00C15209" w:rsidRDefault="00BD1CAF" w:rsidP="00497DA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14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14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BD1CAF" w:rsidRPr="00C15209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25/05/2013</w:t>
            </w:r>
          </w:p>
        </w:tc>
        <w:tc>
          <w:tcPr>
            <w:tcW w:w="4921" w:type="dxa"/>
            <w:gridSpan w:val="6"/>
          </w:tcPr>
          <w:p w:rsidR="00BD1CAF" w:rsidRPr="00C15209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Creación de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CU </w:t>
            </w:r>
            <w:r>
              <w:rPr>
                <w:rFonts w:ascii="Calibri" w:hAnsi="Calibri" w:cs="Calibri"/>
                <w:bCs/>
                <w:sz w:val="22"/>
              </w:rPr>
              <w:t>Registrar tipo de documento.</w:t>
            </w:r>
          </w:p>
        </w:tc>
        <w:tc>
          <w:tcPr>
            <w:tcW w:w="2609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14" w:type="dxa"/>
          </w:tcPr>
          <w:p w:rsidR="00BD1CAF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BD1CAF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4921" w:type="dxa"/>
            <w:gridSpan w:val="6"/>
          </w:tcPr>
          <w:p w:rsidR="00BD1CAF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 tipo de documento.</w:t>
            </w:r>
          </w:p>
        </w:tc>
        <w:tc>
          <w:tcPr>
            <w:tcW w:w="2609" w:type="dxa"/>
          </w:tcPr>
          <w:p w:rsidR="00BD1CAF" w:rsidRDefault="00BD1CAF" w:rsidP="00497DA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BD1CAF" w:rsidRPr="00F0495A" w:rsidTr="00497DA7">
        <w:trPr>
          <w:cantSplit/>
          <w:tblCellSpacing w:w="20" w:type="dxa"/>
          <w:jc w:val="center"/>
        </w:trPr>
        <w:tc>
          <w:tcPr>
            <w:tcW w:w="1014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BD1CAF" w:rsidRPr="00C15209" w:rsidRDefault="00BD1CAF" w:rsidP="00497DA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361" w:rsidRDefault="00304361" w:rsidP="003E2693">
      <w:pPr>
        <w:spacing w:line="240" w:lineRule="auto"/>
      </w:pPr>
      <w:r>
        <w:separator/>
      </w:r>
    </w:p>
  </w:endnote>
  <w:endnote w:type="continuationSeparator" w:id="0">
    <w:p w:rsidR="00304361" w:rsidRDefault="0030436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C86E15" w:rsidP="00693A94">
    <w:pPr>
      <w:pStyle w:val="Piedepgina"/>
      <w:rPr>
        <w:rFonts w:asciiTheme="minorHAnsi" w:eastAsiaTheme="majorEastAsia" w:hAnsiTheme="minorHAnsi" w:cstheme="minorHAnsi"/>
      </w:rPr>
    </w:pPr>
    <w:r w:rsidRPr="00C86E1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C86E15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C86E15">
      <w:rPr>
        <w:rFonts w:asciiTheme="minorHAnsi" w:eastAsiaTheme="minorEastAsia" w:hAnsiTheme="minorHAnsi" w:cstheme="minorHAnsi"/>
        <w:b/>
      </w:rPr>
      <w:fldChar w:fldCharType="separate"/>
    </w:r>
    <w:r w:rsidR="00FA3264" w:rsidRPr="00FA3264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361" w:rsidRDefault="00304361" w:rsidP="003E2693">
      <w:pPr>
        <w:spacing w:line="240" w:lineRule="auto"/>
      </w:pPr>
      <w:r>
        <w:separator/>
      </w:r>
    </w:p>
  </w:footnote>
  <w:footnote w:type="continuationSeparator" w:id="0">
    <w:p w:rsidR="00304361" w:rsidRDefault="0030436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C86E15">
    <w:pPr>
      <w:pStyle w:val="Encabezado"/>
    </w:pPr>
    <w:r w:rsidRPr="00C86E1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CAF"/>
    <w:rsid w:val="000E71A9"/>
    <w:rsid w:val="00150215"/>
    <w:rsid w:val="00163E17"/>
    <w:rsid w:val="0018284C"/>
    <w:rsid w:val="001C7463"/>
    <w:rsid w:val="00304361"/>
    <w:rsid w:val="00346D8C"/>
    <w:rsid w:val="003822EF"/>
    <w:rsid w:val="003B7057"/>
    <w:rsid w:val="003C41C0"/>
    <w:rsid w:val="003E2693"/>
    <w:rsid w:val="0045433E"/>
    <w:rsid w:val="004909EB"/>
    <w:rsid w:val="004D7A60"/>
    <w:rsid w:val="00683CC0"/>
    <w:rsid w:val="00693A94"/>
    <w:rsid w:val="00740DCA"/>
    <w:rsid w:val="007B229C"/>
    <w:rsid w:val="008B0DD5"/>
    <w:rsid w:val="00A14A4B"/>
    <w:rsid w:val="00A3150C"/>
    <w:rsid w:val="00A3702D"/>
    <w:rsid w:val="00AB2A03"/>
    <w:rsid w:val="00BD1CAF"/>
    <w:rsid w:val="00BD75BE"/>
    <w:rsid w:val="00C15209"/>
    <w:rsid w:val="00C26731"/>
    <w:rsid w:val="00C86E15"/>
    <w:rsid w:val="00C905B2"/>
    <w:rsid w:val="00CC59C7"/>
    <w:rsid w:val="00D731A1"/>
    <w:rsid w:val="00E239CB"/>
    <w:rsid w:val="00E85FCF"/>
    <w:rsid w:val="00F2427D"/>
    <w:rsid w:val="00F82349"/>
    <w:rsid w:val="00FA3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1CAF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link w:val="Ttulo1"/>
    <w:uiPriority w:val="99"/>
    <w:locked/>
    <w:rsid w:val="00BD1CAF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1CA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link w:val="Heading1"/>
    <w:uiPriority w:val="99"/>
    <w:locked/>
    <w:rsid w:val="00BD1CAF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603B4-7869-480C-8C9C-F2F45AC4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4</cp:revision>
  <dcterms:created xsi:type="dcterms:W3CDTF">2013-06-23T13:38:00Z</dcterms:created>
  <dcterms:modified xsi:type="dcterms:W3CDTF">2013-11-03T13:54:00Z</dcterms:modified>
</cp:coreProperties>
</file>