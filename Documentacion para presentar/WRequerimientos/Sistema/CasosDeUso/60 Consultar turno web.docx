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D393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55E2E">
              <w:rPr>
                <w:rFonts w:asciiTheme="minorHAnsi" w:hAnsiTheme="minorHAnsi" w:cstheme="minorHAnsi"/>
              </w:rPr>
              <w:t>Consultar</w:t>
            </w:r>
            <w:r w:rsidR="003401D9">
              <w:rPr>
                <w:rFonts w:asciiTheme="minorHAnsi" w:hAnsiTheme="minorHAnsi" w:cstheme="minorHAnsi"/>
              </w:rPr>
              <w:t xml:space="preserve"> t</w:t>
            </w:r>
            <w:r w:rsidR="00FD204C">
              <w:rPr>
                <w:rFonts w:asciiTheme="minorHAnsi" w:hAnsiTheme="minorHAnsi" w:cstheme="minorHAnsi"/>
              </w:rPr>
              <w:t>urno</w:t>
            </w:r>
            <w:r w:rsidR="003401D9">
              <w:rPr>
                <w:rFonts w:asciiTheme="minorHAnsi" w:hAnsiTheme="minorHAnsi" w:cstheme="minorHAnsi"/>
              </w:rPr>
              <w:t xml:space="preserve"> </w:t>
            </w:r>
            <w:r w:rsidR="00BD3931">
              <w:rPr>
                <w:rFonts w:asciiTheme="minorHAnsi" w:hAnsiTheme="minorHAnsi" w:cstheme="minorHAnsi"/>
              </w:rPr>
              <w:t>w</w:t>
            </w:r>
            <w:r w:rsidR="003401D9">
              <w:rPr>
                <w:rFonts w:asciiTheme="minorHAnsi" w:hAnsiTheme="minorHAnsi" w:cstheme="minorHAnsi"/>
              </w:rPr>
              <w:t>eb</w:t>
            </w:r>
            <w:r w:rsidR="00BD393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E30F4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30F44">
              <w:rPr>
                <w:rFonts w:asciiTheme="minorHAnsi" w:hAnsiTheme="minorHAnsi" w:cstheme="minorHAnsi"/>
              </w:rPr>
              <w:t>60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D393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012DE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3931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012DEC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="00BD3931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>
              <w:rPr>
                <w:rFonts w:asciiTheme="minorHAnsi" w:hAnsiTheme="minorHAnsi" w:cstheme="minorHAnsi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012DE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D728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012DE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28DE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012DE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D728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012DE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28DE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20"/>
                <w:szCs w:val="20"/>
              </w:rPr>
            </w:r>
            <w:r w:rsidR="00012DE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012DE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012DE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20"/>
                <w:szCs w:val="20"/>
              </w:rPr>
            </w:r>
            <w:r w:rsidR="00012DE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728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012DE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28DE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28DE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012DE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012DE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</w:r>
            <w:r w:rsidR="00012DE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D728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728DE">
              <w:rPr>
                <w:rFonts w:asciiTheme="minorHAnsi" w:hAnsiTheme="minorHAnsi" w:cstheme="minorHAnsi"/>
              </w:rPr>
              <w:t>Paciente</w:t>
            </w:r>
            <w:r w:rsidR="00F174BB">
              <w:rPr>
                <w:rFonts w:asciiTheme="minorHAnsi" w:hAnsiTheme="minorHAnsi" w:cstheme="minorHAnsi"/>
              </w:rPr>
              <w:t xml:space="preserve"> W</w:t>
            </w:r>
            <w:r w:rsidR="00206C07">
              <w:rPr>
                <w:rFonts w:asciiTheme="minorHAnsi" w:hAnsiTheme="minorHAnsi" w:cstheme="minorHAnsi"/>
              </w:rPr>
              <w:t>eb</w:t>
            </w:r>
            <w:r w:rsidR="00327E25">
              <w:rPr>
                <w:rFonts w:asciiTheme="minorHAnsi" w:hAnsiTheme="minorHAnsi" w:cstheme="minorHAnsi"/>
              </w:rPr>
              <w:t xml:space="preserve"> </w:t>
            </w:r>
            <w:r w:rsidR="00F174BB">
              <w:rPr>
                <w:rFonts w:asciiTheme="minorHAnsi" w:hAnsiTheme="minorHAnsi" w:cstheme="minorHAnsi"/>
              </w:rPr>
              <w:t>(</w:t>
            </w:r>
            <w:r w:rsidR="00BD3931">
              <w:rPr>
                <w:rFonts w:asciiTheme="minorHAnsi" w:hAnsiTheme="minorHAnsi" w:cstheme="minorHAnsi"/>
                <w:b/>
              </w:rPr>
              <w:t>P</w:t>
            </w:r>
            <w:r w:rsidR="00F174BB" w:rsidRPr="00F174BB">
              <w:rPr>
                <w:rFonts w:asciiTheme="minorHAnsi" w:hAnsiTheme="minorHAnsi" w:cstheme="minorHAnsi"/>
                <w:b/>
              </w:rPr>
              <w:t>W</w:t>
            </w:r>
            <w:r w:rsidR="00F174BB">
              <w:rPr>
                <w:rFonts w:asciiTheme="minorHAnsi" w:hAnsiTheme="minorHAnsi" w:cstheme="minorHAnsi"/>
              </w:rPr>
              <w:t>)</w:t>
            </w:r>
            <w:r w:rsidR="00BD393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728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012DE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28DE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012DE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12DEC">
              <w:rPr>
                <w:rFonts w:asciiTheme="minorHAnsi" w:hAnsiTheme="minorHAnsi" w:cstheme="minorHAnsi"/>
              </w:rPr>
            </w:r>
            <w:r w:rsidR="00012DEC">
              <w:rPr>
                <w:rFonts w:asciiTheme="minorHAnsi" w:hAnsiTheme="minorHAnsi" w:cstheme="minorHAnsi"/>
              </w:rPr>
              <w:fldChar w:fldCharType="separate"/>
            </w:r>
            <w:r w:rsidR="00012DE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D3931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D3931">
              <w:rPr>
                <w:rFonts w:asciiTheme="minorHAnsi" w:hAnsiTheme="minorHAnsi" w:cstheme="minorHAnsi"/>
              </w:rPr>
              <w:t>Consultar vía web fecha y hora de turno</w:t>
            </w:r>
            <w:r w:rsidR="00BD3931" w:rsidRPr="00355E2E">
              <w:rPr>
                <w:rFonts w:asciiTheme="minorHAnsi" w:hAnsiTheme="minorHAnsi" w:cstheme="minorHAnsi"/>
              </w:rPr>
              <w:t xml:space="preserve"> </w:t>
            </w:r>
            <w:r w:rsidR="00BD3931">
              <w:rPr>
                <w:rFonts w:asciiTheme="minorHAnsi" w:hAnsiTheme="minorHAnsi" w:cstheme="minorHAnsi"/>
              </w:rPr>
              <w:t>asignado previamente  al paciente.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55E2E" w:rsidRDefault="00C15209" w:rsidP="00355E2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27E25" w:rsidRPr="00D728DE" w:rsidRDefault="001E0435" w:rsidP="00B541D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consulto vía web el turno previamente asignado.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D728DE" w:rsidRDefault="00530BFA" w:rsidP="001E0435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728DE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1E0435">
              <w:rPr>
                <w:rFonts w:asciiTheme="minorHAnsi" w:hAnsiTheme="minorHAnsi" w:cstheme="minorHAnsi"/>
                <w:b/>
                <w:bCs/>
              </w:rPr>
              <w:t>PW</w:t>
            </w:r>
            <w:r w:rsidR="00327E25" w:rsidRPr="00D728DE">
              <w:rPr>
                <w:rFonts w:asciiTheme="minorHAnsi" w:hAnsiTheme="minorHAnsi" w:cstheme="minorHAnsi"/>
                <w:b/>
                <w:bCs/>
              </w:rPr>
              <w:t xml:space="preserve"> decide cancelar el </w:t>
            </w:r>
            <w:r w:rsidR="00465044">
              <w:rPr>
                <w:rFonts w:asciiTheme="minorHAnsi" w:hAnsiTheme="minorHAnsi" w:cstheme="minorHAnsi"/>
                <w:b/>
                <w:bCs/>
              </w:rPr>
              <w:t>CU.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924E3" w:rsidP="00215B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el </w:t>
            </w:r>
            <w:r w:rsidR="00215B09">
              <w:rPr>
                <w:rFonts w:asciiTheme="minorHAnsi" w:hAnsiTheme="minorHAnsi" w:cstheme="minorHAnsi"/>
              </w:rPr>
              <w:t>Paciente</w:t>
            </w:r>
            <w:r w:rsidR="00F174BB">
              <w:rPr>
                <w:rFonts w:asciiTheme="minorHAnsi" w:hAnsiTheme="minorHAnsi" w:cstheme="minorHAnsi"/>
              </w:rPr>
              <w:t xml:space="preserve"> Web (</w:t>
            </w:r>
            <w:r w:rsidR="00215B09">
              <w:rPr>
                <w:rFonts w:asciiTheme="minorHAnsi" w:hAnsiTheme="minorHAnsi" w:cstheme="minorHAnsi"/>
                <w:b/>
              </w:rPr>
              <w:t>P</w:t>
            </w:r>
            <w:r w:rsidR="00F174BB" w:rsidRPr="00F174BB">
              <w:rPr>
                <w:rFonts w:asciiTheme="minorHAnsi" w:hAnsiTheme="minorHAnsi" w:cstheme="minorHAnsi"/>
                <w:b/>
              </w:rPr>
              <w:t>W</w:t>
            </w:r>
            <w:r w:rsidR="00F174BB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selecciona la opción para consultar los turnos</w:t>
            </w:r>
            <w:r w:rsidR="00215B0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1F6101" w:rsidP="00215B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215B09">
              <w:rPr>
                <w:rFonts w:asciiTheme="minorHAnsi" w:hAnsiTheme="minorHAnsi" w:cstheme="minorHAnsi"/>
              </w:rPr>
              <w:t>solicita se ingresen los criterios de búsqueda.</w:t>
            </w:r>
            <w:r w:rsidR="00C15209" w:rsidRPr="00C1520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1F610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Pr="00C15209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profesional.</w:t>
            </w:r>
          </w:p>
        </w:tc>
        <w:tc>
          <w:tcPr>
            <w:tcW w:w="4279" w:type="dxa"/>
            <w:gridSpan w:val="3"/>
          </w:tcPr>
          <w:p w:rsidR="00F04032" w:rsidRPr="00C15209" w:rsidRDefault="00F04032" w:rsidP="007A6F14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Default="00F04032" w:rsidP="003F348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profesional.</w:t>
            </w:r>
          </w:p>
        </w:tc>
        <w:tc>
          <w:tcPr>
            <w:tcW w:w="4279" w:type="dxa"/>
            <w:gridSpan w:val="3"/>
          </w:tcPr>
          <w:p w:rsidR="00F04032" w:rsidRPr="00C15209" w:rsidRDefault="00F04032" w:rsidP="003F348E">
            <w:pPr>
              <w:pStyle w:val="Textoindependiente"/>
              <w:rPr>
                <w:rFonts w:asciiTheme="minorHAnsi" w:hAnsiTheme="minorHAnsi" w:cstheme="minorHAnsi"/>
              </w:rPr>
            </w:pP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5-A. El </w:t>
            </w:r>
            <w:r w:rsidR="003F348E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PW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Pr="00C15209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la/s práctica/s.</w:t>
            </w:r>
          </w:p>
        </w:tc>
        <w:tc>
          <w:tcPr>
            <w:tcW w:w="4279" w:type="dxa"/>
            <w:gridSpan w:val="3"/>
          </w:tcPr>
          <w:p w:rsidR="00F04032" w:rsidRPr="00C15209" w:rsidRDefault="00F04032" w:rsidP="007A6F1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la/s práctica/s.</w:t>
            </w:r>
          </w:p>
        </w:tc>
        <w:tc>
          <w:tcPr>
            <w:tcW w:w="4279" w:type="dxa"/>
            <w:gridSpan w:val="3"/>
          </w:tcPr>
          <w:p w:rsidR="00F04032" w:rsidRPr="00C15209" w:rsidRDefault="00F04032" w:rsidP="003F348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selecciona la/s prácticas.</w:t>
            </w: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fecha del turno.</w:t>
            </w:r>
          </w:p>
        </w:tc>
        <w:tc>
          <w:tcPr>
            <w:tcW w:w="4279" w:type="dxa"/>
            <w:gridSpan w:val="3"/>
          </w:tcPr>
          <w:p w:rsidR="00F04032" w:rsidRDefault="00F04032" w:rsidP="007A6F1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Pr="00C15209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la fecha del turno.</w:t>
            </w:r>
            <w:r w:rsidR="00742798">
              <w:rPr>
                <w:rFonts w:asciiTheme="minorHAnsi" w:hAnsiTheme="minorHAnsi" w:cstheme="minorHAnsi"/>
              </w:rPr>
              <w:t xml:space="preserve"> </w:t>
            </w:r>
            <w:r w:rsidR="00742798" w:rsidRPr="00503876">
              <w:rPr>
                <w:rFonts w:asciiTheme="minorHAnsi" w:hAnsiTheme="minorHAnsi" w:cstheme="minorHAnsi"/>
                <w:b/>
              </w:rPr>
              <w:t xml:space="preserve"> (Ver observación 1)</w:t>
            </w:r>
          </w:p>
        </w:tc>
        <w:tc>
          <w:tcPr>
            <w:tcW w:w="4279" w:type="dxa"/>
            <w:gridSpan w:val="3"/>
          </w:tcPr>
          <w:p w:rsidR="00F04032" w:rsidRDefault="00F04032" w:rsidP="003F348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9-A. 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selecciona la fecha del turno.</w:t>
            </w: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el/los día/s de semana del turno.</w:t>
            </w:r>
          </w:p>
        </w:tc>
        <w:tc>
          <w:tcPr>
            <w:tcW w:w="4279" w:type="dxa"/>
            <w:gridSpan w:val="3"/>
          </w:tcPr>
          <w:p w:rsidR="00F04032" w:rsidRDefault="00F04032" w:rsidP="007A6F1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Default="00F04032" w:rsidP="00D07B4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D07B46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el/los día/s de semana del turno.</w:t>
            </w:r>
          </w:p>
        </w:tc>
        <w:tc>
          <w:tcPr>
            <w:tcW w:w="4279" w:type="dxa"/>
            <w:gridSpan w:val="3"/>
          </w:tcPr>
          <w:p w:rsidR="00F04032" w:rsidRDefault="00F04032" w:rsidP="007427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42798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="001E0435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selecciona el/los día/s de semana del turno.</w:t>
            </w: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hora de inicio del turno.</w:t>
            </w:r>
          </w:p>
        </w:tc>
        <w:tc>
          <w:tcPr>
            <w:tcW w:w="4279" w:type="dxa"/>
            <w:gridSpan w:val="3"/>
          </w:tcPr>
          <w:p w:rsidR="00F04032" w:rsidRDefault="00F04032" w:rsidP="007A6F1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04032" w:rsidRPr="00F0495A" w:rsidTr="007A6F1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04032" w:rsidRPr="00C15209" w:rsidRDefault="00F04032" w:rsidP="007A6F1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la hora de inicio del turno.</w:t>
            </w:r>
          </w:p>
        </w:tc>
        <w:tc>
          <w:tcPr>
            <w:tcW w:w="4279" w:type="dxa"/>
            <w:gridSpan w:val="3"/>
          </w:tcPr>
          <w:p w:rsidR="00F04032" w:rsidRDefault="00F04032" w:rsidP="007427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42798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="003F348E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selecciona la hora de inicio del turno.</w:t>
            </w: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3B18F5" w:rsidP="0071725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</w:t>
            </w:r>
            <w:r w:rsidR="009C4F80">
              <w:rPr>
                <w:rFonts w:asciiTheme="minorHAnsi" w:hAnsiTheme="minorHAnsi" w:cstheme="minorHAnsi"/>
              </w:rPr>
              <w:t xml:space="preserve"> </w:t>
            </w:r>
            <w:r w:rsidR="0071725F">
              <w:rPr>
                <w:rFonts w:asciiTheme="minorHAnsi" w:hAnsiTheme="minorHAnsi" w:cstheme="minorHAnsi"/>
              </w:rPr>
              <w:t>el/los</w:t>
            </w:r>
            <w:r w:rsidR="009C4F80">
              <w:rPr>
                <w:rFonts w:asciiTheme="minorHAnsi" w:hAnsiTheme="minorHAnsi" w:cstheme="minorHAnsi"/>
              </w:rPr>
              <w:t xml:space="preserve"> turno</w:t>
            </w:r>
            <w:r w:rsidR="006602B9">
              <w:rPr>
                <w:rFonts w:asciiTheme="minorHAnsi" w:hAnsiTheme="minorHAnsi" w:cstheme="minorHAnsi"/>
              </w:rPr>
              <w:t>/</w:t>
            </w:r>
            <w:r w:rsidR="009C4F80">
              <w:rPr>
                <w:rFonts w:asciiTheme="minorHAnsi" w:hAnsiTheme="minorHAnsi" w:cstheme="minorHAnsi"/>
              </w:rPr>
              <w:t xml:space="preserve">s </w:t>
            </w:r>
            <w:r>
              <w:rPr>
                <w:rFonts w:asciiTheme="minorHAnsi" w:hAnsiTheme="minorHAnsi" w:cstheme="minorHAnsi"/>
              </w:rPr>
              <w:t>asignados</w:t>
            </w:r>
            <w:r w:rsidR="00D07B46">
              <w:rPr>
                <w:rFonts w:asciiTheme="minorHAnsi" w:hAnsiTheme="minorHAnsi" w:cstheme="minorHAnsi"/>
              </w:rPr>
              <w:t xml:space="preserve"> según los criterios de búsqueda. </w:t>
            </w:r>
          </w:p>
        </w:tc>
        <w:tc>
          <w:tcPr>
            <w:tcW w:w="4279" w:type="dxa"/>
            <w:gridSpan w:val="3"/>
          </w:tcPr>
          <w:p w:rsidR="009C4F80" w:rsidRDefault="009C4F80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9C4F80" w:rsidP="0071725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</w:t>
            </w:r>
            <w:r w:rsidR="0071725F">
              <w:rPr>
                <w:rFonts w:asciiTheme="minorHAnsi" w:hAnsiTheme="minorHAnsi" w:cstheme="minorHAnsi"/>
              </w:rPr>
              <w:t>si se requiere modificar el turno.</w:t>
            </w:r>
          </w:p>
        </w:tc>
        <w:tc>
          <w:tcPr>
            <w:tcW w:w="4279" w:type="dxa"/>
            <w:gridSpan w:val="3"/>
          </w:tcPr>
          <w:p w:rsidR="009C4F80" w:rsidRDefault="009C4F80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9C4F80" w:rsidP="0071725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71725F">
              <w:rPr>
                <w:rFonts w:asciiTheme="minorHAnsi" w:hAnsiTheme="minorHAnsi" w:cstheme="minorHAnsi"/>
                <w:b/>
              </w:rPr>
              <w:t>P</w:t>
            </w:r>
            <w:r w:rsidR="00F174BB">
              <w:rPr>
                <w:rFonts w:asciiTheme="minorHAnsi" w:hAnsiTheme="minorHAnsi" w:cstheme="minorHAnsi"/>
                <w:b/>
              </w:rPr>
              <w:t>W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1725F">
              <w:rPr>
                <w:rFonts w:asciiTheme="minorHAnsi" w:hAnsiTheme="minorHAnsi" w:cstheme="minorHAnsi"/>
              </w:rPr>
              <w:t>no selecciona modificar el turno.</w:t>
            </w:r>
          </w:p>
        </w:tc>
        <w:tc>
          <w:tcPr>
            <w:tcW w:w="4279" w:type="dxa"/>
            <w:gridSpan w:val="3"/>
          </w:tcPr>
          <w:p w:rsidR="009C4F80" w:rsidRDefault="00064E21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</w:t>
            </w:r>
            <w:r w:rsidR="0071725F">
              <w:rPr>
                <w:rFonts w:asciiTheme="minorHAnsi" w:hAnsiTheme="minorHAnsi" w:cstheme="minorHAnsi"/>
              </w:rPr>
              <w:t xml:space="preserve">El </w:t>
            </w:r>
            <w:r w:rsidR="0071725F" w:rsidRPr="003F348E">
              <w:rPr>
                <w:rFonts w:asciiTheme="minorHAnsi" w:hAnsiTheme="minorHAnsi" w:cstheme="minorHAnsi"/>
                <w:b/>
              </w:rPr>
              <w:t>PW</w:t>
            </w:r>
            <w:r w:rsidR="0071725F">
              <w:rPr>
                <w:rFonts w:asciiTheme="minorHAnsi" w:hAnsiTheme="minorHAnsi" w:cstheme="minorHAnsi"/>
              </w:rPr>
              <w:t xml:space="preserve"> sel</w:t>
            </w:r>
            <w:r w:rsidR="003F348E">
              <w:rPr>
                <w:rFonts w:asciiTheme="minorHAnsi" w:hAnsiTheme="minorHAnsi" w:cstheme="minorHAnsi"/>
              </w:rPr>
              <w:t>ecciona modificar el turno</w:t>
            </w:r>
            <w:r w:rsidR="0071725F">
              <w:rPr>
                <w:rFonts w:asciiTheme="minorHAnsi" w:hAnsiTheme="minorHAnsi" w:cstheme="minorHAnsi"/>
              </w:rPr>
              <w:t>.</w:t>
            </w:r>
          </w:p>
          <w:p w:rsidR="0071725F" w:rsidRDefault="0071725F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5-A-1. El sistema llama al </w:t>
            </w:r>
            <w:r w:rsidR="003F348E">
              <w:rPr>
                <w:rFonts w:asciiTheme="minorHAnsi" w:hAnsiTheme="minorHAnsi" w:cstheme="minorHAnsi"/>
              </w:rPr>
              <w:t>CU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F348E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 xml:space="preserve">Modificar Tuno </w:t>
            </w:r>
            <w:r w:rsidR="00D07B46">
              <w:rPr>
                <w:rFonts w:asciiTheme="minorHAnsi" w:hAnsiTheme="minorHAnsi" w:cstheme="minorHAnsi"/>
              </w:rPr>
              <w:t>w</w:t>
            </w:r>
            <w:r>
              <w:rPr>
                <w:rFonts w:asciiTheme="minorHAnsi" w:hAnsiTheme="minorHAnsi" w:cstheme="minorHAnsi"/>
              </w:rPr>
              <w:t>eb</w:t>
            </w:r>
            <w:r w:rsidR="003F348E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71725F" w:rsidRDefault="0071725F" w:rsidP="00E94F2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5-A-2. El sistema muestra </w:t>
            </w:r>
            <w:r w:rsidR="00E94F25">
              <w:rPr>
                <w:rFonts w:asciiTheme="minorHAnsi" w:hAnsiTheme="minorHAnsi" w:cstheme="minorHAnsi"/>
              </w:rPr>
              <w:t>el/</w:t>
            </w:r>
            <w:r>
              <w:rPr>
                <w:rFonts w:asciiTheme="minorHAnsi" w:hAnsiTheme="minorHAnsi" w:cstheme="minorHAnsi"/>
              </w:rPr>
              <w:t xml:space="preserve">los </w:t>
            </w:r>
            <w:r w:rsidR="00E94F25">
              <w:rPr>
                <w:rFonts w:asciiTheme="minorHAnsi" w:hAnsiTheme="minorHAnsi" w:cstheme="minorHAnsi"/>
              </w:rPr>
              <w:t xml:space="preserve">turno/s </w:t>
            </w:r>
            <w:r>
              <w:rPr>
                <w:rFonts w:asciiTheme="minorHAnsi" w:hAnsiTheme="minorHAnsi" w:cstheme="minorHAnsi"/>
              </w:rPr>
              <w:t>actualizados.</w:t>
            </w: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71725F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si se requiere cancelar el turno.</w:t>
            </w:r>
          </w:p>
        </w:tc>
        <w:tc>
          <w:tcPr>
            <w:tcW w:w="4279" w:type="dxa"/>
            <w:gridSpan w:val="3"/>
          </w:tcPr>
          <w:p w:rsidR="009C4F80" w:rsidRDefault="009C4F80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71725F" w:rsidP="00F174B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PW no selec</w:t>
            </w:r>
            <w:r w:rsidR="00DB787A">
              <w:rPr>
                <w:rFonts w:asciiTheme="minorHAnsi" w:hAnsiTheme="minorHAnsi" w:cstheme="minorHAnsi"/>
              </w:rPr>
              <w:t>ciona cancelar el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C4F80" w:rsidRDefault="00064E21" w:rsidP="0071725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</w:t>
            </w:r>
            <w:r w:rsidR="0071725F">
              <w:rPr>
                <w:rFonts w:asciiTheme="minorHAnsi" w:hAnsiTheme="minorHAnsi" w:cstheme="minorHAnsi"/>
              </w:rPr>
              <w:t xml:space="preserve">El </w:t>
            </w:r>
            <w:r w:rsidR="0071725F" w:rsidRPr="003F348E">
              <w:rPr>
                <w:rFonts w:asciiTheme="minorHAnsi" w:hAnsiTheme="minorHAnsi" w:cstheme="minorHAnsi"/>
                <w:b/>
              </w:rPr>
              <w:t>PW</w:t>
            </w:r>
            <w:r w:rsidR="0071725F">
              <w:rPr>
                <w:rFonts w:asciiTheme="minorHAnsi" w:hAnsiTheme="minorHAnsi" w:cstheme="minorHAnsi"/>
              </w:rPr>
              <w:t xml:space="preserve"> selecciona cancelar turno.</w:t>
            </w:r>
          </w:p>
          <w:p w:rsidR="0071725F" w:rsidRDefault="0071725F" w:rsidP="0071725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</w:t>
            </w:r>
            <w:r w:rsidR="00C56726">
              <w:rPr>
                <w:rFonts w:asciiTheme="minorHAnsi" w:hAnsiTheme="minorHAnsi" w:cstheme="minorHAnsi"/>
              </w:rPr>
              <w:t xml:space="preserve">A-1. El sistema llama al </w:t>
            </w:r>
            <w:r w:rsidR="003F348E">
              <w:rPr>
                <w:rFonts w:asciiTheme="minorHAnsi" w:hAnsiTheme="minorHAnsi" w:cstheme="minorHAnsi"/>
              </w:rPr>
              <w:t>CU</w:t>
            </w:r>
            <w:r w:rsidR="00C56726">
              <w:rPr>
                <w:rFonts w:asciiTheme="minorHAnsi" w:hAnsiTheme="minorHAnsi" w:cstheme="minorHAnsi"/>
              </w:rPr>
              <w:t xml:space="preserve"> </w:t>
            </w:r>
            <w:r w:rsidR="003F348E">
              <w:rPr>
                <w:rFonts w:asciiTheme="minorHAnsi" w:hAnsiTheme="minorHAnsi" w:cstheme="minorHAnsi"/>
              </w:rPr>
              <w:t>“</w:t>
            </w:r>
            <w:r w:rsidR="00C56726">
              <w:rPr>
                <w:rFonts w:asciiTheme="minorHAnsi" w:hAnsiTheme="minorHAnsi" w:cstheme="minorHAnsi"/>
              </w:rPr>
              <w:t xml:space="preserve">Cancelar Turno </w:t>
            </w:r>
            <w:r w:rsidR="00D07B46">
              <w:rPr>
                <w:rFonts w:asciiTheme="minorHAnsi" w:hAnsiTheme="minorHAnsi" w:cstheme="minorHAnsi"/>
              </w:rPr>
              <w:t>w</w:t>
            </w:r>
            <w:r w:rsidR="00C56726">
              <w:rPr>
                <w:rFonts w:asciiTheme="minorHAnsi" w:hAnsiTheme="minorHAnsi" w:cstheme="minorHAnsi"/>
              </w:rPr>
              <w:t>eb</w:t>
            </w:r>
            <w:r w:rsidR="003F348E">
              <w:rPr>
                <w:rFonts w:asciiTheme="minorHAnsi" w:hAnsiTheme="minorHAnsi" w:cstheme="minorHAnsi"/>
              </w:rPr>
              <w:t>”</w:t>
            </w:r>
            <w:r w:rsidR="00C56726">
              <w:rPr>
                <w:rFonts w:asciiTheme="minorHAnsi" w:hAnsiTheme="minorHAnsi" w:cstheme="minorHAnsi"/>
              </w:rPr>
              <w:t>.</w:t>
            </w:r>
          </w:p>
          <w:p w:rsidR="00E94F25" w:rsidRPr="00506739" w:rsidRDefault="00E94F25" w:rsidP="0071725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7-A-1. El sistema muestra el/los turno/s actualizados.</w:t>
            </w: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9C4F80" w:rsidP="00B456B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B456BA">
              <w:rPr>
                <w:rFonts w:asciiTheme="minorHAnsi" w:hAnsiTheme="minorHAnsi" w:cstheme="minorHAnsi"/>
              </w:rPr>
              <w:t>solicita si se requiere imprimir la consulta de turno/s.</w:t>
            </w:r>
          </w:p>
        </w:tc>
        <w:tc>
          <w:tcPr>
            <w:tcW w:w="4279" w:type="dxa"/>
            <w:gridSpan w:val="3"/>
          </w:tcPr>
          <w:p w:rsidR="009C4F80" w:rsidRDefault="009C4F80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9C4F80" w:rsidP="00F174B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B456BA">
              <w:rPr>
                <w:rFonts w:asciiTheme="minorHAnsi" w:hAnsiTheme="minorHAnsi" w:cstheme="minorHAnsi"/>
                <w:b/>
              </w:rPr>
              <w:t>PW</w:t>
            </w:r>
            <w:r w:rsidR="00B456BA">
              <w:rPr>
                <w:rFonts w:asciiTheme="minorHAnsi" w:hAnsiTheme="minorHAnsi" w:cstheme="minorHAnsi"/>
              </w:rPr>
              <w:t xml:space="preserve"> no selecciona imprimir</w:t>
            </w:r>
            <w:r w:rsidR="00DB787A">
              <w:rPr>
                <w:rFonts w:asciiTheme="minorHAnsi" w:hAnsiTheme="minorHAnsi" w:cstheme="minorHAnsi"/>
              </w:rPr>
              <w:t xml:space="preserve"> el/los turno/</w:t>
            </w:r>
            <w:r w:rsidR="00465044"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279" w:type="dxa"/>
            <w:gridSpan w:val="3"/>
          </w:tcPr>
          <w:p w:rsidR="009C4F80" w:rsidRDefault="009C4F80" w:rsidP="009C4F8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20-A. </w:t>
            </w:r>
            <w:r w:rsidR="00DB787A">
              <w:rPr>
                <w:rFonts w:asciiTheme="minorHAnsi" w:hAnsiTheme="minorHAnsi" w:cstheme="minorHAnsi"/>
              </w:rPr>
              <w:t xml:space="preserve">El </w:t>
            </w:r>
            <w:r w:rsidR="00DB787A">
              <w:rPr>
                <w:rFonts w:asciiTheme="minorHAnsi" w:hAnsiTheme="minorHAnsi" w:cstheme="minorHAnsi"/>
                <w:b/>
              </w:rPr>
              <w:t>PW</w:t>
            </w:r>
            <w:r w:rsidR="00DB787A">
              <w:rPr>
                <w:rFonts w:asciiTheme="minorHAnsi" w:hAnsiTheme="minorHAnsi" w:cstheme="minorHAnsi"/>
              </w:rPr>
              <w:t xml:space="preserve"> selecciona imprimir el/los turno/s.</w:t>
            </w:r>
          </w:p>
        </w:tc>
      </w:tr>
      <w:tr w:rsidR="009C4F8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C4F80" w:rsidRPr="00C15209" w:rsidRDefault="009C4F80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CU</w:t>
            </w:r>
            <w:r w:rsidR="006602B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Default="009C4F80" w:rsidP="00DB78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D07B46" w:rsidRPr="00C15209" w:rsidRDefault="00D07B46" w:rsidP="00DB78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Observación 1 – El sistema verifica que las fechas seleccionadas corresponde a una fecha igual o superior a la fecha actual.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C4F80" w:rsidRPr="00C15209" w:rsidRDefault="009C4F80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C4F8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C4F80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9C4F80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9C4F80" w:rsidRPr="00C15209" w:rsidRDefault="009C4F80" w:rsidP="001F1A9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1F1A97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9C4F80" w:rsidRPr="00C15209" w:rsidRDefault="009C4F8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9C4F80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9C4F80" w:rsidRDefault="009C4F80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9C4F80" w:rsidRDefault="00BF7956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22</w:t>
            </w:r>
            <w:r w:rsidR="009C4F80">
              <w:rPr>
                <w:rFonts w:ascii="Calibri" w:hAnsi="Calibri" w:cs="Calibri"/>
                <w:bCs/>
                <w:sz w:val="22"/>
              </w:rPr>
              <w:t>/06/2013</w:t>
            </w:r>
          </w:p>
        </w:tc>
        <w:tc>
          <w:tcPr>
            <w:tcW w:w="5523" w:type="dxa"/>
            <w:gridSpan w:val="6"/>
          </w:tcPr>
          <w:p w:rsidR="009C4F80" w:rsidRDefault="009C4F80" w:rsidP="001F1A9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1F1A97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9C4F80" w:rsidRDefault="009C4F80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9C4F80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9C4F80" w:rsidRPr="00C15209" w:rsidRDefault="00DB787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9C4F80" w:rsidRPr="00C15209" w:rsidRDefault="00DB787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29/09/2013</w:t>
            </w:r>
          </w:p>
        </w:tc>
        <w:tc>
          <w:tcPr>
            <w:tcW w:w="5523" w:type="dxa"/>
            <w:gridSpan w:val="6"/>
          </w:tcPr>
          <w:p w:rsidR="009C4F80" w:rsidRPr="00C15209" w:rsidRDefault="00DB787A" w:rsidP="001F1A9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1F1A97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9C4F80" w:rsidRPr="00C15209" w:rsidRDefault="00DB787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1F1A97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1F1A97" w:rsidRDefault="001F1A9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1411" w:type="dxa"/>
            <w:gridSpan w:val="2"/>
          </w:tcPr>
          <w:p w:rsidR="001F1A97" w:rsidRDefault="001F1A9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13/10/2013</w:t>
            </w:r>
          </w:p>
        </w:tc>
        <w:tc>
          <w:tcPr>
            <w:tcW w:w="5523" w:type="dxa"/>
            <w:gridSpan w:val="6"/>
          </w:tcPr>
          <w:p w:rsidR="001F1A97" w:rsidRDefault="001F1A97" w:rsidP="00B87B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1F1A97" w:rsidRDefault="001F1A9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1F1A97" w:rsidRPr="00F2427D" w:rsidRDefault="001F1A97" w:rsidP="001F1A97"/>
    <w:sectPr w:rsidR="001F1A97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0B5" w:rsidRDefault="00AC30B5" w:rsidP="003E2693">
      <w:pPr>
        <w:spacing w:line="240" w:lineRule="auto"/>
      </w:pPr>
      <w:r>
        <w:separator/>
      </w:r>
    </w:p>
  </w:endnote>
  <w:endnote w:type="continuationSeparator" w:id="0">
    <w:p w:rsidR="00AC30B5" w:rsidRDefault="00AC30B5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>: Aguilar, Aoki,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012DEC" w:rsidRPr="00012DEC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012DEC" w:rsidRPr="00012DEC">
      <w:rPr>
        <w:rFonts w:asciiTheme="minorHAnsi" w:eastAsiaTheme="minorEastAsia" w:hAnsiTheme="minorHAnsi" w:cstheme="minorBidi"/>
        <w:b/>
      </w:rPr>
      <w:fldChar w:fldCharType="separate"/>
    </w:r>
    <w:r w:rsidR="00E30F44" w:rsidRPr="00E30F44">
      <w:rPr>
        <w:rFonts w:asciiTheme="majorHAnsi" w:eastAsiaTheme="majorEastAsia" w:hAnsiTheme="majorHAnsi" w:cstheme="majorBidi"/>
        <w:b/>
        <w:noProof/>
        <w:lang w:val="es-ES"/>
      </w:rPr>
      <w:t>1</w:t>
    </w:r>
    <w:r w:rsidR="00012DEC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0B5" w:rsidRDefault="00AC30B5" w:rsidP="003E2693">
      <w:pPr>
        <w:spacing w:line="240" w:lineRule="auto"/>
      </w:pPr>
      <w:r>
        <w:separator/>
      </w:r>
    </w:p>
  </w:footnote>
  <w:footnote w:type="continuationSeparator" w:id="0">
    <w:p w:rsidR="00AC30B5" w:rsidRDefault="00AC30B5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012DEC">
    <w:pPr>
      <w:pStyle w:val="Encabezado"/>
    </w:pPr>
    <w:r w:rsidRPr="00012DE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5362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12DEC"/>
    <w:rsid w:val="000233D7"/>
    <w:rsid w:val="00042133"/>
    <w:rsid w:val="00064E21"/>
    <w:rsid w:val="000E71A9"/>
    <w:rsid w:val="00150215"/>
    <w:rsid w:val="00163E17"/>
    <w:rsid w:val="00175A8F"/>
    <w:rsid w:val="00176196"/>
    <w:rsid w:val="0018284C"/>
    <w:rsid w:val="001A264D"/>
    <w:rsid w:val="001C7463"/>
    <w:rsid w:val="001D1117"/>
    <w:rsid w:val="001D3916"/>
    <w:rsid w:val="001E0435"/>
    <w:rsid w:val="001F1A97"/>
    <w:rsid w:val="001F6101"/>
    <w:rsid w:val="002046A9"/>
    <w:rsid w:val="00206C07"/>
    <w:rsid w:val="002118EB"/>
    <w:rsid w:val="00215B09"/>
    <w:rsid w:val="0026789F"/>
    <w:rsid w:val="002724D0"/>
    <w:rsid w:val="002D5281"/>
    <w:rsid w:val="0031427B"/>
    <w:rsid w:val="00327E25"/>
    <w:rsid w:val="003401D9"/>
    <w:rsid w:val="00346D8C"/>
    <w:rsid w:val="00355E2E"/>
    <w:rsid w:val="003822EF"/>
    <w:rsid w:val="003B18F5"/>
    <w:rsid w:val="003C1893"/>
    <w:rsid w:val="003C41C0"/>
    <w:rsid w:val="003E2693"/>
    <w:rsid w:val="003F2C20"/>
    <w:rsid w:val="003F348E"/>
    <w:rsid w:val="00400E9C"/>
    <w:rsid w:val="00410051"/>
    <w:rsid w:val="00465044"/>
    <w:rsid w:val="004D1C4A"/>
    <w:rsid w:val="004F37C1"/>
    <w:rsid w:val="00530BFA"/>
    <w:rsid w:val="00580910"/>
    <w:rsid w:val="00586026"/>
    <w:rsid w:val="006602B9"/>
    <w:rsid w:val="00683CC0"/>
    <w:rsid w:val="0071725F"/>
    <w:rsid w:val="007209D5"/>
    <w:rsid w:val="00732403"/>
    <w:rsid w:val="00742798"/>
    <w:rsid w:val="00764253"/>
    <w:rsid w:val="007B229C"/>
    <w:rsid w:val="008A145A"/>
    <w:rsid w:val="008B0DD5"/>
    <w:rsid w:val="008B5257"/>
    <w:rsid w:val="00906376"/>
    <w:rsid w:val="00910DA8"/>
    <w:rsid w:val="009C4F80"/>
    <w:rsid w:val="00A14A4B"/>
    <w:rsid w:val="00A924E3"/>
    <w:rsid w:val="00AB2A03"/>
    <w:rsid w:val="00AC30B5"/>
    <w:rsid w:val="00AD128C"/>
    <w:rsid w:val="00B456BA"/>
    <w:rsid w:val="00B541DE"/>
    <w:rsid w:val="00BB04B6"/>
    <w:rsid w:val="00BD3931"/>
    <w:rsid w:val="00BD75BE"/>
    <w:rsid w:val="00BF7956"/>
    <w:rsid w:val="00C15209"/>
    <w:rsid w:val="00C26731"/>
    <w:rsid w:val="00C56726"/>
    <w:rsid w:val="00C67661"/>
    <w:rsid w:val="00C827B1"/>
    <w:rsid w:val="00C905B2"/>
    <w:rsid w:val="00CC59C7"/>
    <w:rsid w:val="00CD5C47"/>
    <w:rsid w:val="00D07B46"/>
    <w:rsid w:val="00D728DE"/>
    <w:rsid w:val="00DB6B36"/>
    <w:rsid w:val="00DB787A"/>
    <w:rsid w:val="00DE18DE"/>
    <w:rsid w:val="00E239CB"/>
    <w:rsid w:val="00E30F44"/>
    <w:rsid w:val="00E31071"/>
    <w:rsid w:val="00E41B91"/>
    <w:rsid w:val="00E85FCF"/>
    <w:rsid w:val="00E94F25"/>
    <w:rsid w:val="00ED69B9"/>
    <w:rsid w:val="00F04032"/>
    <w:rsid w:val="00F174BB"/>
    <w:rsid w:val="00F2427D"/>
    <w:rsid w:val="00F82349"/>
    <w:rsid w:val="00FD204C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B917-B066-4644-BE65-1392A051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203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18</cp:revision>
  <dcterms:created xsi:type="dcterms:W3CDTF">2013-06-22T15:45:00Z</dcterms:created>
  <dcterms:modified xsi:type="dcterms:W3CDTF">2013-11-09T14:29:00Z</dcterms:modified>
</cp:coreProperties>
</file>