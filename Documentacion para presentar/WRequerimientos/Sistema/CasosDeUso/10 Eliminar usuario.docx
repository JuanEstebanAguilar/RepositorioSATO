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EA0680" w:rsidRPr="00F0495A" w:rsidTr="00402BE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Administración de Usuarios</w:t>
            </w:r>
          </w:p>
        </w:tc>
      </w:tr>
      <w:tr w:rsidR="00EA0680" w:rsidRPr="00F0495A" w:rsidTr="00402BE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usuario.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EA0680" w:rsidRPr="00C15209" w:rsidRDefault="00EA0680" w:rsidP="00D95D2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95D26">
              <w:rPr>
                <w:rFonts w:asciiTheme="minorHAnsi" w:hAnsiTheme="minorHAnsi" w:cstheme="minorHAnsi"/>
              </w:rPr>
              <w:t>10</w:t>
            </w:r>
          </w:p>
        </w:tc>
      </w:tr>
      <w:tr w:rsidR="00EA0680" w:rsidRPr="00F0495A" w:rsidTr="00402BE5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20EA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</w:rPr>
            </w:r>
            <w:r w:rsidR="00F20EAC">
              <w:rPr>
                <w:rFonts w:asciiTheme="minorHAnsi" w:hAnsiTheme="minorHAnsi" w:cstheme="minorHAnsi"/>
              </w:rPr>
              <w:fldChar w:fldCharType="separate"/>
            </w:r>
            <w:r w:rsidR="00F20EA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F20EA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</w:rPr>
            </w:r>
            <w:r w:rsidR="00F20EAC">
              <w:rPr>
                <w:rFonts w:asciiTheme="minorHAnsi" w:hAnsiTheme="minorHAnsi" w:cstheme="minorHAnsi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F20EA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</w:rPr>
            </w:r>
            <w:r w:rsidR="00F20EAC">
              <w:rPr>
                <w:rFonts w:asciiTheme="minorHAnsi" w:hAnsiTheme="minorHAnsi" w:cstheme="minorHAnsi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EA0680" w:rsidRPr="00F0495A" w:rsidTr="00402BE5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F20EA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</w:rPr>
            </w:r>
            <w:r w:rsidR="00F20EAC">
              <w:rPr>
                <w:rFonts w:asciiTheme="minorHAnsi" w:hAnsiTheme="minorHAnsi" w:cstheme="minorHAnsi"/>
              </w:rPr>
              <w:fldChar w:fldCharType="separate"/>
            </w:r>
            <w:r w:rsidR="00F20EA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F20EA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</w:rPr>
            </w:r>
            <w:r w:rsidR="00F20EAC">
              <w:rPr>
                <w:rFonts w:asciiTheme="minorHAnsi" w:hAnsiTheme="minorHAnsi" w:cstheme="minorHAnsi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F20EA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  <w:sz w:val="20"/>
                <w:szCs w:val="20"/>
              </w:rPr>
            </w:r>
            <w:r w:rsidR="00F20EA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20EA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F20EA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  <w:sz w:val="20"/>
                <w:szCs w:val="20"/>
              </w:rPr>
            </w:r>
            <w:r w:rsidR="00F20EA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EA0680" w:rsidRPr="00F0495A" w:rsidTr="00402BE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F20EA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</w:r>
            <w:r w:rsidR="00F20EA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EA0680" w:rsidRPr="00F0495A" w:rsidTr="00402BE5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20EA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</w:rPr>
            </w:r>
            <w:r w:rsidR="00F20EAC">
              <w:rPr>
                <w:rFonts w:asciiTheme="minorHAnsi" w:hAnsiTheme="minorHAnsi" w:cstheme="minorHAnsi"/>
              </w:rPr>
              <w:fldChar w:fldCharType="separate"/>
            </w:r>
            <w:r w:rsidR="00F20EA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F20EA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0EAC">
              <w:rPr>
                <w:rFonts w:asciiTheme="minorHAnsi" w:hAnsiTheme="minorHAnsi" w:cstheme="minorHAnsi"/>
              </w:rPr>
            </w:r>
            <w:r w:rsidR="00F20EAC">
              <w:rPr>
                <w:rFonts w:asciiTheme="minorHAnsi" w:hAnsiTheme="minorHAnsi" w:cstheme="minorHAnsi"/>
              </w:rPr>
              <w:fldChar w:fldCharType="separate"/>
            </w:r>
            <w:r w:rsidR="00F20EA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los usuarios para eliminar.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EA0680" w:rsidRPr="00F0495A" w:rsidTr="00402BE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EA0680" w:rsidRPr="00C15209" w:rsidRDefault="00EA0680" w:rsidP="00402BE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EA0680" w:rsidRDefault="00EA0680" w:rsidP="00402BE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EA0680" w:rsidRDefault="00EA0680" w:rsidP="00402BE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 el usuario.</w:t>
            </w:r>
          </w:p>
          <w:p w:rsidR="00EA0680" w:rsidRPr="008A0929" w:rsidRDefault="00EA0680" w:rsidP="00402BE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U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el usuario 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a </w:t>
            </w:r>
            <w:r>
              <w:rPr>
                <w:rFonts w:asciiTheme="minorHAnsi" w:hAnsiTheme="minorHAnsi" w:cstheme="minorHAnsi"/>
                <w:b/>
                <w:bCs/>
              </w:rPr>
              <w:t>eliminar.</w:t>
            </w:r>
          </w:p>
        </w:tc>
      </w:tr>
      <w:tr w:rsidR="00EA0680" w:rsidRPr="00F0495A" w:rsidTr="00402BE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EA0680" w:rsidRPr="00C15209" w:rsidRDefault="00EA0680" w:rsidP="00402BE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EA0680" w:rsidRDefault="00EA0680" w:rsidP="00402BE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EA0680" w:rsidRDefault="00EA0680" w:rsidP="00402BE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usuarios.</w:t>
            </w:r>
          </w:p>
          <w:p w:rsidR="00EA0680" w:rsidRDefault="00EA0680" w:rsidP="00402BE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no selecciona ningún usuario.</w:t>
            </w:r>
          </w:p>
          <w:p w:rsidR="00EA0680" w:rsidRPr="008A0929" w:rsidRDefault="00EA0680" w:rsidP="00402BE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eliminar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el usuario.</w:t>
            </w: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Pr="00C15209" w:rsidRDefault="00EA0680" w:rsidP="00402BE5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EA0680" w:rsidRPr="00C15209" w:rsidRDefault="00EA0680" w:rsidP="00402BE5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Pr="00C15209" w:rsidRDefault="00EA0680" w:rsidP="00402BE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 selecciona un usuario para eliminar.</w:t>
            </w:r>
          </w:p>
        </w:tc>
        <w:tc>
          <w:tcPr>
            <w:tcW w:w="4279" w:type="dxa"/>
            <w:gridSpan w:val="3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</w:p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Default="00EA0680" w:rsidP="00402BE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el </w:t>
            </w:r>
            <w:r w:rsidRPr="00EB734E">
              <w:rPr>
                <w:rFonts w:asciiTheme="minorHAnsi" w:hAnsiTheme="minorHAnsi" w:cstheme="minorHAnsi"/>
              </w:rPr>
              <w:t xml:space="preserve">operador, usuario, perfil, </w:t>
            </w:r>
            <w:r>
              <w:rPr>
                <w:rFonts w:asciiTheme="minorHAnsi" w:hAnsiTheme="minorHAnsi" w:cstheme="minorHAnsi"/>
              </w:rPr>
              <w:t>estado</w:t>
            </w:r>
            <w:r w:rsidRPr="00EB734E">
              <w:rPr>
                <w:rFonts w:asciiTheme="minorHAnsi" w:hAnsiTheme="minorHAnsi" w:cstheme="minorHAnsi"/>
              </w:rPr>
              <w:t xml:space="preserve"> y comentario.</w:t>
            </w:r>
          </w:p>
        </w:tc>
        <w:tc>
          <w:tcPr>
            <w:tcW w:w="4279" w:type="dxa"/>
            <w:gridSpan w:val="3"/>
          </w:tcPr>
          <w:p w:rsidR="00EA0680" w:rsidRPr="00C15209" w:rsidRDefault="00EA0680" w:rsidP="00402BE5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Default="00EA0680" w:rsidP="00402BE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selecciona la opción para eliminar un usuario.</w:t>
            </w:r>
          </w:p>
        </w:tc>
        <w:tc>
          <w:tcPr>
            <w:tcW w:w="4279" w:type="dxa"/>
            <w:gridSpan w:val="3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Default="00EA0680" w:rsidP="00402BE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del usuario.</w:t>
            </w:r>
          </w:p>
        </w:tc>
        <w:tc>
          <w:tcPr>
            <w:tcW w:w="4279" w:type="dxa"/>
            <w:gridSpan w:val="3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Default="00EA0680" w:rsidP="00402BE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confirma la eliminación del usuario.</w:t>
            </w:r>
          </w:p>
        </w:tc>
        <w:tc>
          <w:tcPr>
            <w:tcW w:w="4279" w:type="dxa"/>
            <w:gridSpan w:val="3"/>
          </w:tcPr>
          <w:p w:rsidR="00EA0680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no confirma la eliminación del usuario.</w:t>
            </w:r>
          </w:p>
          <w:p w:rsidR="00EA0680" w:rsidRPr="00506739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Default="00EA0680" w:rsidP="00402BE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del usuario.</w:t>
            </w:r>
          </w:p>
        </w:tc>
        <w:tc>
          <w:tcPr>
            <w:tcW w:w="4279" w:type="dxa"/>
            <w:gridSpan w:val="3"/>
          </w:tcPr>
          <w:p w:rsidR="00EA0680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A0680" w:rsidRPr="00F0495A" w:rsidTr="00402BE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A0680" w:rsidRDefault="00EA0680" w:rsidP="00402BE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EA0680" w:rsidRDefault="00EA0680" w:rsidP="00402BE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Use Case donde se incluye: no aplica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A0680" w:rsidRPr="00C15209" w:rsidRDefault="00EA0680" w:rsidP="00402BE5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14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14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665" w:type="dxa"/>
            <w:gridSpan w:val="6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usuario.</w:t>
            </w:r>
          </w:p>
        </w:tc>
        <w:tc>
          <w:tcPr>
            <w:tcW w:w="2007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14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EA0680" w:rsidRPr="00F0495A" w:rsidTr="00402BE5">
        <w:trPr>
          <w:cantSplit/>
          <w:tblCellSpacing w:w="20" w:type="dxa"/>
          <w:jc w:val="center"/>
        </w:trPr>
        <w:tc>
          <w:tcPr>
            <w:tcW w:w="1014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EA0680" w:rsidRPr="00C15209" w:rsidRDefault="00EA0680" w:rsidP="00402BE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EA0680" w:rsidRPr="00F2427D" w:rsidRDefault="00EA0680" w:rsidP="00EA0680"/>
    <w:p w:rsidR="00683CC0" w:rsidRPr="00F2427D" w:rsidRDefault="00683CC0" w:rsidP="00F2427D">
      <w:bookmarkStart w:id="1" w:name="_GoBack"/>
      <w:bookmarkEnd w:id="1"/>
    </w:p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253" w:rsidRDefault="00370253" w:rsidP="003E2693">
      <w:pPr>
        <w:spacing w:line="240" w:lineRule="auto"/>
      </w:pPr>
      <w:r>
        <w:separator/>
      </w:r>
    </w:p>
  </w:endnote>
  <w:endnote w:type="continuationSeparator" w:id="0">
    <w:p w:rsidR="00370253" w:rsidRDefault="0037025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F20EAC" w:rsidP="00693A94">
    <w:pPr>
      <w:pStyle w:val="Piedepgina"/>
      <w:rPr>
        <w:rFonts w:asciiTheme="minorHAnsi" w:eastAsiaTheme="majorEastAsia" w:hAnsiTheme="minorHAnsi" w:cstheme="minorHAnsi"/>
      </w:rPr>
    </w:pPr>
    <w:r w:rsidRPr="00F20EA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F20EAC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F20EAC">
      <w:rPr>
        <w:rFonts w:asciiTheme="minorHAnsi" w:eastAsiaTheme="minorEastAsia" w:hAnsiTheme="minorHAnsi" w:cstheme="minorHAnsi"/>
        <w:b/>
      </w:rPr>
      <w:fldChar w:fldCharType="separate"/>
    </w:r>
    <w:r w:rsidR="00D95D26" w:rsidRPr="00D95D26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253" w:rsidRDefault="00370253" w:rsidP="003E2693">
      <w:pPr>
        <w:spacing w:line="240" w:lineRule="auto"/>
      </w:pPr>
      <w:r>
        <w:separator/>
      </w:r>
    </w:p>
  </w:footnote>
  <w:footnote w:type="continuationSeparator" w:id="0">
    <w:p w:rsidR="00370253" w:rsidRDefault="0037025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F20EAC">
    <w:pPr>
      <w:pStyle w:val="Encabezado"/>
    </w:pPr>
    <w:r w:rsidRPr="00F20EA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0680"/>
    <w:rsid w:val="000E71A9"/>
    <w:rsid w:val="00150215"/>
    <w:rsid w:val="00163E17"/>
    <w:rsid w:val="0018284C"/>
    <w:rsid w:val="001C7463"/>
    <w:rsid w:val="00346D8C"/>
    <w:rsid w:val="00370253"/>
    <w:rsid w:val="003822EF"/>
    <w:rsid w:val="003B7057"/>
    <w:rsid w:val="003C41C0"/>
    <w:rsid w:val="003E2693"/>
    <w:rsid w:val="0045433E"/>
    <w:rsid w:val="004D7A60"/>
    <w:rsid w:val="00683CC0"/>
    <w:rsid w:val="00693A94"/>
    <w:rsid w:val="007B229C"/>
    <w:rsid w:val="007F19C8"/>
    <w:rsid w:val="008B0DD5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D95D26"/>
    <w:rsid w:val="00E239CB"/>
    <w:rsid w:val="00E85FCF"/>
    <w:rsid w:val="00EA0680"/>
    <w:rsid w:val="00F20EAC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80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80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24DBB-68AD-496E-B2DB-04BDA910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3</cp:revision>
  <dcterms:created xsi:type="dcterms:W3CDTF">2013-06-23T19:36:00Z</dcterms:created>
  <dcterms:modified xsi:type="dcterms:W3CDTF">2013-11-02T15:22:00Z</dcterms:modified>
</cp:coreProperties>
</file>