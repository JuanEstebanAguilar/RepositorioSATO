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165"/>
        <w:gridCol w:w="2410"/>
        <w:gridCol w:w="284"/>
        <w:gridCol w:w="491"/>
        <w:gridCol w:w="248"/>
        <w:gridCol w:w="1248"/>
        <w:gridCol w:w="1024"/>
        <w:gridCol w:w="2067"/>
      </w:tblGrid>
      <w:tr w:rsidR="00A0424A" w:rsidRPr="00F0495A" w:rsidTr="00EC1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A0424A" w:rsidRPr="00C15209" w:rsidRDefault="00A0424A" w:rsidP="00EC17F6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E46D5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A0424A" w:rsidRPr="00F0495A" w:rsidTr="00EC17F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A0424A" w:rsidRPr="00C15209" w:rsidRDefault="00A0424A" w:rsidP="00EC17F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Eliminar barrio.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A0424A" w:rsidRPr="00C15209" w:rsidRDefault="00A0424A" w:rsidP="003E13B3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3E13B3">
              <w:rPr>
                <w:rFonts w:asciiTheme="minorHAnsi" w:hAnsiTheme="minorHAnsi" w:cstheme="minorHAnsi"/>
              </w:rPr>
              <w:t>38</w:t>
            </w:r>
          </w:p>
        </w:tc>
      </w:tr>
      <w:tr w:rsidR="00A0424A" w:rsidRPr="00F0495A" w:rsidTr="00EC17F6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A0424A" w:rsidRPr="00C15209" w:rsidRDefault="00A0424A" w:rsidP="00EC17F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351F8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</w:rPr>
            </w:r>
            <w:r w:rsidR="00351F8A">
              <w:rPr>
                <w:rFonts w:asciiTheme="minorHAnsi" w:hAnsiTheme="minorHAnsi" w:cstheme="minorHAnsi"/>
              </w:rPr>
              <w:fldChar w:fldCharType="separate"/>
            </w:r>
            <w:r w:rsidR="00351F8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351F8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</w:rPr>
            </w:r>
            <w:r w:rsidR="00351F8A">
              <w:rPr>
                <w:rFonts w:asciiTheme="minorHAnsi" w:hAnsiTheme="minorHAnsi" w:cstheme="minorHAnsi"/>
              </w:rPr>
              <w:fldChar w:fldCharType="separate"/>
            </w:r>
            <w:r w:rsidR="00351F8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351F8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</w:rPr>
            </w:r>
            <w:r w:rsidR="00351F8A">
              <w:rPr>
                <w:rFonts w:asciiTheme="minorHAnsi" w:hAnsiTheme="minorHAnsi" w:cstheme="minorHAnsi"/>
              </w:rPr>
              <w:fldChar w:fldCharType="separate"/>
            </w:r>
            <w:r w:rsidR="00351F8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A0424A" w:rsidRPr="00F0495A" w:rsidTr="00EC17F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A0424A" w:rsidRPr="00C15209" w:rsidRDefault="00A0424A" w:rsidP="00EC17F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351F8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</w:rPr>
            </w:r>
            <w:r w:rsidR="00351F8A">
              <w:rPr>
                <w:rFonts w:asciiTheme="minorHAnsi" w:hAnsiTheme="minorHAnsi" w:cstheme="minorHAnsi"/>
              </w:rPr>
              <w:fldChar w:fldCharType="separate"/>
            </w:r>
            <w:r w:rsidR="00351F8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351F8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</w:rPr>
            </w:r>
            <w:r w:rsidR="00351F8A">
              <w:rPr>
                <w:rFonts w:asciiTheme="minorHAnsi" w:hAnsiTheme="minorHAnsi" w:cstheme="minorHAnsi"/>
              </w:rPr>
              <w:fldChar w:fldCharType="separate"/>
            </w:r>
            <w:r w:rsidR="00351F8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A0424A" w:rsidRPr="00C15209" w:rsidRDefault="00A0424A" w:rsidP="00EC17F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351F8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  <w:sz w:val="20"/>
                <w:szCs w:val="20"/>
              </w:rPr>
            </w:r>
            <w:r w:rsidR="00351F8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351F8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351F8A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  <w:sz w:val="20"/>
                <w:szCs w:val="20"/>
              </w:rPr>
            </w:r>
            <w:r w:rsidR="00351F8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351F8A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A0424A" w:rsidRPr="00F0495A" w:rsidTr="00EC1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A0424A" w:rsidRPr="00C15209" w:rsidRDefault="00A0424A" w:rsidP="00EC17F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351F8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  <w:sz w:val="18"/>
                <w:szCs w:val="18"/>
              </w:rPr>
            </w:r>
            <w:r w:rsidR="00351F8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51F8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351F8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  <w:sz w:val="18"/>
                <w:szCs w:val="18"/>
              </w:rPr>
            </w:r>
            <w:r w:rsidR="00351F8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51F8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351F8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  <w:sz w:val="18"/>
                <w:szCs w:val="18"/>
              </w:rPr>
            </w:r>
            <w:r w:rsidR="00351F8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51F8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351F8A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  <w:sz w:val="18"/>
                <w:szCs w:val="18"/>
              </w:rPr>
            </w:r>
            <w:r w:rsidR="00351F8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51F8A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351F8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  <w:sz w:val="18"/>
                <w:szCs w:val="18"/>
              </w:rPr>
            </w:r>
            <w:r w:rsidR="00351F8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51F8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A0424A" w:rsidRPr="00F0495A" w:rsidTr="00773BFA">
        <w:trPr>
          <w:cantSplit/>
          <w:trHeight w:val="385"/>
          <w:tblCellSpacing w:w="20" w:type="dxa"/>
          <w:jc w:val="center"/>
        </w:trPr>
        <w:tc>
          <w:tcPr>
            <w:tcW w:w="4733" w:type="dxa"/>
            <w:gridSpan w:val="4"/>
          </w:tcPr>
          <w:p w:rsidR="00A0424A" w:rsidRPr="00C15209" w:rsidRDefault="00A0424A" w:rsidP="00EC17F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773BFA">
              <w:rPr>
                <w:rFonts w:asciiTheme="minorHAnsi" w:hAnsiTheme="minorHAnsi" w:cstheme="minorHAnsi"/>
              </w:rPr>
              <w:t>Encargado de Recepción (</w:t>
            </w:r>
            <w:r w:rsidR="00773BFA" w:rsidRPr="0036030D">
              <w:rPr>
                <w:rFonts w:asciiTheme="minorHAnsi" w:hAnsiTheme="minorHAnsi" w:cstheme="minorHAnsi"/>
                <w:b/>
              </w:rPr>
              <w:t>ER</w:t>
            </w:r>
            <w:r w:rsidR="00773BFA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302" w:type="dxa"/>
            <w:gridSpan w:val="6"/>
          </w:tcPr>
          <w:p w:rsidR="00A0424A" w:rsidRPr="00C15209" w:rsidRDefault="00A0424A" w:rsidP="00EC17F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0424A" w:rsidRPr="00C15209" w:rsidRDefault="00A0424A" w:rsidP="00EC17F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351F8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</w:rPr>
            </w:r>
            <w:r w:rsidR="00351F8A">
              <w:rPr>
                <w:rFonts w:asciiTheme="minorHAnsi" w:hAnsiTheme="minorHAnsi" w:cstheme="minorHAnsi"/>
              </w:rPr>
              <w:fldChar w:fldCharType="separate"/>
            </w:r>
            <w:r w:rsidR="00351F8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351F8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51F8A">
              <w:rPr>
                <w:rFonts w:asciiTheme="minorHAnsi" w:hAnsiTheme="minorHAnsi" w:cstheme="minorHAnsi"/>
              </w:rPr>
            </w:r>
            <w:r w:rsidR="00351F8A">
              <w:rPr>
                <w:rFonts w:asciiTheme="minorHAnsi" w:hAnsiTheme="minorHAnsi" w:cstheme="minorHAnsi"/>
              </w:rPr>
              <w:fldChar w:fldCharType="separate"/>
            </w:r>
            <w:r w:rsidR="00351F8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0424A" w:rsidRPr="00C15209" w:rsidRDefault="00A0424A" w:rsidP="001C272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de los datos del barrio para eliminar.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0424A" w:rsidRPr="00C15209" w:rsidRDefault="00A0424A" w:rsidP="00EC17F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A0424A" w:rsidRPr="00F0495A" w:rsidTr="00EC1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A0424A" w:rsidRPr="00C15209" w:rsidRDefault="00A0424A" w:rsidP="00EC17F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A0424A" w:rsidRPr="00C15209" w:rsidRDefault="00A0424A" w:rsidP="00EC17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A0424A" w:rsidRDefault="00A0424A" w:rsidP="00EC17F6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A0424A" w:rsidRDefault="00A0424A" w:rsidP="00EC17F6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 w:rsidR="005D25EA">
              <w:rPr>
                <w:rFonts w:asciiTheme="minorHAnsi" w:hAnsiTheme="minorHAnsi" w:cstheme="minorHAnsi"/>
                <w:b/>
                <w:bCs/>
              </w:rPr>
              <w:t>elimina</w:t>
            </w:r>
            <w:bookmarkStart w:id="1" w:name="_GoBack"/>
            <w:bookmarkEnd w:id="1"/>
            <w:r w:rsidR="00676A4D">
              <w:rPr>
                <w:rFonts w:asciiTheme="minorHAnsi" w:hAnsiTheme="minorHAnsi" w:cstheme="minorHAnsi"/>
                <w:b/>
                <w:bCs/>
              </w:rPr>
              <w:t xml:space="preserve"> el</w:t>
            </w:r>
            <w:r w:rsidRPr="0026789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barrio</w:t>
            </w:r>
            <w:r w:rsidR="001C272E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A0424A" w:rsidRPr="008A0929" w:rsidRDefault="00A0424A" w:rsidP="00773BFA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A0929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 w:rsidR="00773BFA">
              <w:rPr>
                <w:rFonts w:asciiTheme="minorHAnsi" w:hAnsiTheme="minorHAnsi" w:cstheme="minorHAnsi"/>
                <w:b/>
                <w:bCs/>
              </w:rPr>
              <w:t>ER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el barrio 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a </w:t>
            </w:r>
            <w:r>
              <w:rPr>
                <w:rFonts w:asciiTheme="minorHAnsi" w:hAnsiTheme="minorHAnsi" w:cstheme="minorHAnsi"/>
                <w:b/>
                <w:bCs/>
              </w:rPr>
              <w:t>eliminar</w:t>
            </w:r>
            <w:r w:rsidR="001C272E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A0424A" w:rsidRPr="00F0495A" w:rsidTr="00EC1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A0424A" w:rsidRPr="00C15209" w:rsidRDefault="00A0424A" w:rsidP="00EC17F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A0424A" w:rsidRDefault="00A0424A" w:rsidP="00EC17F6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A0424A" w:rsidRDefault="001C272E" w:rsidP="00EC17F6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No se encuentran </w:t>
            </w:r>
            <w:r w:rsidR="00A0424A">
              <w:rPr>
                <w:rFonts w:asciiTheme="minorHAnsi" w:hAnsiTheme="minorHAnsi" w:cstheme="minorHAnsi"/>
                <w:b/>
                <w:bCs/>
              </w:rPr>
              <w:t>barrio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A0424A" w:rsidRDefault="00773BFA" w:rsidP="00EC17F6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A0424A">
              <w:rPr>
                <w:rFonts w:asciiTheme="minorHAnsi" w:hAnsiTheme="minorHAnsi" w:cstheme="minorHAnsi"/>
                <w:b/>
                <w:bCs/>
              </w:rPr>
              <w:t xml:space="preserve"> no selecciona ningún barrio</w:t>
            </w:r>
            <w:r w:rsidR="001C272E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A0424A" w:rsidRPr="008A0929" w:rsidRDefault="00773BFA" w:rsidP="00EC17F6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A0424A" w:rsidRPr="008A0929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 w:rsidR="00A0424A">
              <w:rPr>
                <w:rFonts w:asciiTheme="minorHAnsi" w:hAnsiTheme="minorHAnsi" w:cstheme="minorHAnsi"/>
                <w:b/>
                <w:bCs/>
              </w:rPr>
              <w:t>no confirmar eliminar</w:t>
            </w:r>
            <w:r w:rsidR="00A0424A" w:rsidRPr="008A092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A0424A">
              <w:rPr>
                <w:rFonts w:asciiTheme="minorHAnsi" w:hAnsiTheme="minorHAnsi" w:cstheme="minorHAnsi"/>
                <w:b/>
                <w:bCs/>
              </w:rPr>
              <w:t>el barrio</w:t>
            </w:r>
            <w:r w:rsidR="001C272E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A0424A" w:rsidRPr="00F0495A" w:rsidTr="00EC1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0424A" w:rsidRPr="00C15209" w:rsidRDefault="00A0424A" w:rsidP="00EC17F6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A0424A" w:rsidRPr="00C15209" w:rsidRDefault="00A0424A" w:rsidP="00EC17F6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A0424A" w:rsidRPr="00F0495A" w:rsidTr="00EC1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0424A" w:rsidRPr="00C15209" w:rsidRDefault="00A0424A" w:rsidP="00EC17F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773BFA">
              <w:rPr>
                <w:rFonts w:asciiTheme="minorHAnsi" w:hAnsiTheme="minorHAnsi" w:cstheme="minorHAnsi"/>
              </w:rPr>
              <w:t>Encargado de Recepción (</w:t>
            </w:r>
            <w:r w:rsidR="00773BFA" w:rsidRPr="0036030D">
              <w:rPr>
                <w:rFonts w:asciiTheme="minorHAnsi" w:hAnsiTheme="minorHAnsi" w:cstheme="minorHAnsi"/>
                <w:b/>
              </w:rPr>
              <w:t>ER</w:t>
            </w:r>
            <w:r w:rsidR="00773BFA">
              <w:rPr>
                <w:rFonts w:asciiTheme="minorHAnsi" w:hAnsiTheme="minorHAnsi" w:cstheme="minorHAnsi"/>
              </w:rPr>
              <w:t xml:space="preserve">) </w:t>
            </w:r>
            <w:r>
              <w:rPr>
                <w:rFonts w:asciiTheme="minorHAnsi" w:hAnsiTheme="minorHAnsi" w:cstheme="minorHAnsi"/>
              </w:rPr>
              <w:t>selecciona un barrio para eliminar.</w:t>
            </w:r>
          </w:p>
        </w:tc>
        <w:tc>
          <w:tcPr>
            <w:tcW w:w="4279" w:type="dxa"/>
            <w:gridSpan w:val="3"/>
          </w:tcPr>
          <w:p w:rsidR="00A0424A" w:rsidRPr="00C15209" w:rsidRDefault="00A0424A" w:rsidP="00EC17F6">
            <w:pPr>
              <w:jc w:val="both"/>
              <w:rPr>
                <w:rFonts w:asciiTheme="minorHAnsi" w:hAnsiTheme="minorHAnsi" w:cstheme="minorHAnsi"/>
              </w:rPr>
            </w:pPr>
          </w:p>
          <w:p w:rsidR="00A0424A" w:rsidRPr="00C15209" w:rsidRDefault="00A0424A" w:rsidP="00EC17F6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0424A" w:rsidRPr="00F0495A" w:rsidTr="00EC1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0424A" w:rsidRDefault="00A0424A" w:rsidP="00EC17F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nombre de la Provincia, Departamento, Localidad, Barrio y Comentario.</w:t>
            </w:r>
          </w:p>
        </w:tc>
        <w:tc>
          <w:tcPr>
            <w:tcW w:w="4279" w:type="dxa"/>
            <w:gridSpan w:val="3"/>
          </w:tcPr>
          <w:p w:rsidR="00A0424A" w:rsidRPr="00C15209" w:rsidRDefault="00A0424A" w:rsidP="00EC17F6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A0424A" w:rsidRPr="00F0495A" w:rsidTr="00EC1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0424A" w:rsidRDefault="00A0424A" w:rsidP="00EC17F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773BFA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selecciona la opción para eliminar un barrio.</w:t>
            </w:r>
          </w:p>
        </w:tc>
        <w:tc>
          <w:tcPr>
            <w:tcW w:w="4279" w:type="dxa"/>
            <w:gridSpan w:val="3"/>
          </w:tcPr>
          <w:p w:rsidR="00A0424A" w:rsidRPr="00C15209" w:rsidRDefault="00A0424A" w:rsidP="00EC17F6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0424A" w:rsidRPr="00F0495A" w:rsidTr="00EC1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0424A" w:rsidRDefault="00A0424A" w:rsidP="00EC17F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eliminación del barrio.</w:t>
            </w:r>
          </w:p>
        </w:tc>
        <w:tc>
          <w:tcPr>
            <w:tcW w:w="4279" w:type="dxa"/>
            <w:gridSpan w:val="3"/>
          </w:tcPr>
          <w:p w:rsidR="00A0424A" w:rsidRPr="00C15209" w:rsidRDefault="00A0424A" w:rsidP="00EC17F6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0424A" w:rsidRPr="00F0495A" w:rsidTr="00EC1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0424A" w:rsidRDefault="00A0424A" w:rsidP="00EC17F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773BFA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confirma la eliminación del barrio.</w:t>
            </w:r>
          </w:p>
        </w:tc>
        <w:tc>
          <w:tcPr>
            <w:tcW w:w="4279" w:type="dxa"/>
            <w:gridSpan w:val="3"/>
          </w:tcPr>
          <w:p w:rsidR="00A0424A" w:rsidRDefault="00A0424A" w:rsidP="00EC17F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 w:rsidR="00773BFA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confirma la eliminación del barrio.</w:t>
            </w:r>
          </w:p>
          <w:p w:rsidR="00A0424A" w:rsidRPr="00506739" w:rsidRDefault="00A0424A" w:rsidP="00EC17F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A0424A" w:rsidRPr="00F0495A" w:rsidTr="00EC1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0424A" w:rsidRDefault="00A0424A" w:rsidP="00EC17F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eliminación del barrio.</w:t>
            </w:r>
          </w:p>
        </w:tc>
        <w:tc>
          <w:tcPr>
            <w:tcW w:w="4279" w:type="dxa"/>
            <w:gridSpan w:val="3"/>
          </w:tcPr>
          <w:p w:rsidR="00A0424A" w:rsidRDefault="00A0424A" w:rsidP="00EC17F6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0424A" w:rsidRPr="00F0495A" w:rsidTr="00EC1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0424A" w:rsidRDefault="00A0424A" w:rsidP="00EC17F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A0424A" w:rsidRDefault="00A0424A" w:rsidP="00EC17F6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0424A" w:rsidRPr="00C15209" w:rsidRDefault="00A0424A" w:rsidP="00EC17F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0424A" w:rsidRPr="00C15209" w:rsidRDefault="00A0424A" w:rsidP="00EC17F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0424A" w:rsidRPr="00C15209" w:rsidRDefault="00A0424A" w:rsidP="00EC17F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A0424A" w:rsidRPr="00C15209" w:rsidRDefault="00A0424A" w:rsidP="00EC17F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B06C11">
              <w:rPr>
                <w:rFonts w:asciiTheme="minorHAnsi" w:hAnsiTheme="minorHAnsi" w:cstheme="minorHAnsi"/>
                <w:b/>
                <w:bCs/>
              </w:rPr>
              <w:t xml:space="preserve"> (Reunión, entrevista, documento, etc.):</w:t>
            </w:r>
          </w:p>
        </w:tc>
        <w:tc>
          <w:tcPr>
            <w:tcW w:w="4527" w:type="dxa"/>
            <w:gridSpan w:val="4"/>
          </w:tcPr>
          <w:p w:rsidR="00A0424A" w:rsidRPr="00C15209" w:rsidRDefault="00A0424A" w:rsidP="00EC17F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0424A" w:rsidRPr="00C15209" w:rsidRDefault="00A0424A" w:rsidP="00EC17F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0424A" w:rsidRPr="00C15209" w:rsidRDefault="00A0424A" w:rsidP="00EC17F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0424A" w:rsidRPr="00C15209" w:rsidRDefault="00A0424A" w:rsidP="00EC17F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Use Case donde se incluye: no aplica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0424A" w:rsidRPr="00C15209" w:rsidRDefault="00A0424A" w:rsidP="00EC17F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0424A" w:rsidRPr="00C15209" w:rsidRDefault="00A0424A" w:rsidP="00EC17F6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14" w:type="dxa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14" w:type="dxa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665" w:type="dxa"/>
            <w:gridSpan w:val="6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Eliminar barrio</w:t>
            </w:r>
          </w:p>
        </w:tc>
        <w:tc>
          <w:tcPr>
            <w:tcW w:w="2007" w:type="dxa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14" w:type="dxa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A0424A" w:rsidRPr="00F0495A" w:rsidTr="00EC17F6">
        <w:trPr>
          <w:cantSplit/>
          <w:tblCellSpacing w:w="20" w:type="dxa"/>
          <w:jc w:val="center"/>
        </w:trPr>
        <w:tc>
          <w:tcPr>
            <w:tcW w:w="1014" w:type="dxa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A0424A" w:rsidRPr="00C15209" w:rsidRDefault="00A0424A" w:rsidP="00EC17F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821" w:rsidRDefault="00EF5821" w:rsidP="003E2693">
      <w:pPr>
        <w:spacing w:line="240" w:lineRule="auto"/>
      </w:pPr>
      <w:r>
        <w:separator/>
      </w:r>
    </w:p>
  </w:endnote>
  <w:endnote w:type="continuationSeparator" w:id="0">
    <w:p w:rsidR="00EF5821" w:rsidRDefault="00EF5821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351F8A" w:rsidP="00693A94">
    <w:pPr>
      <w:pStyle w:val="Piedepgina"/>
      <w:rPr>
        <w:rFonts w:asciiTheme="minorHAnsi" w:eastAsiaTheme="majorEastAsia" w:hAnsiTheme="minorHAnsi" w:cstheme="minorHAnsi"/>
      </w:rPr>
    </w:pPr>
    <w:r w:rsidRPr="00351F8A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351F8A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351F8A">
      <w:rPr>
        <w:rFonts w:asciiTheme="minorHAnsi" w:eastAsiaTheme="minorEastAsia" w:hAnsiTheme="minorHAnsi" w:cstheme="minorHAnsi"/>
        <w:b/>
      </w:rPr>
      <w:fldChar w:fldCharType="separate"/>
    </w:r>
    <w:r w:rsidR="003E13B3" w:rsidRPr="003E13B3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821" w:rsidRDefault="00EF5821" w:rsidP="003E2693">
      <w:pPr>
        <w:spacing w:line="240" w:lineRule="auto"/>
      </w:pPr>
      <w:r>
        <w:separator/>
      </w:r>
    </w:p>
  </w:footnote>
  <w:footnote w:type="continuationSeparator" w:id="0">
    <w:p w:rsidR="00EF5821" w:rsidRDefault="00EF5821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351F8A">
    <w:pPr>
      <w:pStyle w:val="Encabezado"/>
    </w:pPr>
    <w:r w:rsidRPr="00351F8A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0424A"/>
    <w:rsid w:val="00032B8E"/>
    <w:rsid w:val="000E71A9"/>
    <w:rsid w:val="00150215"/>
    <w:rsid w:val="00163E17"/>
    <w:rsid w:val="0018284C"/>
    <w:rsid w:val="00190A70"/>
    <w:rsid w:val="001C272E"/>
    <w:rsid w:val="001C7463"/>
    <w:rsid w:val="00346D8C"/>
    <w:rsid w:val="00351F8A"/>
    <w:rsid w:val="003822EF"/>
    <w:rsid w:val="003B7057"/>
    <w:rsid w:val="003C41C0"/>
    <w:rsid w:val="003E13B3"/>
    <w:rsid w:val="003E2693"/>
    <w:rsid w:val="0045433E"/>
    <w:rsid w:val="004D7A60"/>
    <w:rsid w:val="004E2267"/>
    <w:rsid w:val="005779CA"/>
    <w:rsid w:val="005D25EA"/>
    <w:rsid w:val="00676A4D"/>
    <w:rsid w:val="00683CC0"/>
    <w:rsid w:val="00693A94"/>
    <w:rsid w:val="00773BFA"/>
    <w:rsid w:val="007B229C"/>
    <w:rsid w:val="008340DD"/>
    <w:rsid w:val="008B0DD5"/>
    <w:rsid w:val="00A0424A"/>
    <w:rsid w:val="00A14A4B"/>
    <w:rsid w:val="00A3150C"/>
    <w:rsid w:val="00A3702D"/>
    <w:rsid w:val="00AB2A03"/>
    <w:rsid w:val="00BD75BE"/>
    <w:rsid w:val="00C15209"/>
    <w:rsid w:val="00C26731"/>
    <w:rsid w:val="00C32960"/>
    <w:rsid w:val="00C905B2"/>
    <w:rsid w:val="00CC59C7"/>
    <w:rsid w:val="00D57DF1"/>
    <w:rsid w:val="00E239CB"/>
    <w:rsid w:val="00E85FCF"/>
    <w:rsid w:val="00EF5821"/>
    <w:rsid w:val="00F2427D"/>
    <w:rsid w:val="00F82349"/>
    <w:rsid w:val="00F97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424A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424A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518DB-72B0-47BA-A5E0-C8B9979EF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4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9</cp:revision>
  <dcterms:created xsi:type="dcterms:W3CDTF">2013-06-23T12:49:00Z</dcterms:created>
  <dcterms:modified xsi:type="dcterms:W3CDTF">2013-11-03T13:54:00Z</dcterms:modified>
</cp:coreProperties>
</file>