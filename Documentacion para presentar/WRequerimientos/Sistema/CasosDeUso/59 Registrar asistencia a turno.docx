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444A4E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88387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883874">
              <w:rPr>
                <w:rFonts w:asciiTheme="minorHAnsi" w:hAnsiTheme="minorHAnsi" w:cstheme="minorHAnsi"/>
              </w:rPr>
              <w:t>Confirmar</w:t>
            </w:r>
            <w:r w:rsidR="00A74271">
              <w:rPr>
                <w:rFonts w:asciiTheme="minorHAnsi" w:hAnsiTheme="minorHAnsi" w:cstheme="minorHAnsi"/>
              </w:rPr>
              <w:t xml:space="preserve"> asistencia a turno.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C57C3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C57C3A">
              <w:rPr>
                <w:rFonts w:asciiTheme="minorHAnsi" w:hAnsiTheme="minorHAnsi" w:cstheme="minorHAnsi"/>
              </w:rPr>
              <w:t>59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3F79D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C06514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F79D1">
              <w:rPr>
                <w:rFonts w:asciiTheme="minorHAnsi" w:hAnsiTheme="minorHAnsi" w:cstheme="minorHAnsi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</w:rPr>
            </w:r>
            <w:r w:rsidR="00C06514">
              <w:rPr>
                <w:rFonts w:asciiTheme="minorHAnsi" w:hAnsiTheme="minorHAnsi" w:cstheme="minorHAnsi"/>
              </w:rPr>
              <w:fldChar w:fldCharType="separate"/>
            </w:r>
            <w:r w:rsidR="00C06514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C06514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</w:rPr>
            </w:r>
            <w:r w:rsidR="00C06514">
              <w:rPr>
                <w:rFonts w:asciiTheme="minorHAnsi" w:hAnsiTheme="minorHAnsi" w:cstheme="minorHAnsi"/>
              </w:rPr>
              <w:fldChar w:fldCharType="separate"/>
            </w:r>
            <w:r w:rsidR="00C06514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C06514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</w:rPr>
            </w:r>
            <w:r w:rsidR="00C06514">
              <w:rPr>
                <w:rFonts w:asciiTheme="minorHAnsi" w:hAnsiTheme="minorHAnsi" w:cstheme="minorHAnsi"/>
              </w:rPr>
              <w:fldChar w:fldCharType="separate"/>
            </w:r>
            <w:r w:rsidR="00C06514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3F79D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C06514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F79D1">
              <w:rPr>
                <w:rFonts w:asciiTheme="minorHAnsi" w:hAnsiTheme="minorHAnsi" w:cstheme="minorHAnsi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</w:rPr>
            </w:r>
            <w:r w:rsidR="00C06514">
              <w:rPr>
                <w:rFonts w:asciiTheme="minorHAnsi" w:hAnsiTheme="minorHAnsi" w:cstheme="minorHAnsi"/>
              </w:rPr>
              <w:fldChar w:fldCharType="separate"/>
            </w:r>
            <w:r w:rsidR="00C06514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C06514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</w:rPr>
            </w:r>
            <w:r w:rsidR="00C06514">
              <w:rPr>
                <w:rFonts w:asciiTheme="minorHAnsi" w:hAnsiTheme="minorHAnsi" w:cstheme="minorHAnsi"/>
              </w:rPr>
              <w:fldChar w:fldCharType="separate"/>
            </w:r>
            <w:r w:rsidR="00C06514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C06514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  <w:sz w:val="20"/>
                <w:szCs w:val="20"/>
              </w:rPr>
            </w:r>
            <w:r w:rsidR="00C06514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C06514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C06514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  <w:sz w:val="20"/>
                <w:szCs w:val="20"/>
              </w:rPr>
            </w:r>
            <w:r w:rsidR="00C06514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C06514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3F79D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C0651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  <w:sz w:val="18"/>
                <w:szCs w:val="18"/>
              </w:rPr>
            </w:r>
            <w:r w:rsidR="00C0651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0651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C0651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  <w:sz w:val="18"/>
                <w:szCs w:val="18"/>
              </w:rPr>
            </w:r>
            <w:r w:rsidR="00C0651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0651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C06514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5"/>
            <w:r w:rsidR="003F79D1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  <w:sz w:val="18"/>
                <w:szCs w:val="18"/>
              </w:rPr>
            </w:r>
            <w:r w:rsidR="00C0651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06514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C0651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  <w:sz w:val="18"/>
                <w:szCs w:val="18"/>
              </w:rPr>
            </w:r>
            <w:r w:rsidR="00C0651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0651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C0651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  <w:sz w:val="18"/>
                <w:szCs w:val="18"/>
              </w:rPr>
            </w:r>
            <w:r w:rsidR="00C0651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0651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3F79D1">
              <w:rPr>
                <w:rFonts w:asciiTheme="minorHAnsi" w:hAnsiTheme="minorHAnsi" w:cstheme="minorHAnsi"/>
              </w:rPr>
              <w:t>Encargado de Turnos (</w:t>
            </w:r>
            <w:r w:rsidR="003F79D1" w:rsidRPr="00602A98">
              <w:rPr>
                <w:rFonts w:asciiTheme="minorHAnsi" w:hAnsiTheme="minorHAnsi" w:cstheme="minorHAnsi"/>
                <w:b/>
              </w:rPr>
              <w:t>ET</w:t>
            </w:r>
            <w:r w:rsidR="003F79D1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C06514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</w:rPr>
            </w:r>
            <w:r w:rsidR="00C06514">
              <w:rPr>
                <w:rFonts w:asciiTheme="minorHAnsi" w:hAnsiTheme="minorHAnsi" w:cstheme="minorHAnsi"/>
              </w:rPr>
              <w:fldChar w:fldCharType="separate"/>
            </w:r>
            <w:r w:rsidR="00C06514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C06514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06514">
              <w:rPr>
                <w:rFonts w:asciiTheme="minorHAnsi" w:hAnsiTheme="minorHAnsi" w:cstheme="minorHAnsi"/>
              </w:rPr>
            </w:r>
            <w:r w:rsidR="00C06514">
              <w:rPr>
                <w:rFonts w:asciiTheme="minorHAnsi" w:hAnsiTheme="minorHAnsi" w:cstheme="minorHAnsi"/>
              </w:rPr>
              <w:fldChar w:fldCharType="separate"/>
            </w:r>
            <w:r w:rsidR="00C06514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C8231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C82319">
              <w:rPr>
                <w:rFonts w:asciiTheme="minorHAnsi" w:hAnsiTheme="minorHAnsi" w:cstheme="minorHAnsi"/>
              </w:rPr>
              <w:t xml:space="preserve">Registrar </w:t>
            </w:r>
            <w:r w:rsidR="00883874">
              <w:rPr>
                <w:rFonts w:asciiTheme="minorHAnsi" w:hAnsiTheme="minorHAnsi" w:cstheme="minorHAnsi"/>
              </w:rPr>
              <w:t>la asistencia</w:t>
            </w:r>
            <w:r w:rsidR="00444A4E">
              <w:rPr>
                <w:rFonts w:asciiTheme="minorHAnsi" w:hAnsiTheme="minorHAnsi" w:cstheme="minorHAnsi"/>
              </w:rPr>
              <w:t xml:space="preserve"> a</w:t>
            </w:r>
            <w:r w:rsidR="00883874">
              <w:rPr>
                <w:rFonts w:asciiTheme="minorHAnsi" w:hAnsiTheme="minorHAnsi" w:cstheme="minorHAnsi"/>
              </w:rPr>
              <w:t>l turno</w:t>
            </w:r>
            <w:r w:rsidR="00C82319">
              <w:rPr>
                <w:rFonts w:asciiTheme="minorHAnsi" w:hAnsiTheme="minorHAnsi" w:cstheme="minorHAnsi"/>
              </w:rPr>
              <w:t xml:space="preserve"> ya asignado</w:t>
            </w:r>
            <w:r w:rsidR="00883874">
              <w:rPr>
                <w:rFonts w:asciiTheme="minorHAnsi" w:hAnsiTheme="minorHAnsi" w:cstheme="minorHAnsi"/>
              </w:rPr>
              <w:t>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444A4E" w:rsidRPr="00B40F5E" w:rsidRDefault="00B40F5E" w:rsidP="00B40F5E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registra la asistencia al turno</w:t>
            </w:r>
            <w:r w:rsidR="00444A4E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444A4E" w:rsidRDefault="00444A4E" w:rsidP="00444A4E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C15209" w:rsidRPr="00B40F5E" w:rsidRDefault="00B40F5E" w:rsidP="00B40F5E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B40F5E">
              <w:rPr>
                <w:rFonts w:asciiTheme="minorHAnsi" w:hAnsiTheme="minorHAnsi" w:cstheme="minorHAnsi"/>
                <w:b/>
                <w:bCs/>
              </w:rPr>
              <w:t>El ET no confirma la asistencia al turno.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567136" w:rsidP="0056713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CU comienza cuando el Encargado de turnos (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Pr="00A924E3"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>) selecciona la opción para registrar asistencia al turno.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567136" w:rsidP="00E7625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todos los datos del turno seleccionado: paciente, profesional, practica/s, fecha del turno, hora de inicio y comentario.</w:t>
            </w:r>
          </w:p>
        </w:tc>
        <w:tc>
          <w:tcPr>
            <w:tcW w:w="4279" w:type="dxa"/>
            <w:gridSpan w:val="3"/>
          </w:tcPr>
          <w:p w:rsidR="003B35E6" w:rsidRPr="003B35E6" w:rsidRDefault="003B35E6" w:rsidP="00444A4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7136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67136" w:rsidRPr="00C15209" w:rsidRDefault="00567136" w:rsidP="0056713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asistencia al turno.</w:t>
            </w:r>
          </w:p>
        </w:tc>
        <w:tc>
          <w:tcPr>
            <w:tcW w:w="4279" w:type="dxa"/>
            <w:gridSpan w:val="3"/>
          </w:tcPr>
          <w:p w:rsidR="00567136" w:rsidRPr="00C15209" w:rsidRDefault="00567136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217BB3" w:rsidP="0056713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567136"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 xml:space="preserve"> confirma la asistencia</w:t>
            </w:r>
            <w:r w:rsidR="00567136">
              <w:rPr>
                <w:rFonts w:asciiTheme="minorHAnsi" w:hAnsiTheme="minorHAnsi" w:cstheme="minorHAnsi"/>
              </w:rPr>
              <w:t xml:space="preserve"> al turno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44A4E" w:rsidRDefault="00444A4E" w:rsidP="00444A4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 w:rsidR="00567136">
              <w:rPr>
                <w:rFonts w:asciiTheme="minorHAnsi" w:hAnsiTheme="minorHAnsi" w:cstheme="minorHAnsi"/>
              </w:rPr>
              <w:t xml:space="preserve"> no confirma la asistencia al turno.</w:t>
            </w:r>
          </w:p>
          <w:p w:rsidR="00C15209" w:rsidRPr="00C15209" w:rsidRDefault="00444A4E" w:rsidP="00444A4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5-A.1. Se cancela el caso de uso.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E40699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asistencia al turno</w:t>
            </w:r>
            <w:r w:rsidR="00B40F5E">
              <w:rPr>
                <w:rFonts w:asciiTheme="minorHAnsi" w:hAnsiTheme="minorHAnsi" w:cstheme="minorHAnsi"/>
              </w:rPr>
              <w:t xml:space="preserve"> registrando la modificación  d</w:t>
            </w:r>
            <w:r w:rsidR="00FA5200">
              <w:rPr>
                <w:rFonts w:asciiTheme="minorHAnsi" w:hAnsiTheme="minorHAnsi" w:cstheme="minorHAnsi"/>
              </w:rPr>
              <w:t>el estado del turno.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E40699" w:rsidP="00E7625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 de </w:t>
            </w:r>
            <w:r w:rsidR="00E76252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ind w:left="151"/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lastRenderedPageBreak/>
              <w:t>Use Case de Generalización: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C15209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444A4E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444A4E" w:rsidRPr="00C15209" w:rsidRDefault="00444A4E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444A4E" w:rsidRPr="00C15209" w:rsidRDefault="00444A4E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444A4E" w:rsidRPr="00C15209" w:rsidRDefault="00444A4E" w:rsidP="00F5098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F50987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444A4E" w:rsidRPr="00C15209" w:rsidRDefault="00444A4E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444A4E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444A4E" w:rsidRDefault="00444A4E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444A4E" w:rsidRDefault="00444A4E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444A4E" w:rsidRDefault="00444A4E" w:rsidP="00F5098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F50987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444A4E" w:rsidRDefault="00444A4E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444A4E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444A4E" w:rsidRPr="00C15209" w:rsidRDefault="00F50987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444A4E" w:rsidRPr="00C15209" w:rsidRDefault="00F50987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05/10/2013</w:t>
            </w:r>
          </w:p>
        </w:tc>
        <w:tc>
          <w:tcPr>
            <w:tcW w:w="5523" w:type="dxa"/>
            <w:gridSpan w:val="6"/>
          </w:tcPr>
          <w:p w:rsidR="00444A4E" w:rsidRPr="00C15209" w:rsidRDefault="00F50987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444A4E" w:rsidRPr="00C15209" w:rsidRDefault="00F50987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F50987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F50987" w:rsidRDefault="00F50987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F50987" w:rsidRDefault="00F50987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F50987" w:rsidRDefault="00F50987" w:rsidP="00B87B8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007" w:type="dxa"/>
          </w:tcPr>
          <w:p w:rsidR="00F50987" w:rsidRDefault="00F50987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D5F" w:rsidRDefault="009F3D5F" w:rsidP="003E2693">
      <w:pPr>
        <w:spacing w:line="240" w:lineRule="auto"/>
      </w:pPr>
      <w:r>
        <w:separator/>
      </w:r>
    </w:p>
  </w:endnote>
  <w:endnote w:type="continuationSeparator" w:id="0">
    <w:p w:rsidR="009F3D5F" w:rsidRDefault="009F3D5F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>: Aguilar, Aoki, Gonzalez, Ferná</w:t>
    </w:r>
    <w:r>
      <w:rPr>
        <w:rFonts w:asciiTheme="majorHAnsi" w:eastAsiaTheme="majorEastAsia" w:hAnsiTheme="majorHAnsi" w:cstheme="majorBidi"/>
      </w:rPr>
      <w:t>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C06514" w:rsidRPr="00C06514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C06514" w:rsidRPr="00C06514">
      <w:rPr>
        <w:rFonts w:asciiTheme="minorHAnsi" w:eastAsiaTheme="minorEastAsia" w:hAnsiTheme="minorHAnsi" w:cstheme="minorBidi"/>
        <w:b/>
      </w:rPr>
      <w:fldChar w:fldCharType="separate"/>
    </w:r>
    <w:r w:rsidR="00C57C3A" w:rsidRPr="00C57C3A">
      <w:rPr>
        <w:rFonts w:asciiTheme="majorHAnsi" w:eastAsiaTheme="majorEastAsia" w:hAnsiTheme="majorHAnsi" w:cstheme="majorBidi"/>
        <w:b/>
        <w:noProof/>
        <w:lang w:val="es-ES"/>
      </w:rPr>
      <w:t>1</w:t>
    </w:r>
    <w:r w:rsidR="00C06514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D5F" w:rsidRDefault="009F3D5F" w:rsidP="003E2693">
      <w:pPr>
        <w:spacing w:line="240" w:lineRule="auto"/>
      </w:pPr>
      <w:r>
        <w:separator/>
      </w:r>
    </w:p>
  </w:footnote>
  <w:footnote w:type="continuationSeparator" w:id="0">
    <w:p w:rsidR="009F3D5F" w:rsidRDefault="009F3D5F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C06514">
    <w:pPr>
      <w:pStyle w:val="Encabezado"/>
    </w:pPr>
    <w:r w:rsidRPr="00C06514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11266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71CB"/>
    <w:rsid w:val="00045942"/>
    <w:rsid w:val="00096396"/>
    <w:rsid w:val="000B636D"/>
    <w:rsid w:val="000E71A9"/>
    <w:rsid w:val="00150215"/>
    <w:rsid w:val="001575B5"/>
    <w:rsid w:val="00160559"/>
    <w:rsid w:val="00163E17"/>
    <w:rsid w:val="0018284C"/>
    <w:rsid w:val="001C7463"/>
    <w:rsid w:val="00217BB3"/>
    <w:rsid w:val="002A1450"/>
    <w:rsid w:val="00346D8C"/>
    <w:rsid w:val="003822EF"/>
    <w:rsid w:val="003B35E6"/>
    <w:rsid w:val="003C41C0"/>
    <w:rsid w:val="003E2693"/>
    <w:rsid w:val="003F79D1"/>
    <w:rsid w:val="00412C6B"/>
    <w:rsid w:val="00444A4E"/>
    <w:rsid w:val="004758F8"/>
    <w:rsid w:val="00482C6A"/>
    <w:rsid w:val="0051107C"/>
    <w:rsid w:val="005371CB"/>
    <w:rsid w:val="00567136"/>
    <w:rsid w:val="00611D09"/>
    <w:rsid w:val="00635059"/>
    <w:rsid w:val="00683CC0"/>
    <w:rsid w:val="006D69B0"/>
    <w:rsid w:val="00702E12"/>
    <w:rsid w:val="007B229C"/>
    <w:rsid w:val="007D7864"/>
    <w:rsid w:val="00883874"/>
    <w:rsid w:val="008B0DD5"/>
    <w:rsid w:val="008E23C0"/>
    <w:rsid w:val="0094430C"/>
    <w:rsid w:val="009D3740"/>
    <w:rsid w:val="009F2047"/>
    <w:rsid w:val="009F3D5F"/>
    <w:rsid w:val="00A14A4B"/>
    <w:rsid w:val="00A70362"/>
    <w:rsid w:val="00A74271"/>
    <w:rsid w:val="00AB2A03"/>
    <w:rsid w:val="00B20F70"/>
    <w:rsid w:val="00B40F5E"/>
    <w:rsid w:val="00BD75BE"/>
    <w:rsid w:val="00C06514"/>
    <w:rsid w:val="00C15209"/>
    <w:rsid w:val="00C26731"/>
    <w:rsid w:val="00C374DD"/>
    <w:rsid w:val="00C57C3A"/>
    <w:rsid w:val="00C82319"/>
    <w:rsid w:val="00C905B2"/>
    <w:rsid w:val="00CC59C7"/>
    <w:rsid w:val="00CF14BB"/>
    <w:rsid w:val="00D050DC"/>
    <w:rsid w:val="00D073D0"/>
    <w:rsid w:val="00D639CE"/>
    <w:rsid w:val="00DD52C3"/>
    <w:rsid w:val="00E239CB"/>
    <w:rsid w:val="00E40699"/>
    <w:rsid w:val="00E42AA4"/>
    <w:rsid w:val="00E76252"/>
    <w:rsid w:val="00E85FCF"/>
    <w:rsid w:val="00ED4BD3"/>
    <w:rsid w:val="00F2427D"/>
    <w:rsid w:val="00F50987"/>
    <w:rsid w:val="00F82349"/>
    <w:rsid w:val="00FA5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444A4E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444A4E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25892-856E-41C3-B68B-F06DB9B8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70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Colossus User</cp:lastModifiedBy>
  <cp:revision>7</cp:revision>
  <dcterms:created xsi:type="dcterms:W3CDTF">2013-06-22T06:05:00Z</dcterms:created>
  <dcterms:modified xsi:type="dcterms:W3CDTF">2013-11-09T14:29:00Z</dcterms:modified>
</cp:coreProperties>
</file>