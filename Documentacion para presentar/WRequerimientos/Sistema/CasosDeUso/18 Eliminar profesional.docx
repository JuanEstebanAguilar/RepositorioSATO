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1024"/>
        <w:gridCol w:w="2067"/>
      </w:tblGrid>
      <w:tr w:rsidR="00581753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581753" w:rsidRPr="00C15209" w:rsidRDefault="00581753" w:rsidP="0036393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Gestión de Personal</w:t>
            </w:r>
          </w:p>
        </w:tc>
      </w:tr>
      <w:tr w:rsidR="00581753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581753" w:rsidRPr="00C15209" w:rsidRDefault="0058175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Eliminar profesional.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581753" w:rsidRPr="00C15209" w:rsidRDefault="00581753" w:rsidP="00D4581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D45817">
              <w:rPr>
                <w:rFonts w:asciiTheme="minorHAnsi" w:hAnsiTheme="minorHAnsi" w:cstheme="minorHAnsi"/>
              </w:rPr>
              <w:t>18</w:t>
            </w:r>
          </w:p>
        </w:tc>
      </w:tr>
      <w:tr w:rsidR="00581753" w:rsidRPr="00F0495A" w:rsidTr="00363937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581753" w:rsidRPr="00C15209" w:rsidRDefault="0058175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5F09EA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5F09EA">
              <w:rPr>
                <w:rFonts w:asciiTheme="minorHAnsi" w:hAnsiTheme="minorHAnsi" w:cstheme="minorHAnsi"/>
              </w:rPr>
            </w:r>
            <w:r w:rsidR="005F09EA">
              <w:rPr>
                <w:rFonts w:asciiTheme="minorHAnsi" w:hAnsiTheme="minorHAnsi" w:cstheme="minorHAnsi"/>
              </w:rPr>
              <w:fldChar w:fldCharType="separate"/>
            </w:r>
            <w:r w:rsidR="005F09EA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5F09EA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5F09EA">
              <w:rPr>
                <w:rFonts w:asciiTheme="minorHAnsi" w:hAnsiTheme="minorHAnsi" w:cstheme="minorHAnsi"/>
              </w:rPr>
            </w:r>
            <w:r w:rsidR="005F09EA">
              <w:rPr>
                <w:rFonts w:asciiTheme="minorHAnsi" w:hAnsiTheme="minorHAnsi" w:cstheme="minorHAnsi"/>
              </w:rPr>
              <w:fldChar w:fldCharType="separate"/>
            </w:r>
            <w:r w:rsidR="005F09EA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5F09EA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5F09EA">
              <w:rPr>
                <w:rFonts w:asciiTheme="minorHAnsi" w:hAnsiTheme="minorHAnsi" w:cstheme="minorHAnsi"/>
              </w:rPr>
            </w:r>
            <w:r w:rsidR="005F09EA">
              <w:rPr>
                <w:rFonts w:asciiTheme="minorHAnsi" w:hAnsiTheme="minorHAnsi" w:cstheme="minorHAnsi"/>
              </w:rPr>
              <w:fldChar w:fldCharType="separate"/>
            </w:r>
            <w:r w:rsidR="005F09EA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581753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581753" w:rsidRPr="00C15209" w:rsidRDefault="0058175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5F09EA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5F09EA">
              <w:rPr>
                <w:rFonts w:asciiTheme="minorHAnsi" w:hAnsiTheme="minorHAnsi" w:cstheme="minorHAnsi"/>
              </w:rPr>
            </w:r>
            <w:r w:rsidR="005F09EA">
              <w:rPr>
                <w:rFonts w:asciiTheme="minorHAnsi" w:hAnsiTheme="minorHAnsi" w:cstheme="minorHAnsi"/>
              </w:rPr>
              <w:fldChar w:fldCharType="separate"/>
            </w:r>
            <w:r w:rsidR="005F09EA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5F09EA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5F09EA">
              <w:rPr>
                <w:rFonts w:asciiTheme="minorHAnsi" w:hAnsiTheme="minorHAnsi" w:cstheme="minorHAnsi"/>
              </w:rPr>
            </w:r>
            <w:r w:rsidR="005F09EA">
              <w:rPr>
                <w:rFonts w:asciiTheme="minorHAnsi" w:hAnsiTheme="minorHAnsi" w:cstheme="minorHAnsi"/>
              </w:rPr>
              <w:fldChar w:fldCharType="separate"/>
            </w:r>
            <w:r w:rsidR="005F09EA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581753" w:rsidRPr="00C15209" w:rsidRDefault="0058175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5F09EA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5F09EA">
              <w:rPr>
                <w:rFonts w:asciiTheme="minorHAnsi" w:hAnsiTheme="minorHAnsi" w:cstheme="minorHAnsi"/>
                <w:sz w:val="20"/>
                <w:szCs w:val="20"/>
              </w:rPr>
            </w:r>
            <w:r w:rsidR="005F09EA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5F09EA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5F09EA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5F09EA">
              <w:rPr>
                <w:rFonts w:asciiTheme="minorHAnsi" w:hAnsiTheme="minorHAnsi" w:cstheme="minorHAnsi"/>
                <w:sz w:val="20"/>
                <w:szCs w:val="20"/>
              </w:rPr>
            </w:r>
            <w:r w:rsidR="005F09EA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5F09EA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581753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81753" w:rsidRPr="00C15209" w:rsidRDefault="0058175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5F09E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F09EA">
              <w:rPr>
                <w:rFonts w:asciiTheme="minorHAnsi" w:hAnsiTheme="minorHAnsi" w:cstheme="minorHAnsi"/>
                <w:sz w:val="18"/>
                <w:szCs w:val="18"/>
              </w:rPr>
            </w:r>
            <w:r w:rsidR="005F09E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F09E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5F09E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F09EA">
              <w:rPr>
                <w:rFonts w:asciiTheme="minorHAnsi" w:hAnsiTheme="minorHAnsi" w:cstheme="minorHAnsi"/>
                <w:sz w:val="18"/>
                <w:szCs w:val="18"/>
              </w:rPr>
            </w:r>
            <w:r w:rsidR="005F09E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F09E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5F09E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F09EA">
              <w:rPr>
                <w:rFonts w:asciiTheme="minorHAnsi" w:hAnsiTheme="minorHAnsi" w:cstheme="minorHAnsi"/>
                <w:sz w:val="18"/>
                <w:szCs w:val="18"/>
              </w:rPr>
            </w:r>
            <w:r w:rsidR="005F09E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F09E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bookmarkStart w:id="0" w:name="Casilla5"/>
            <w:r w:rsidR="005F09EA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F09EA">
              <w:rPr>
                <w:rFonts w:asciiTheme="minorHAnsi" w:hAnsiTheme="minorHAnsi" w:cstheme="minorHAnsi"/>
                <w:sz w:val="18"/>
                <w:szCs w:val="18"/>
              </w:rPr>
            </w:r>
            <w:r w:rsidR="005F09E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F09EA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5F09E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F09EA">
              <w:rPr>
                <w:rFonts w:asciiTheme="minorHAnsi" w:hAnsiTheme="minorHAnsi" w:cstheme="minorHAnsi"/>
                <w:sz w:val="18"/>
                <w:szCs w:val="18"/>
              </w:rPr>
            </w:r>
            <w:r w:rsidR="005F09E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F09E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581753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581753" w:rsidRPr="00C15209" w:rsidRDefault="0058175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Encargado de Personal (EP)</w:t>
            </w:r>
          </w:p>
        </w:tc>
        <w:tc>
          <w:tcPr>
            <w:tcW w:w="5689" w:type="dxa"/>
            <w:gridSpan w:val="6"/>
          </w:tcPr>
          <w:p w:rsidR="00581753" w:rsidRPr="00C15209" w:rsidRDefault="0058175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58175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81753" w:rsidRPr="00C15209" w:rsidRDefault="0058175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5F09EA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5F09EA">
              <w:rPr>
                <w:rFonts w:asciiTheme="minorHAnsi" w:hAnsiTheme="minorHAnsi" w:cstheme="minorHAnsi"/>
              </w:rPr>
            </w:r>
            <w:r w:rsidR="005F09EA">
              <w:rPr>
                <w:rFonts w:asciiTheme="minorHAnsi" w:hAnsiTheme="minorHAnsi" w:cstheme="minorHAnsi"/>
              </w:rPr>
              <w:fldChar w:fldCharType="separate"/>
            </w:r>
            <w:r w:rsidR="005F09EA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5F09EA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5F09EA">
              <w:rPr>
                <w:rFonts w:asciiTheme="minorHAnsi" w:hAnsiTheme="minorHAnsi" w:cstheme="minorHAnsi"/>
              </w:rPr>
            </w:r>
            <w:r w:rsidR="005F09EA">
              <w:rPr>
                <w:rFonts w:asciiTheme="minorHAnsi" w:hAnsiTheme="minorHAnsi" w:cstheme="minorHAnsi"/>
              </w:rPr>
              <w:fldChar w:fldCharType="separate"/>
            </w:r>
            <w:r w:rsidR="005F09EA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58175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81753" w:rsidRPr="00C15209" w:rsidRDefault="0058175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Brindar información de los datos de los profesionales para eliminar.</w:t>
            </w:r>
          </w:p>
        </w:tc>
      </w:tr>
      <w:tr w:rsidR="0058175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81753" w:rsidRPr="00C15209" w:rsidRDefault="0058175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581753" w:rsidRPr="00F0495A" w:rsidTr="00363937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581753" w:rsidRPr="00C15209" w:rsidRDefault="0058175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581753" w:rsidRPr="00C15209" w:rsidRDefault="00581753" w:rsidP="003639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581753" w:rsidRDefault="00581753" w:rsidP="0036393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581753" w:rsidRDefault="00581753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26789F"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>
              <w:rPr>
                <w:rFonts w:asciiTheme="minorHAnsi" w:hAnsiTheme="minorHAnsi" w:cstheme="minorHAnsi"/>
                <w:b/>
                <w:bCs/>
              </w:rPr>
              <w:t>elimina el profesional.</w:t>
            </w:r>
          </w:p>
          <w:p w:rsidR="00581753" w:rsidRPr="00B6049F" w:rsidRDefault="00581753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EP</w:t>
            </w:r>
            <w:r w:rsidRPr="00B6049F">
              <w:rPr>
                <w:rFonts w:asciiTheme="minorHAnsi" w:hAnsiTheme="minorHAnsi" w:cstheme="minorHAnsi"/>
                <w:b/>
                <w:bCs/>
              </w:rPr>
              <w:t xml:space="preserve"> selecciona el </w:t>
            </w:r>
            <w:r>
              <w:rPr>
                <w:rFonts w:asciiTheme="minorHAnsi" w:hAnsiTheme="minorHAnsi" w:cstheme="minorHAnsi"/>
                <w:b/>
                <w:bCs/>
              </w:rPr>
              <w:t>profesional</w:t>
            </w:r>
            <w:r w:rsidRPr="00B6049F">
              <w:rPr>
                <w:rFonts w:asciiTheme="minorHAnsi" w:hAnsiTheme="minorHAnsi" w:cstheme="minorHAnsi"/>
                <w:b/>
                <w:bCs/>
              </w:rPr>
              <w:t xml:space="preserve"> a eliminar</w:t>
            </w:r>
            <w:r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581753" w:rsidRPr="00F0495A" w:rsidTr="00363937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581753" w:rsidRPr="00C15209" w:rsidRDefault="00581753" w:rsidP="00363937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581753" w:rsidRDefault="00581753" w:rsidP="0036393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581753" w:rsidRDefault="00581753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 se encuentran los profesionales.</w:t>
            </w:r>
          </w:p>
          <w:p w:rsidR="00581753" w:rsidRDefault="00581753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EP no selecciona ningún profesional.</w:t>
            </w:r>
          </w:p>
          <w:p w:rsidR="00581753" w:rsidRPr="00B6049F" w:rsidRDefault="00581753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EP</w:t>
            </w:r>
            <w:r w:rsidRPr="00B6049F">
              <w:rPr>
                <w:rFonts w:asciiTheme="minorHAnsi" w:hAnsiTheme="minorHAnsi" w:cstheme="minorHAnsi"/>
                <w:b/>
                <w:bCs/>
              </w:rPr>
              <w:t xml:space="preserve"> decide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no confirmar </w:t>
            </w:r>
            <w:r w:rsidRPr="00B6049F">
              <w:rPr>
                <w:rFonts w:asciiTheme="minorHAnsi" w:hAnsiTheme="minorHAnsi" w:cstheme="minorHAnsi"/>
                <w:b/>
                <w:bCs/>
              </w:rPr>
              <w:t xml:space="preserve">eliminar el </w:t>
            </w:r>
            <w:r>
              <w:rPr>
                <w:rFonts w:asciiTheme="minorHAnsi" w:hAnsiTheme="minorHAnsi" w:cstheme="minorHAnsi"/>
                <w:b/>
                <w:bCs/>
              </w:rPr>
              <w:t>profesional.</w:t>
            </w:r>
          </w:p>
        </w:tc>
      </w:tr>
      <w:tr w:rsidR="0058175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581753" w:rsidRPr="00C15209" w:rsidRDefault="00581753" w:rsidP="00363937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581753" w:rsidRPr="00C15209" w:rsidRDefault="00581753" w:rsidP="00363937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58175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581753" w:rsidRPr="00C15209" w:rsidRDefault="00581753" w:rsidP="00411AF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Encargado de </w:t>
            </w:r>
            <w:r w:rsidR="00411AF9">
              <w:rPr>
                <w:rFonts w:asciiTheme="minorHAnsi" w:hAnsiTheme="minorHAnsi" w:cstheme="minorHAnsi"/>
              </w:rPr>
              <w:t>Personal</w:t>
            </w:r>
            <w:bookmarkStart w:id="1" w:name="_GoBack"/>
            <w:bookmarkEnd w:id="1"/>
            <w:r>
              <w:rPr>
                <w:rFonts w:asciiTheme="minorHAnsi" w:hAnsiTheme="minorHAnsi" w:cstheme="minorHAnsi"/>
              </w:rPr>
              <w:t xml:space="preserve"> (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>) selecciona un profesional para eliminar.</w:t>
            </w:r>
          </w:p>
        </w:tc>
        <w:tc>
          <w:tcPr>
            <w:tcW w:w="4279" w:type="dxa"/>
            <w:gridSpan w:val="3"/>
          </w:tcPr>
          <w:p w:rsidR="00581753" w:rsidRPr="00C15209" w:rsidRDefault="00581753" w:rsidP="00363937">
            <w:pPr>
              <w:jc w:val="both"/>
              <w:rPr>
                <w:rFonts w:asciiTheme="minorHAnsi" w:hAnsiTheme="minorHAnsi" w:cstheme="minorHAnsi"/>
              </w:rPr>
            </w:pPr>
          </w:p>
          <w:p w:rsidR="00581753" w:rsidRPr="00C15209" w:rsidRDefault="00581753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58175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581753" w:rsidRDefault="00581753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la matricula del profesional, fecha de alta, nombre, apellido, número y tipo de documento, fecha de nacimiento, provincia, departamento, localidad, barrio, calle, número, piso, departamento, correo/s electrónico, teléfono/s, usuario y especialidad/es.</w:t>
            </w:r>
          </w:p>
        </w:tc>
        <w:tc>
          <w:tcPr>
            <w:tcW w:w="4279" w:type="dxa"/>
            <w:gridSpan w:val="3"/>
          </w:tcPr>
          <w:p w:rsidR="00581753" w:rsidRPr="00C15209" w:rsidRDefault="00581753" w:rsidP="00363937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58175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581753" w:rsidRDefault="00581753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selecciona la opción para eliminar un profesional.</w:t>
            </w:r>
          </w:p>
        </w:tc>
        <w:tc>
          <w:tcPr>
            <w:tcW w:w="4279" w:type="dxa"/>
            <w:gridSpan w:val="3"/>
          </w:tcPr>
          <w:p w:rsidR="00581753" w:rsidRPr="00C15209" w:rsidRDefault="00581753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58175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581753" w:rsidRDefault="00581753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eliminación del profesional.</w:t>
            </w:r>
          </w:p>
        </w:tc>
        <w:tc>
          <w:tcPr>
            <w:tcW w:w="4279" w:type="dxa"/>
            <w:gridSpan w:val="3"/>
          </w:tcPr>
          <w:p w:rsidR="00581753" w:rsidRPr="00C15209" w:rsidRDefault="00581753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58175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581753" w:rsidRDefault="00581753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confirma la eliminación del profesional.</w:t>
            </w:r>
          </w:p>
        </w:tc>
        <w:tc>
          <w:tcPr>
            <w:tcW w:w="4279" w:type="dxa"/>
            <w:gridSpan w:val="3"/>
          </w:tcPr>
          <w:p w:rsidR="00581753" w:rsidRDefault="00581753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no confirma la eliminación del profesional.</w:t>
            </w:r>
          </w:p>
          <w:p w:rsidR="00581753" w:rsidRPr="00506739" w:rsidRDefault="00581753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 Se cancela el caso de uso.</w:t>
            </w:r>
          </w:p>
        </w:tc>
      </w:tr>
      <w:tr w:rsidR="0058175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581753" w:rsidRDefault="00581753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la eliminación del profesional.</w:t>
            </w:r>
          </w:p>
        </w:tc>
        <w:tc>
          <w:tcPr>
            <w:tcW w:w="4279" w:type="dxa"/>
            <w:gridSpan w:val="3"/>
          </w:tcPr>
          <w:p w:rsidR="00581753" w:rsidRDefault="00581753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58175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581753" w:rsidRDefault="00581753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581753" w:rsidRDefault="00581753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58175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81753" w:rsidRPr="00C15209" w:rsidRDefault="0058175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58175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81753" w:rsidRPr="00C15209" w:rsidRDefault="0058175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58175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81753" w:rsidRPr="00C15209" w:rsidRDefault="0058175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581753" w:rsidRPr="00F0495A" w:rsidTr="00363937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581753" w:rsidRPr="00C15209" w:rsidRDefault="0058175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lastRenderedPageBreak/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581753" w:rsidRPr="00C15209" w:rsidRDefault="0058175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58175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81753" w:rsidRPr="00C15209" w:rsidRDefault="0058175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58175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81753" w:rsidRPr="00C15209" w:rsidRDefault="0058175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58175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81753" w:rsidRPr="00C15209" w:rsidRDefault="0058175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58175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81753" w:rsidRPr="00C15209" w:rsidRDefault="0058175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58175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81753" w:rsidRPr="00C15209" w:rsidRDefault="00581753" w:rsidP="00363937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58175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581753" w:rsidRPr="00C15209" w:rsidRDefault="00581753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581753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581753" w:rsidRPr="00C15209" w:rsidRDefault="00581753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581753" w:rsidRPr="00C15209" w:rsidRDefault="00581753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523" w:type="dxa"/>
            <w:gridSpan w:val="6"/>
          </w:tcPr>
          <w:p w:rsidR="00581753" w:rsidRPr="00C15209" w:rsidRDefault="00581753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581753" w:rsidRPr="00C15209" w:rsidRDefault="00581753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581753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581753" w:rsidRPr="00C15209" w:rsidRDefault="00581753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581753" w:rsidRPr="00C15209" w:rsidRDefault="00581753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804BE">
              <w:rPr>
                <w:rFonts w:asciiTheme="minorHAnsi" w:hAnsiTheme="minorHAnsi" w:cstheme="minorHAnsi"/>
                <w:bCs/>
                <w:sz w:val="22"/>
              </w:rPr>
              <w:t>15/06</w:t>
            </w:r>
            <w:r>
              <w:rPr>
                <w:rFonts w:asciiTheme="minorHAnsi" w:hAnsiTheme="minorHAnsi" w:cstheme="minorHAnsi"/>
                <w:bCs/>
                <w:sz w:val="22"/>
              </w:rPr>
              <w:t>/2013</w:t>
            </w:r>
          </w:p>
        </w:tc>
        <w:tc>
          <w:tcPr>
            <w:tcW w:w="5523" w:type="dxa"/>
            <w:gridSpan w:val="6"/>
          </w:tcPr>
          <w:p w:rsidR="00581753" w:rsidRPr="00C15209" w:rsidRDefault="00581753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Eliminar profesional</w:t>
            </w:r>
          </w:p>
        </w:tc>
        <w:tc>
          <w:tcPr>
            <w:tcW w:w="2007" w:type="dxa"/>
          </w:tcPr>
          <w:p w:rsidR="00581753" w:rsidRPr="00C15209" w:rsidRDefault="00581753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Rodrigo Gonzalez</w:t>
            </w:r>
          </w:p>
        </w:tc>
      </w:tr>
      <w:tr w:rsidR="00581753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581753" w:rsidRDefault="00581753" w:rsidP="0036393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411" w:type="dxa"/>
            <w:gridSpan w:val="2"/>
          </w:tcPr>
          <w:p w:rsidR="00581753" w:rsidRDefault="00581753" w:rsidP="0036393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523" w:type="dxa"/>
            <w:gridSpan w:val="6"/>
          </w:tcPr>
          <w:p w:rsidR="00581753" w:rsidRDefault="00581753" w:rsidP="0036393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Theme="minorHAnsi" w:hAnsiTheme="minorHAnsi" w:cstheme="minorHAnsi"/>
                <w:bCs/>
                <w:sz w:val="22"/>
              </w:rPr>
              <w:t>Eliminar profesional</w:t>
            </w:r>
          </w:p>
        </w:tc>
        <w:tc>
          <w:tcPr>
            <w:tcW w:w="2007" w:type="dxa"/>
          </w:tcPr>
          <w:p w:rsidR="00581753" w:rsidRDefault="00581753" w:rsidP="0036393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581753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581753" w:rsidRPr="00C15209" w:rsidRDefault="00581753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1411" w:type="dxa"/>
            <w:gridSpan w:val="2"/>
          </w:tcPr>
          <w:p w:rsidR="00581753" w:rsidRPr="00C15209" w:rsidRDefault="00581753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22/06/2013</w:t>
            </w:r>
          </w:p>
        </w:tc>
        <w:tc>
          <w:tcPr>
            <w:tcW w:w="5523" w:type="dxa"/>
            <w:gridSpan w:val="6"/>
          </w:tcPr>
          <w:p w:rsidR="00581753" w:rsidRPr="00C15209" w:rsidRDefault="00581753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Theme="minorHAnsi" w:hAnsiTheme="minorHAnsi" w:cstheme="minorHAnsi"/>
                <w:bCs/>
                <w:sz w:val="22"/>
              </w:rPr>
              <w:t>Eliminar profesional</w:t>
            </w:r>
          </w:p>
        </w:tc>
        <w:tc>
          <w:tcPr>
            <w:tcW w:w="2007" w:type="dxa"/>
          </w:tcPr>
          <w:p w:rsidR="00581753" w:rsidRPr="00C15209" w:rsidRDefault="00581753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Manuel Fernández</w:t>
            </w:r>
          </w:p>
        </w:tc>
      </w:tr>
      <w:tr w:rsidR="00581753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581753" w:rsidRDefault="00581753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581753" w:rsidRDefault="00581753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523" w:type="dxa"/>
            <w:gridSpan w:val="6"/>
          </w:tcPr>
          <w:p w:rsidR="00581753" w:rsidRDefault="00581753" w:rsidP="0036393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2007" w:type="dxa"/>
          </w:tcPr>
          <w:p w:rsidR="00581753" w:rsidRDefault="00581753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581753" w:rsidRPr="00F2427D" w:rsidRDefault="00581753" w:rsidP="00581753"/>
    <w:p w:rsidR="00683CC0" w:rsidRPr="00581753" w:rsidRDefault="00683CC0" w:rsidP="00581753"/>
    <w:sectPr w:rsidR="00683CC0" w:rsidRPr="00581753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5E3" w:rsidRDefault="00C115E3" w:rsidP="003E2693">
      <w:pPr>
        <w:spacing w:line="240" w:lineRule="auto"/>
      </w:pPr>
      <w:r>
        <w:separator/>
      </w:r>
    </w:p>
  </w:endnote>
  <w:endnote w:type="continuationSeparator" w:id="0">
    <w:p w:rsidR="00C115E3" w:rsidRDefault="00C115E3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5F09EA" w:rsidP="00693A94">
    <w:pPr>
      <w:pStyle w:val="Piedepgina"/>
      <w:rPr>
        <w:rFonts w:asciiTheme="minorHAnsi" w:eastAsiaTheme="majorEastAsia" w:hAnsiTheme="minorHAnsi" w:cstheme="minorHAnsi"/>
      </w:rPr>
    </w:pPr>
    <w:r w:rsidRPr="005F09EA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5F09EA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5F09EA">
      <w:rPr>
        <w:rFonts w:asciiTheme="minorHAnsi" w:eastAsiaTheme="minorEastAsia" w:hAnsiTheme="minorHAnsi" w:cstheme="minorHAnsi"/>
        <w:b/>
      </w:rPr>
      <w:fldChar w:fldCharType="separate"/>
    </w:r>
    <w:r w:rsidR="00D45817" w:rsidRPr="00D45817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5E3" w:rsidRDefault="00C115E3" w:rsidP="003E2693">
      <w:pPr>
        <w:spacing w:line="240" w:lineRule="auto"/>
      </w:pPr>
      <w:r>
        <w:separator/>
      </w:r>
    </w:p>
  </w:footnote>
  <w:footnote w:type="continuationSeparator" w:id="0">
    <w:p w:rsidR="00C115E3" w:rsidRDefault="00C115E3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5F09EA">
    <w:pPr>
      <w:pStyle w:val="Encabezado"/>
    </w:pPr>
    <w:r w:rsidRPr="005F09EA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16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recto de flecha 8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641EB"/>
    <w:rsid w:val="000E71A9"/>
    <w:rsid w:val="00150215"/>
    <w:rsid w:val="00163E17"/>
    <w:rsid w:val="001752F0"/>
    <w:rsid w:val="0018284C"/>
    <w:rsid w:val="001C7463"/>
    <w:rsid w:val="00346D8C"/>
    <w:rsid w:val="003822EF"/>
    <w:rsid w:val="003B7057"/>
    <w:rsid w:val="003C41C0"/>
    <w:rsid w:val="003E2693"/>
    <w:rsid w:val="00411AF9"/>
    <w:rsid w:val="0045433E"/>
    <w:rsid w:val="004D7A60"/>
    <w:rsid w:val="005641EB"/>
    <w:rsid w:val="00581753"/>
    <w:rsid w:val="005F09EA"/>
    <w:rsid w:val="00683CC0"/>
    <w:rsid w:val="00693A94"/>
    <w:rsid w:val="007B229C"/>
    <w:rsid w:val="008B0DD5"/>
    <w:rsid w:val="00A14A4B"/>
    <w:rsid w:val="00A3150C"/>
    <w:rsid w:val="00A3702D"/>
    <w:rsid w:val="00AB2A03"/>
    <w:rsid w:val="00B10AE0"/>
    <w:rsid w:val="00B358D4"/>
    <w:rsid w:val="00BD75BE"/>
    <w:rsid w:val="00C115E3"/>
    <w:rsid w:val="00C15209"/>
    <w:rsid w:val="00C26731"/>
    <w:rsid w:val="00C905B2"/>
    <w:rsid w:val="00CC59C7"/>
    <w:rsid w:val="00D45817"/>
    <w:rsid w:val="00E239CB"/>
    <w:rsid w:val="00E85FCF"/>
    <w:rsid w:val="00EB3ADA"/>
    <w:rsid w:val="00F2427D"/>
    <w:rsid w:val="00F82349"/>
    <w:rsid w:val="00FE25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81753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5641EB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81753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5641EB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55FB3-490D-4E95-AE70-4EF83DE39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3</TotalTime>
  <Pages>1</Pages>
  <Words>399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6</cp:revision>
  <dcterms:created xsi:type="dcterms:W3CDTF">2013-06-23T13:06:00Z</dcterms:created>
  <dcterms:modified xsi:type="dcterms:W3CDTF">2013-11-03T13:49:00Z</dcterms:modified>
</cp:coreProperties>
</file>