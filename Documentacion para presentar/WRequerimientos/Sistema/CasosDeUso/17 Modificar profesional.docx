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165"/>
        <w:gridCol w:w="2023"/>
        <w:gridCol w:w="671"/>
        <w:gridCol w:w="491"/>
        <w:gridCol w:w="248"/>
        <w:gridCol w:w="1248"/>
        <w:gridCol w:w="1024"/>
        <w:gridCol w:w="2067"/>
      </w:tblGrid>
      <w:tr w:rsidR="007C388D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7C388D" w:rsidRPr="00C15209" w:rsidRDefault="007C388D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Gestión de Personal</w:t>
            </w:r>
          </w:p>
        </w:tc>
      </w:tr>
      <w:tr w:rsidR="007C388D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7C388D" w:rsidRPr="00C15209" w:rsidRDefault="007C388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Modificar profesional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7C388D" w:rsidRPr="00C15209" w:rsidRDefault="007C388D" w:rsidP="0025522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bookmarkStart w:id="0" w:name="_GoBack"/>
            <w:bookmarkEnd w:id="0"/>
            <w:r w:rsidR="00255224">
              <w:rPr>
                <w:rFonts w:asciiTheme="minorHAnsi" w:hAnsiTheme="minorHAnsi" w:cstheme="minorHAnsi"/>
              </w:rPr>
              <w:t>17</w:t>
            </w:r>
          </w:p>
        </w:tc>
      </w:tr>
      <w:tr w:rsidR="007C388D" w:rsidRPr="00F0495A" w:rsidTr="00363937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7C388D" w:rsidRPr="00C15209" w:rsidRDefault="007C388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E761C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E761C5">
              <w:rPr>
                <w:rFonts w:asciiTheme="minorHAnsi" w:hAnsiTheme="minorHAnsi" w:cstheme="minorHAnsi"/>
              </w:rPr>
            </w:r>
            <w:r w:rsidR="00E761C5">
              <w:rPr>
                <w:rFonts w:asciiTheme="minorHAnsi" w:hAnsiTheme="minorHAnsi" w:cstheme="minorHAnsi"/>
              </w:rPr>
              <w:fldChar w:fldCharType="separate"/>
            </w:r>
            <w:r w:rsidR="00E761C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E761C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E761C5">
              <w:rPr>
                <w:rFonts w:asciiTheme="minorHAnsi" w:hAnsiTheme="minorHAnsi" w:cstheme="minorHAnsi"/>
              </w:rPr>
            </w:r>
            <w:r w:rsidR="00E761C5">
              <w:rPr>
                <w:rFonts w:asciiTheme="minorHAnsi" w:hAnsiTheme="minorHAnsi" w:cstheme="minorHAnsi"/>
              </w:rPr>
              <w:fldChar w:fldCharType="separate"/>
            </w:r>
            <w:r w:rsidR="00E761C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E761C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E761C5">
              <w:rPr>
                <w:rFonts w:asciiTheme="minorHAnsi" w:hAnsiTheme="minorHAnsi" w:cstheme="minorHAnsi"/>
              </w:rPr>
            </w:r>
            <w:r w:rsidR="00E761C5">
              <w:rPr>
                <w:rFonts w:asciiTheme="minorHAnsi" w:hAnsiTheme="minorHAnsi" w:cstheme="minorHAnsi"/>
              </w:rPr>
              <w:fldChar w:fldCharType="separate"/>
            </w:r>
            <w:r w:rsidR="00E761C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7C388D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7C388D" w:rsidRPr="00C15209" w:rsidRDefault="007C388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E761C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E761C5">
              <w:rPr>
                <w:rFonts w:asciiTheme="minorHAnsi" w:hAnsiTheme="minorHAnsi" w:cstheme="minorHAnsi"/>
              </w:rPr>
            </w:r>
            <w:r w:rsidR="00E761C5">
              <w:rPr>
                <w:rFonts w:asciiTheme="minorHAnsi" w:hAnsiTheme="minorHAnsi" w:cstheme="minorHAnsi"/>
              </w:rPr>
              <w:fldChar w:fldCharType="separate"/>
            </w:r>
            <w:r w:rsidR="00E761C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E761C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E761C5">
              <w:rPr>
                <w:rFonts w:asciiTheme="minorHAnsi" w:hAnsiTheme="minorHAnsi" w:cstheme="minorHAnsi"/>
              </w:rPr>
            </w:r>
            <w:r w:rsidR="00E761C5">
              <w:rPr>
                <w:rFonts w:asciiTheme="minorHAnsi" w:hAnsiTheme="minorHAnsi" w:cstheme="minorHAnsi"/>
              </w:rPr>
              <w:fldChar w:fldCharType="separate"/>
            </w:r>
            <w:r w:rsidR="00E761C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7C388D" w:rsidRPr="00C15209" w:rsidRDefault="007C388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E761C5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761C5">
              <w:rPr>
                <w:rFonts w:asciiTheme="minorHAnsi" w:hAnsiTheme="minorHAnsi" w:cstheme="minorHAnsi"/>
                <w:sz w:val="20"/>
                <w:szCs w:val="20"/>
              </w:rPr>
            </w:r>
            <w:r w:rsidR="00E761C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761C5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E761C5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E761C5">
              <w:rPr>
                <w:rFonts w:asciiTheme="minorHAnsi" w:hAnsiTheme="minorHAnsi" w:cstheme="minorHAnsi"/>
                <w:sz w:val="20"/>
                <w:szCs w:val="20"/>
              </w:rPr>
            </w:r>
            <w:r w:rsidR="00E761C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761C5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7C388D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7C388D" w:rsidRPr="00C15209" w:rsidRDefault="007C388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E761C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761C5">
              <w:rPr>
                <w:rFonts w:asciiTheme="minorHAnsi" w:hAnsiTheme="minorHAnsi" w:cstheme="minorHAnsi"/>
                <w:sz w:val="18"/>
                <w:szCs w:val="18"/>
              </w:rPr>
            </w:r>
            <w:r w:rsidR="00E761C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761C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E761C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761C5">
              <w:rPr>
                <w:rFonts w:asciiTheme="minorHAnsi" w:hAnsiTheme="minorHAnsi" w:cstheme="minorHAnsi"/>
                <w:sz w:val="18"/>
                <w:szCs w:val="18"/>
              </w:rPr>
            </w:r>
            <w:r w:rsidR="00E761C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761C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E761C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761C5">
              <w:rPr>
                <w:rFonts w:asciiTheme="minorHAnsi" w:hAnsiTheme="minorHAnsi" w:cstheme="minorHAnsi"/>
                <w:sz w:val="18"/>
                <w:szCs w:val="18"/>
              </w:rPr>
            </w:r>
            <w:r w:rsidR="00E761C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761C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1" w:name="Casilla5"/>
            <w:r w:rsidR="00E761C5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761C5">
              <w:rPr>
                <w:rFonts w:asciiTheme="minorHAnsi" w:hAnsiTheme="minorHAnsi" w:cstheme="minorHAnsi"/>
                <w:sz w:val="18"/>
                <w:szCs w:val="18"/>
              </w:rPr>
            </w:r>
            <w:r w:rsidR="00E761C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761C5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1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E761C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E761C5">
              <w:rPr>
                <w:rFonts w:asciiTheme="minorHAnsi" w:hAnsiTheme="minorHAnsi" w:cstheme="minorHAnsi"/>
                <w:sz w:val="18"/>
                <w:szCs w:val="18"/>
              </w:rPr>
            </w:r>
            <w:r w:rsidR="00E761C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E761C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7C388D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7C388D" w:rsidRPr="00C15209" w:rsidRDefault="007C388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Personal (EP)</w:t>
            </w:r>
          </w:p>
        </w:tc>
        <w:tc>
          <w:tcPr>
            <w:tcW w:w="5689" w:type="dxa"/>
            <w:gridSpan w:val="6"/>
          </w:tcPr>
          <w:p w:rsidR="007C388D" w:rsidRPr="00C15209" w:rsidRDefault="007C388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C388D" w:rsidRPr="00C15209" w:rsidRDefault="007C388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E761C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E761C5">
              <w:rPr>
                <w:rFonts w:asciiTheme="minorHAnsi" w:hAnsiTheme="minorHAnsi" w:cstheme="minorHAnsi"/>
              </w:rPr>
            </w:r>
            <w:r w:rsidR="00E761C5">
              <w:rPr>
                <w:rFonts w:asciiTheme="minorHAnsi" w:hAnsiTheme="minorHAnsi" w:cstheme="minorHAnsi"/>
              </w:rPr>
              <w:fldChar w:fldCharType="separate"/>
            </w:r>
            <w:r w:rsidR="00E761C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E761C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E761C5">
              <w:rPr>
                <w:rFonts w:asciiTheme="minorHAnsi" w:hAnsiTheme="minorHAnsi" w:cstheme="minorHAnsi"/>
              </w:rPr>
            </w:r>
            <w:r w:rsidR="00E761C5">
              <w:rPr>
                <w:rFonts w:asciiTheme="minorHAnsi" w:hAnsiTheme="minorHAnsi" w:cstheme="minorHAnsi"/>
              </w:rPr>
              <w:fldChar w:fldCharType="separate"/>
            </w:r>
            <w:r w:rsidR="00E761C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C388D" w:rsidRPr="00C15209" w:rsidRDefault="007C388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sobre los profesional y permitir su modificación.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C388D" w:rsidRPr="00C15209" w:rsidRDefault="007C388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7C388D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7C388D" w:rsidRPr="00C15209" w:rsidRDefault="007C388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7C388D" w:rsidRPr="00C15209" w:rsidRDefault="007C388D" w:rsidP="003639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7C388D" w:rsidRDefault="007C388D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7C388D" w:rsidRDefault="007C388D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modifica</w:t>
            </w:r>
            <w:r w:rsidRPr="0026789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  <w:r w:rsidRPr="0026789F">
              <w:rPr>
                <w:rFonts w:asciiTheme="minorHAnsi" w:hAnsiTheme="minorHAnsi" w:cstheme="minorHAnsi"/>
                <w:b/>
                <w:bCs/>
              </w:rPr>
              <w:t>l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profesional.</w:t>
            </w:r>
          </w:p>
          <w:p w:rsidR="007C388D" w:rsidRPr="003869D4" w:rsidRDefault="007C388D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3869D4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>
              <w:rPr>
                <w:rFonts w:asciiTheme="minorHAnsi" w:hAnsiTheme="minorHAnsi" w:cstheme="minorHAnsi"/>
                <w:b/>
                <w:bCs/>
              </w:rPr>
              <w:t>EP</w:t>
            </w:r>
            <w:r w:rsidRPr="003869D4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>profesional</w:t>
            </w:r>
            <w:r w:rsidRPr="003869D4">
              <w:rPr>
                <w:rFonts w:asciiTheme="minorHAnsi" w:hAnsiTheme="minorHAnsi" w:cstheme="minorHAnsi"/>
                <w:b/>
                <w:bCs/>
              </w:rPr>
              <w:t xml:space="preserve"> a modificar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7C388D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7C388D" w:rsidRPr="00C15209" w:rsidRDefault="007C388D" w:rsidP="0036393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7C388D" w:rsidRDefault="007C388D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7C388D" w:rsidRDefault="007C388D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se encuentran los profesionales.</w:t>
            </w:r>
          </w:p>
          <w:p w:rsidR="007C388D" w:rsidRDefault="007C388D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EP no selecciona ningún profesional.</w:t>
            </w:r>
          </w:p>
          <w:p w:rsidR="007C388D" w:rsidRPr="008D7A5A" w:rsidRDefault="007C388D" w:rsidP="0036393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D7A5A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>
              <w:rPr>
                <w:rFonts w:asciiTheme="minorHAnsi" w:hAnsiTheme="minorHAnsi" w:cstheme="minorHAnsi"/>
                <w:b/>
                <w:bCs/>
              </w:rPr>
              <w:t>EP</w:t>
            </w:r>
            <w:r w:rsidRPr="008D7A5A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no confirmar </w:t>
            </w:r>
            <w:r w:rsidRPr="008D7A5A">
              <w:rPr>
                <w:rFonts w:asciiTheme="minorHAnsi" w:hAnsiTheme="minorHAnsi" w:cstheme="minorHAnsi"/>
                <w:b/>
                <w:bCs/>
              </w:rPr>
              <w:t xml:space="preserve">modificar el </w:t>
            </w:r>
            <w:r>
              <w:rPr>
                <w:rFonts w:asciiTheme="minorHAnsi" w:hAnsiTheme="minorHAnsi" w:cstheme="minorHAnsi"/>
                <w:b/>
                <w:bCs/>
              </w:rPr>
              <w:t>profesional.</w:t>
            </w:r>
          </w:p>
        </w:tc>
      </w:tr>
      <w:tr w:rsidR="007C388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C388D" w:rsidRPr="00C15209" w:rsidRDefault="007C388D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7C388D" w:rsidRPr="00C15209" w:rsidRDefault="007C388D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7C388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C388D" w:rsidRPr="00C15209" w:rsidRDefault="007C388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Encargado de Personal (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>) selecciona un profesional para modificar.</w:t>
            </w:r>
          </w:p>
        </w:tc>
        <w:tc>
          <w:tcPr>
            <w:tcW w:w="4279" w:type="dxa"/>
            <w:gridSpan w:val="3"/>
          </w:tcPr>
          <w:p w:rsidR="007C388D" w:rsidRPr="00C15209" w:rsidRDefault="007C388D" w:rsidP="00363937">
            <w:pPr>
              <w:jc w:val="both"/>
              <w:rPr>
                <w:rFonts w:asciiTheme="minorHAnsi" w:hAnsiTheme="minorHAnsi" w:cstheme="minorHAnsi"/>
              </w:rPr>
            </w:pPr>
          </w:p>
          <w:p w:rsidR="007C388D" w:rsidRPr="00C15209" w:rsidRDefault="007C388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C388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C388D" w:rsidRDefault="007C388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el matricula de profesional, fecha de alta, nombre, apellido, número y tipo de documento, fecha de nacimiento, provincia, departamento, localidad, barrio, calle, número, </w:t>
            </w:r>
            <w:r w:rsidR="00BD39E7">
              <w:rPr>
                <w:rFonts w:asciiTheme="minorHAnsi" w:hAnsiTheme="minorHAnsi" w:cstheme="minorHAnsi"/>
              </w:rPr>
              <w:t xml:space="preserve">torre, </w:t>
            </w:r>
            <w:r>
              <w:rPr>
                <w:rFonts w:asciiTheme="minorHAnsi" w:hAnsiTheme="minorHAnsi" w:cstheme="minorHAnsi"/>
              </w:rPr>
              <w:t>piso, departamento, correo/s electrónico, teléfono/s,</w:t>
            </w:r>
            <w:r w:rsidR="005E48CA">
              <w:rPr>
                <w:rFonts w:asciiTheme="minorHAnsi" w:hAnsiTheme="minorHAnsi" w:cstheme="minorHAnsi"/>
              </w:rPr>
              <w:t xml:space="preserve"> topo/s teléfonos, </w:t>
            </w:r>
            <w:r>
              <w:rPr>
                <w:rFonts w:asciiTheme="minorHAnsi" w:hAnsiTheme="minorHAnsi" w:cstheme="minorHAnsi"/>
              </w:rPr>
              <w:t>usuario y especialidad/es.</w:t>
            </w:r>
          </w:p>
        </w:tc>
        <w:tc>
          <w:tcPr>
            <w:tcW w:w="4279" w:type="dxa"/>
            <w:gridSpan w:val="3"/>
          </w:tcPr>
          <w:p w:rsidR="007C388D" w:rsidRPr="00C15209" w:rsidRDefault="007C388D" w:rsidP="00363937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7C388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C388D" w:rsidRDefault="007C388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selecciona la opción para modificar un profesional</w:t>
            </w:r>
          </w:p>
        </w:tc>
        <w:tc>
          <w:tcPr>
            <w:tcW w:w="4279" w:type="dxa"/>
            <w:gridSpan w:val="3"/>
          </w:tcPr>
          <w:p w:rsidR="007C388D" w:rsidRPr="00C15209" w:rsidRDefault="007C388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C388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C388D" w:rsidRDefault="007C388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modifica los datos que desea.</w:t>
            </w:r>
          </w:p>
        </w:tc>
        <w:tc>
          <w:tcPr>
            <w:tcW w:w="4279" w:type="dxa"/>
            <w:gridSpan w:val="3"/>
          </w:tcPr>
          <w:p w:rsidR="007C388D" w:rsidRPr="00C15209" w:rsidRDefault="007C388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649B2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649B2" w:rsidRDefault="00C649B2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modificados y son válidos.</w:t>
            </w:r>
          </w:p>
        </w:tc>
        <w:tc>
          <w:tcPr>
            <w:tcW w:w="4279" w:type="dxa"/>
            <w:gridSpan w:val="3"/>
          </w:tcPr>
          <w:p w:rsidR="00C649B2" w:rsidRDefault="00C649B2" w:rsidP="00C649B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5-A. El sistema valida los datos modificados y no son válidos.</w:t>
            </w:r>
          </w:p>
          <w:p w:rsidR="00C649B2" w:rsidRDefault="00C649B2" w:rsidP="00C649B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5-A.1. El sistema informa la situación y solicita se reingresen los datos inválidos.</w:t>
            </w:r>
          </w:p>
          <w:p w:rsidR="00C649B2" w:rsidRPr="00C15209" w:rsidRDefault="00C649B2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C388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C388D" w:rsidRDefault="007C388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modificación del profesional.</w:t>
            </w:r>
          </w:p>
        </w:tc>
        <w:tc>
          <w:tcPr>
            <w:tcW w:w="4279" w:type="dxa"/>
            <w:gridSpan w:val="3"/>
          </w:tcPr>
          <w:p w:rsidR="007C388D" w:rsidRPr="00C15209" w:rsidRDefault="007C388D" w:rsidP="00C649B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C388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C388D" w:rsidRDefault="007C388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confirma la modificación del profesional.</w:t>
            </w:r>
          </w:p>
        </w:tc>
        <w:tc>
          <w:tcPr>
            <w:tcW w:w="4279" w:type="dxa"/>
            <w:gridSpan w:val="3"/>
          </w:tcPr>
          <w:p w:rsidR="007C388D" w:rsidRDefault="00C649B2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7C388D">
              <w:rPr>
                <w:rFonts w:asciiTheme="minorHAnsi" w:hAnsiTheme="minorHAnsi" w:cstheme="minorHAnsi"/>
              </w:rPr>
              <w:t xml:space="preserve">-A. El </w:t>
            </w:r>
            <w:r w:rsidR="007C388D">
              <w:rPr>
                <w:rFonts w:asciiTheme="minorHAnsi" w:hAnsiTheme="minorHAnsi" w:cstheme="minorHAnsi"/>
                <w:b/>
              </w:rPr>
              <w:t>EP</w:t>
            </w:r>
            <w:r w:rsidR="007C388D">
              <w:rPr>
                <w:rFonts w:asciiTheme="minorHAnsi" w:hAnsiTheme="minorHAnsi" w:cstheme="minorHAnsi"/>
              </w:rPr>
              <w:t xml:space="preserve"> no confirma la modificación del profesional.</w:t>
            </w:r>
          </w:p>
          <w:p w:rsidR="007C388D" w:rsidRPr="00506739" w:rsidRDefault="00C649B2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7</w:t>
            </w:r>
            <w:r w:rsidR="007C388D">
              <w:rPr>
                <w:rFonts w:asciiTheme="minorHAnsi" w:hAnsiTheme="minorHAnsi" w:cstheme="minorHAnsi"/>
              </w:rPr>
              <w:t>-A.1. Se cancela el caso de uso.</w:t>
            </w:r>
          </w:p>
        </w:tc>
      </w:tr>
      <w:tr w:rsidR="007C388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C388D" w:rsidRDefault="007C388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registra la modificación del profesional con los siguientes datos: matricula del profesional, fecha de alta, nombre, apellido, número y tipo de documento, fecha de nacimiento, provincia, departamento, localidad, barrio, calle, número, piso, departamento, correo/s electrónico, teléfono/s, usuario y especialidad/es.</w:t>
            </w:r>
          </w:p>
        </w:tc>
        <w:tc>
          <w:tcPr>
            <w:tcW w:w="4279" w:type="dxa"/>
            <w:gridSpan w:val="3"/>
          </w:tcPr>
          <w:p w:rsidR="007C388D" w:rsidRDefault="007C388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C388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7C388D" w:rsidRDefault="007C388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7C388D" w:rsidRDefault="007C388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C388D" w:rsidRPr="00C15209" w:rsidRDefault="007C388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C388D" w:rsidRPr="00C15209" w:rsidRDefault="007C388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C388D" w:rsidRPr="00C15209" w:rsidRDefault="007C388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7C388D" w:rsidRPr="00C15209" w:rsidRDefault="007C388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7C388D" w:rsidRPr="00C15209" w:rsidRDefault="007C388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C388D" w:rsidRPr="00C15209" w:rsidRDefault="007C388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C388D" w:rsidRPr="00C15209" w:rsidRDefault="007C388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C388D" w:rsidRPr="00C15209" w:rsidRDefault="007C388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C388D" w:rsidRPr="00C15209" w:rsidRDefault="007C388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7C388D" w:rsidRPr="00C15209" w:rsidRDefault="007C388D" w:rsidP="00363937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7C388D" w:rsidRPr="00C15209" w:rsidRDefault="007C388D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7C388D" w:rsidRPr="00C15209" w:rsidRDefault="007C388D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269" w:type="dxa"/>
            <w:gridSpan w:val="2"/>
          </w:tcPr>
          <w:p w:rsidR="007C388D" w:rsidRPr="00C15209" w:rsidRDefault="007C388D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665" w:type="dxa"/>
            <w:gridSpan w:val="6"/>
          </w:tcPr>
          <w:p w:rsidR="007C388D" w:rsidRPr="00C15209" w:rsidRDefault="007C388D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7C388D" w:rsidRPr="00C15209" w:rsidRDefault="007C388D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7C388D" w:rsidRPr="00C15209" w:rsidRDefault="007C388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269" w:type="dxa"/>
            <w:gridSpan w:val="2"/>
          </w:tcPr>
          <w:p w:rsidR="007C388D" w:rsidRPr="00C15209" w:rsidRDefault="007C388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804BE">
              <w:rPr>
                <w:rFonts w:asciiTheme="minorHAnsi" w:hAnsiTheme="minorHAnsi" w:cstheme="minorHAnsi"/>
                <w:bCs/>
                <w:sz w:val="22"/>
              </w:rPr>
              <w:t>15/06</w:t>
            </w:r>
            <w:r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5665" w:type="dxa"/>
            <w:gridSpan w:val="6"/>
          </w:tcPr>
          <w:p w:rsidR="007C388D" w:rsidRPr="00C15209" w:rsidRDefault="007C388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Modificar profesional</w:t>
            </w:r>
          </w:p>
        </w:tc>
        <w:tc>
          <w:tcPr>
            <w:tcW w:w="2007" w:type="dxa"/>
          </w:tcPr>
          <w:p w:rsidR="007C388D" w:rsidRPr="00C15209" w:rsidRDefault="007C388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Rodrigo Gonzalez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7C388D" w:rsidRDefault="007C388D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269" w:type="dxa"/>
            <w:gridSpan w:val="2"/>
          </w:tcPr>
          <w:p w:rsidR="007C388D" w:rsidRDefault="007C388D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665" w:type="dxa"/>
            <w:gridSpan w:val="6"/>
          </w:tcPr>
          <w:p w:rsidR="007C388D" w:rsidRDefault="007C388D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Modificar profesional</w:t>
            </w:r>
          </w:p>
        </w:tc>
        <w:tc>
          <w:tcPr>
            <w:tcW w:w="2007" w:type="dxa"/>
          </w:tcPr>
          <w:p w:rsidR="007C388D" w:rsidRDefault="007C388D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7C388D" w:rsidRPr="00C15209" w:rsidRDefault="007C388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1269" w:type="dxa"/>
            <w:gridSpan w:val="2"/>
          </w:tcPr>
          <w:p w:rsidR="007C388D" w:rsidRPr="00C15209" w:rsidRDefault="007C388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22/06/2013</w:t>
            </w:r>
          </w:p>
        </w:tc>
        <w:tc>
          <w:tcPr>
            <w:tcW w:w="5665" w:type="dxa"/>
            <w:gridSpan w:val="6"/>
          </w:tcPr>
          <w:p w:rsidR="007C388D" w:rsidRPr="00C15209" w:rsidRDefault="007C388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Modificar profesional</w:t>
            </w:r>
          </w:p>
        </w:tc>
        <w:tc>
          <w:tcPr>
            <w:tcW w:w="2007" w:type="dxa"/>
          </w:tcPr>
          <w:p w:rsidR="007C388D" w:rsidRPr="00C15209" w:rsidRDefault="007C388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Fernández Manuel</w:t>
            </w:r>
          </w:p>
        </w:tc>
      </w:tr>
      <w:tr w:rsidR="007C388D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7C388D" w:rsidRDefault="00C649B2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1269" w:type="dxa"/>
            <w:gridSpan w:val="2"/>
          </w:tcPr>
          <w:p w:rsidR="007C388D" w:rsidRDefault="00C649B2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18/09/2013</w:t>
            </w:r>
          </w:p>
        </w:tc>
        <w:tc>
          <w:tcPr>
            <w:tcW w:w="5665" w:type="dxa"/>
            <w:gridSpan w:val="6"/>
          </w:tcPr>
          <w:p w:rsidR="007C388D" w:rsidRDefault="00C649B2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Modificar profesional</w:t>
            </w:r>
          </w:p>
        </w:tc>
        <w:tc>
          <w:tcPr>
            <w:tcW w:w="2007" w:type="dxa"/>
          </w:tcPr>
          <w:p w:rsidR="007C388D" w:rsidRDefault="00C649B2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Fernández Manuel</w:t>
            </w:r>
          </w:p>
        </w:tc>
      </w:tr>
    </w:tbl>
    <w:p w:rsidR="007C388D" w:rsidRPr="00F2427D" w:rsidRDefault="007C388D" w:rsidP="007C388D"/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220" w:rsidRDefault="009A1220" w:rsidP="003E2693">
      <w:pPr>
        <w:spacing w:line="240" w:lineRule="auto"/>
      </w:pPr>
      <w:r>
        <w:separator/>
      </w:r>
    </w:p>
  </w:endnote>
  <w:endnote w:type="continuationSeparator" w:id="0">
    <w:p w:rsidR="009A1220" w:rsidRDefault="009A1220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E761C5" w:rsidP="00693A94">
    <w:pPr>
      <w:pStyle w:val="Piedepgina"/>
      <w:rPr>
        <w:rFonts w:asciiTheme="minorHAnsi" w:eastAsiaTheme="majorEastAsia" w:hAnsiTheme="minorHAnsi" w:cstheme="minorHAnsi"/>
      </w:rPr>
    </w:pPr>
    <w:r w:rsidRPr="00E761C5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E761C5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E761C5">
      <w:rPr>
        <w:rFonts w:asciiTheme="minorHAnsi" w:eastAsiaTheme="minorEastAsia" w:hAnsiTheme="minorHAnsi" w:cstheme="minorHAnsi"/>
        <w:b/>
      </w:rPr>
      <w:fldChar w:fldCharType="separate"/>
    </w:r>
    <w:r w:rsidR="00255224" w:rsidRPr="00255224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220" w:rsidRDefault="009A1220" w:rsidP="003E2693">
      <w:pPr>
        <w:spacing w:line="240" w:lineRule="auto"/>
      </w:pPr>
      <w:r>
        <w:separator/>
      </w:r>
    </w:p>
  </w:footnote>
  <w:footnote w:type="continuationSeparator" w:id="0">
    <w:p w:rsidR="009A1220" w:rsidRDefault="009A1220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E761C5">
    <w:pPr>
      <w:pStyle w:val="Encabezado"/>
    </w:pPr>
    <w:r w:rsidRPr="00E761C5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11266"/>
    <o:shapelayout v:ext="edit">
      <o:idmap v:ext="edit" data="4"/>
      <o:rules v:ext="edit">
        <o:r id="V:Rule3" type="connector" idref="#Conector recto de flecha 8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C388D"/>
    <w:rsid w:val="0005244C"/>
    <w:rsid w:val="00057C8C"/>
    <w:rsid w:val="000E71A9"/>
    <w:rsid w:val="00141EC0"/>
    <w:rsid w:val="00150215"/>
    <w:rsid w:val="00163E17"/>
    <w:rsid w:val="0018284C"/>
    <w:rsid w:val="001C7463"/>
    <w:rsid w:val="00255224"/>
    <w:rsid w:val="00346D8C"/>
    <w:rsid w:val="003822EF"/>
    <w:rsid w:val="00385902"/>
    <w:rsid w:val="003B7057"/>
    <w:rsid w:val="003C41C0"/>
    <w:rsid w:val="003E2693"/>
    <w:rsid w:val="00431C22"/>
    <w:rsid w:val="0045433E"/>
    <w:rsid w:val="004D7A60"/>
    <w:rsid w:val="00583488"/>
    <w:rsid w:val="005E48CA"/>
    <w:rsid w:val="00610A8B"/>
    <w:rsid w:val="00683CC0"/>
    <w:rsid w:val="00693A94"/>
    <w:rsid w:val="006E43DB"/>
    <w:rsid w:val="00783380"/>
    <w:rsid w:val="007B229C"/>
    <w:rsid w:val="007C388D"/>
    <w:rsid w:val="008B0DD5"/>
    <w:rsid w:val="009A1220"/>
    <w:rsid w:val="00A14A4B"/>
    <w:rsid w:val="00A3150C"/>
    <w:rsid w:val="00A3702D"/>
    <w:rsid w:val="00AB2A03"/>
    <w:rsid w:val="00BD39E7"/>
    <w:rsid w:val="00BD75BE"/>
    <w:rsid w:val="00C15209"/>
    <w:rsid w:val="00C26731"/>
    <w:rsid w:val="00C649B2"/>
    <w:rsid w:val="00C905B2"/>
    <w:rsid w:val="00CC59C7"/>
    <w:rsid w:val="00DF424F"/>
    <w:rsid w:val="00E239CB"/>
    <w:rsid w:val="00E761C5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388D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7C388D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388D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7C388D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09BF8-C8F2-4C1E-8972-4CAF62559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101</TotalTime>
  <Pages>1</Pages>
  <Words>494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7</cp:revision>
  <dcterms:created xsi:type="dcterms:W3CDTF">2013-06-23T14:09:00Z</dcterms:created>
  <dcterms:modified xsi:type="dcterms:W3CDTF">2013-11-03T13:49:00Z</dcterms:modified>
</cp:coreProperties>
</file>