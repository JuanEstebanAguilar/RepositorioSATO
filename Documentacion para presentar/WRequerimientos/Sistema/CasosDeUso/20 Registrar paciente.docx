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48"/>
        <w:gridCol w:w="1740"/>
        <w:gridCol w:w="671"/>
        <w:gridCol w:w="491"/>
        <w:gridCol w:w="248"/>
        <w:gridCol w:w="1248"/>
        <w:gridCol w:w="1024"/>
        <w:gridCol w:w="2067"/>
      </w:tblGrid>
      <w:tr w:rsidR="00097DF3" w:rsidRPr="00F0495A" w:rsidTr="0066517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A3F7A">
              <w:rPr>
                <w:rFonts w:asciiTheme="minorHAnsi" w:hAnsiTheme="minorHAnsi" w:cstheme="minorHAnsi"/>
                <w:b/>
                <w:bCs/>
              </w:rPr>
              <w:t>Gestión de Pacientes</w:t>
            </w:r>
          </w:p>
        </w:tc>
      </w:tr>
      <w:tr w:rsidR="00097DF3" w:rsidRPr="00F0495A" w:rsidTr="0066517A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Registrar paciente.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097DF3" w:rsidRPr="00C15209" w:rsidRDefault="00097DF3" w:rsidP="008C38D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8C38DE">
              <w:rPr>
                <w:rFonts w:asciiTheme="minorHAnsi" w:hAnsiTheme="minorHAnsi" w:cstheme="minorHAnsi"/>
              </w:rPr>
              <w:t>20</w:t>
            </w:r>
          </w:p>
        </w:tc>
      </w:tr>
      <w:tr w:rsidR="00097DF3" w:rsidRPr="00F0495A" w:rsidTr="0066517A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F32FA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</w:rPr>
            </w:r>
            <w:r w:rsidR="00F32FAA">
              <w:rPr>
                <w:rFonts w:asciiTheme="minorHAnsi" w:hAnsiTheme="minorHAnsi" w:cstheme="minorHAnsi"/>
              </w:rPr>
              <w:fldChar w:fldCharType="separate"/>
            </w:r>
            <w:r w:rsidR="00F32FA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F32FA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</w:rPr>
            </w:r>
            <w:r w:rsidR="00F32FAA">
              <w:rPr>
                <w:rFonts w:asciiTheme="minorHAnsi" w:hAnsiTheme="minorHAnsi" w:cstheme="minorHAnsi"/>
              </w:rPr>
              <w:fldChar w:fldCharType="separate"/>
            </w:r>
            <w:r w:rsidR="00F32FA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F32FA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</w:rPr>
            </w:r>
            <w:r w:rsidR="00F32FAA">
              <w:rPr>
                <w:rFonts w:asciiTheme="minorHAnsi" w:hAnsiTheme="minorHAnsi" w:cstheme="minorHAnsi"/>
              </w:rPr>
              <w:fldChar w:fldCharType="separate"/>
            </w:r>
            <w:r w:rsidR="00F32FA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097DF3" w:rsidRPr="00F0495A" w:rsidTr="0066517A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F32FA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</w:rPr>
            </w:r>
            <w:r w:rsidR="00F32FAA">
              <w:rPr>
                <w:rFonts w:asciiTheme="minorHAnsi" w:hAnsiTheme="minorHAnsi" w:cstheme="minorHAnsi"/>
              </w:rPr>
              <w:fldChar w:fldCharType="separate"/>
            </w:r>
            <w:r w:rsidR="00F32FA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F32FA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</w:rPr>
            </w:r>
            <w:r w:rsidR="00F32FAA">
              <w:rPr>
                <w:rFonts w:asciiTheme="minorHAnsi" w:hAnsiTheme="minorHAnsi" w:cstheme="minorHAnsi"/>
              </w:rPr>
              <w:fldChar w:fldCharType="separate"/>
            </w:r>
            <w:r w:rsidR="00F32FA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F32FA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  <w:sz w:val="20"/>
                <w:szCs w:val="20"/>
              </w:rPr>
            </w:r>
            <w:r w:rsidR="00F32FA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F32FA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F32FA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  <w:sz w:val="20"/>
                <w:szCs w:val="20"/>
              </w:rPr>
            </w:r>
            <w:r w:rsidR="00F32FA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F32FAA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097DF3" w:rsidRPr="00F0495A" w:rsidTr="0066517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F32FA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  <w:sz w:val="18"/>
                <w:szCs w:val="18"/>
              </w:rPr>
            </w:r>
            <w:r w:rsidR="00F32FA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32FA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F32FA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  <w:sz w:val="18"/>
                <w:szCs w:val="18"/>
              </w:rPr>
            </w:r>
            <w:r w:rsidR="00F32FA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32FA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F32FA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  <w:sz w:val="18"/>
                <w:szCs w:val="18"/>
              </w:rPr>
            </w:r>
            <w:r w:rsidR="00F32FA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32FA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F32FAA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  <w:sz w:val="18"/>
                <w:szCs w:val="18"/>
              </w:rPr>
            </w:r>
            <w:r w:rsidR="00F32FA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32FAA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F32FA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  <w:sz w:val="18"/>
                <w:szCs w:val="18"/>
              </w:rPr>
            </w:r>
            <w:r w:rsidR="00F32FAA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32FAA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097DF3" w:rsidRPr="00F0495A" w:rsidTr="0066517A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09422B">
              <w:rPr>
                <w:rFonts w:asciiTheme="minorHAnsi" w:hAnsiTheme="minorHAnsi" w:cstheme="minorHAnsi"/>
              </w:rPr>
              <w:t>Encargado de Recepción (</w:t>
            </w:r>
            <w:r w:rsidR="0009422B" w:rsidRPr="0036030D">
              <w:rPr>
                <w:rFonts w:asciiTheme="minorHAnsi" w:hAnsiTheme="minorHAnsi" w:cstheme="minorHAnsi"/>
                <w:b/>
              </w:rPr>
              <w:t>ER</w:t>
            </w:r>
            <w:r w:rsidR="0009422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F32FAA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</w:rPr>
            </w:r>
            <w:r w:rsidR="00F32FAA">
              <w:rPr>
                <w:rFonts w:asciiTheme="minorHAnsi" w:hAnsiTheme="minorHAnsi" w:cstheme="minorHAnsi"/>
              </w:rPr>
              <w:fldChar w:fldCharType="separate"/>
            </w:r>
            <w:r w:rsidR="00F32FAA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F32FAA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32FAA">
              <w:rPr>
                <w:rFonts w:asciiTheme="minorHAnsi" w:hAnsiTheme="minorHAnsi" w:cstheme="minorHAnsi"/>
              </w:rPr>
            </w:r>
            <w:r w:rsidR="00F32FAA">
              <w:rPr>
                <w:rFonts w:asciiTheme="minorHAnsi" w:hAnsiTheme="minorHAnsi" w:cstheme="minorHAnsi"/>
              </w:rPr>
              <w:fldChar w:fldCharType="separate"/>
            </w:r>
            <w:r w:rsidR="00F32FAA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los datos de los pacientes.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097DF3" w:rsidRPr="00F0495A" w:rsidTr="0066517A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097DF3" w:rsidRPr="00C15209" w:rsidRDefault="00097DF3" w:rsidP="006651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097DF3" w:rsidRDefault="00097DF3" w:rsidP="0066517A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097DF3" w:rsidRDefault="00097DF3" w:rsidP="00097DF3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</w:t>
            </w:r>
            <w:r w:rsidR="0009422B">
              <w:rPr>
                <w:rFonts w:asciiTheme="minorHAnsi" w:hAnsiTheme="minorHAnsi" w:cstheme="minorHAnsi"/>
                <w:b/>
                <w:bCs/>
              </w:rPr>
              <w:t xml:space="preserve"> el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paciente.</w:t>
            </w:r>
          </w:p>
          <w:p w:rsidR="00097DF3" w:rsidRDefault="00097DF3" w:rsidP="00097DF3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sistema muestra los datos del paciente registrado.</w:t>
            </w:r>
          </w:p>
          <w:p w:rsidR="00097DF3" w:rsidRPr="00025EF0" w:rsidRDefault="00097DF3" w:rsidP="00097DF3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025EF0">
              <w:rPr>
                <w:rFonts w:asciiTheme="minorHAnsi" w:hAnsiTheme="minorHAnsi" w:cstheme="minorHAnsi"/>
                <w:b/>
                <w:bCs/>
              </w:rPr>
              <w:t xml:space="preserve">El ET selecciona </w:t>
            </w:r>
            <w:r>
              <w:rPr>
                <w:rFonts w:asciiTheme="minorHAnsi" w:hAnsiTheme="minorHAnsi" w:cstheme="minorHAnsi"/>
                <w:b/>
                <w:bCs/>
              </w:rPr>
              <w:t>paciente</w:t>
            </w:r>
            <w:r w:rsidRPr="00025EF0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097DF3" w:rsidRPr="00F0495A" w:rsidTr="0066517A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097DF3" w:rsidRPr="00C15209" w:rsidRDefault="00097DF3" w:rsidP="0066517A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097DF3" w:rsidRDefault="00097DF3" w:rsidP="0066517A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097DF3" w:rsidRDefault="00097DF3" w:rsidP="00097DF3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ET no ingresa paciente</w:t>
            </w:r>
          </w:p>
          <w:p w:rsidR="00097DF3" w:rsidRDefault="00097DF3" w:rsidP="00097DF3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025EF0">
              <w:rPr>
                <w:rFonts w:asciiTheme="minorHAnsi" w:hAnsiTheme="minorHAnsi" w:cstheme="minorHAnsi"/>
                <w:b/>
                <w:bCs/>
              </w:rPr>
              <w:t>El ET cancela el caso de uso</w:t>
            </w:r>
          </w:p>
          <w:p w:rsidR="00097DF3" w:rsidRPr="00025EF0" w:rsidRDefault="00097DF3" w:rsidP="00097DF3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8D7A5A">
              <w:rPr>
                <w:rFonts w:asciiTheme="minorHAnsi" w:hAnsiTheme="minorHAnsi" w:cstheme="minorHAnsi"/>
                <w:b/>
                <w:bCs/>
              </w:rPr>
              <w:t xml:space="preserve">El ET decide </w:t>
            </w:r>
            <w:r>
              <w:rPr>
                <w:rFonts w:asciiTheme="minorHAnsi" w:hAnsiTheme="minorHAnsi" w:cstheme="minorHAnsi"/>
                <w:b/>
                <w:bCs/>
              </w:rPr>
              <w:t>no confirmar registrar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el </w:t>
            </w:r>
            <w:r>
              <w:rPr>
                <w:rFonts w:asciiTheme="minorHAnsi" w:hAnsiTheme="minorHAnsi" w:cstheme="minorHAnsi"/>
                <w:b/>
                <w:bCs/>
              </w:rPr>
              <w:t>paciente</w:t>
            </w: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Pr="00C15209" w:rsidRDefault="00097DF3" w:rsidP="0066517A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Pr="00C15209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09422B">
              <w:rPr>
                <w:rFonts w:asciiTheme="minorHAnsi" w:hAnsiTheme="minorHAnsi" w:cstheme="minorHAnsi"/>
              </w:rPr>
              <w:t>Encargado de Recepción (</w:t>
            </w:r>
            <w:r w:rsidR="0009422B" w:rsidRPr="0036030D">
              <w:rPr>
                <w:rFonts w:asciiTheme="minorHAnsi" w:hAnsiTheme="minorHAnsi" w:cstheme="minorHAnsi"/>
                <w:b/>
              </w:rPr>
              <w:t>ER</w:t>
            </w:r>
            <w:r w:rsidR="0009422B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la opción para registrar paciente.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número de paciente y fecha de alta.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Pr="00C15209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ingrese el nombre, apellido y número de documento.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Pr="00C15209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Pr="00C15209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 tipo de documento.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Pr="00C15209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09422B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encuentra y selecciona el tipo de documento.</w:t>
            </w:r>
          </w:p>
        </w:tc>
        <w:tc>
          <w:tcPr>
            <w:tcW w:w="4279" w:type="dxa"/>
            <w:gridSpan w:val="3"/>
          </w:tcPr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encuentra el tipo de documento.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desea registrar el tipo de documento.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6-A.1.A. Se llama al caso de uso “Registrar tipo de documento”.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6-A.1.B. El caso de uso se ejecutó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6-A.1.B.1. El caso de uso no se ejecutó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6-A.1.B.2. Se cancela el caso de uso.</w:t>
            </w:r>
          </w:p>
          <w:p w:rsidR="00097DF3" w:rsidRPr="002C6BCD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6-A.1.C. El sistema muestra el tipo de documento registrado.</w:t>
            </w:r>
          </w:p>
        </w:tc>
      </w:tr>
      <w:tr w:rsidR="00A95659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95659" w:rsidRPr="00C15209" w:rsidRDefault="00A95659" w:rsidP="00A9565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seleccione sexo del paciente.</w:t>
            </w:r>
          </w:p>
        </w:tc>
        <w:tc>
          <w:tcPr>
            <w:tcW w:w="4279" w:type="dxa"/>
            <w:gridSpan w:val="3"/>
          </w:tcPr>
          <w:p w:rsidR="00A95659" w:rsidRPr="00C15209" w:rsidRDefault="00A95659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95659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95659" w:rsidRPr="00C15209" w:rsidRDefault="00A95659" w:rsidP="00A9565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sexo del paciente.</w:t>
            </w:r>
          </w:p>
        </w:tc>
        <w:tc>
          <w:tcPr>
            <w:tcW w:w="4279" w:type="dxa"/>
            <w:gridSpan w:val="3"/>
          </w:tcPr>
          <w:p w:rsidR="00A95659" w:rsidRPr="00C15209" w:rsidRDefault="00A95659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Pr="00C15209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fecha de nacimiento.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Pr="00C15209" w:rsidRDefault="00097DF3" w:rsidP="0009422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la fecha de nacimiento.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ind w:left="151"/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Pr="00C15209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provincia.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Pr="00C15209" w:rsidRDefault="00097DF3" w:rsidP="0009422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encuentra y selecciona la provincia.</w:t>
            </w:r>
          </w:p>
        </w:tc>
        <w:tc>
          <w:tcPr>
            <w:tcW w:w="4279" w:type="dxa"/>
            <w:gridSpan w:val="3"/>
          </w:tcPr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encuentra la provincia.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desea registrar la provincia.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10-A.1.A. Se llama al caso de uso “Registrar provincia”.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 El caso de uso se ejecutó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10-A.1.B.1. El caso de uso no se ejecutó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10-A.1.B.2. Se cancela el caso de uso.</w:t>
            </w:r>
          </w:p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10-A.1.C. El sistema muestra la provincia  registrada.</w:t>
            </w: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 departamento.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09422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encuentra y selecciona el departamento.</w:t>
            </w:r>
          </w:p>
        </w:tc>
        <w:tc>
          <w:tcPr>
            <w:tcW w:w="4279" w:type="dxa"/>
            <w:gridSpan w:val="3"/>
          </w:tcPr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encuentra el departamento.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 desea registrar el departamento.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12-A.1.A. Se llama al caso de uso “Registrar departamento”.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 El caso de uso se ejecutó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12-A.1.B.1. El caso de uso no se ejecutó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12-A.1.B.2. Se cancela el caso de uso.</w:t>
            </w:r>
          </w:p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12-A.1.C. El sistema muestra el departamento  registrado.</w:t>
            </w: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localidad.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09422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encuentra y selecciona la localidad</w:t>
            </w:r>
          </w:p>
        </w:tc>
        <w:tc>
          <w:tcPr>
            <w:tcW w:w="4279" w:type="dxa"/>
            <w:gridSpan w:val="3"/>
          </w:tcPr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encuentra la localidad.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desea registrar la localidad.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14-A.1.A. Se llama al caso de uso “Registrar localidad”.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 El caso de uso se ejecutó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14-A.1.B.1. El caso de uso no se ejecutó </w:t>
            </w:r>
            <w:r>
              <w:rPr>
                <w:rFonts w:asciiTheme="minorHAnsi" w:hAnsiTheme="minorHAnsi" w:cstheme="minorHAnsi"/>
              </w:rPr>
              <w:lastRenderedPageBreak/>
              <w:t>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14-A.1.B.2. Se cancela el caso de uso.</w:t>
            </w:r>
          </w:p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14-A.1.C. El sistema muestra la localidad registrada.</w:t>
            </w: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seleccione el barrio.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09422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encuentra y selecciona el barrio.</w:t>
            </w:r>
          </w:p>
        </w:tc>
        <w:tc>
          <w:tcPr>
            <w:tcW w:w="4279" w:type="dxa"/>
            <w:gridSpan w:val="3"/>
          </w:tcPr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encuentra el barrio.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desea registrar el barrio.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14-A.1.A. Se llama al caso de uso “Registrar barrio”.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 El caso de uso se ejecutó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14-A.1.B.1. El caso de uso no se ejecutó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14-A.1.B.2. Se cancela el caso de uso.</w:t>
            </w:r>
          </w:p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14-A.1.C. El sistema muestra el barrio registrado.</w:t>
            </w: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nombre de la calle, número, piso y departamento.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09422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ingrese/n la/s direccione/s de correo electrónico.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552DB6"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8B4BFA">
              <w:rPr>
                <w:rFonts w:asciiTheme="minorHAnsi" w:hAnsiTheme="minorHAnsi" w:cstheme="minorHAnsi"/>
              </w:rPr>
              <w:t>sistema</w:t>
            </w:r>
            <w:r>
              <w:rPr>
                <w:rFonts w:asciiTheme="minorHAnsi" w:hAnsiTheme="minorHAnsi" w:cstheme="minorHAnsi"/>
              </w:rPr>
              <w:t xml:space="preserve"> solicita se ingrese/n el/los número/s y tipo de teléfono.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8B4BFA"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la/s cobertura/s.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09422B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encuentra y selecciona la/s cobertura/s.</w:t>
            </w:r>
          </w:p>
        </w:tc>
        <w:tc>
          <w:tcPr>
            <w:tcW w:w="4279" w:type="dxa"/>
            <w:gridSpan w:val="3"/>
          </w:tcPr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24-A.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encuentra la cobertura.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24-A.1.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desea registrar la cobertura.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24-A.1.A. Se llama al caso de uso “Registrar cobertura”.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24-A.1.B. El caso de uso se ejecutó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24-A.1.B.1. El caso de uso no se ejecutó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24-A.1.B.2. Se cancela el caso de uso.</w:t>
            </w:r>
          </w:p>
          <w:p w:rsidR="00097DF3" w:rsidRPr="003331CC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24-A.1.C. El sistema muestra la cobertura registrada.</w:t>
            </w: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comentario.</w:t>
            </w:r>
          </w:p>
        </w:tc>
        <w:tc>
          <w:tcPr>
            <w:tcW w:w="4279" w:type="dxa"/>
            <w:gridSpan w:val="3"/>
          </w:tcPr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09422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comentario.</w:t>
            </w:r>
          </w:p>
        </w:tc>
        <w:tc>
          <w:tcPr>
            <w:tcW w:w="4279" w:type="dxa"/>
            <w:gridSpan w:val="3"/>
          </w:tcPr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valida los datos ingresados y son válidos. (</w:t>
            </w:r>
            <w:r w:rsidRPr="00405E0F">
              <w:rPr>
                <w:rFonts w:asciiTheme="minorHAnsi" w:hAnsiTheme="minorHAnsi" w:cstheme="minorHAnsi"/>
                <w:b/>
              </w:rPr>
              <w:t>Ver observaciones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79" w:type="dxa"/>
            <w:gridSpan w:val="3"/>
          </w:tcPr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27-A. El sistema valida los datos ingresados y no son válidos.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27-A.1. El sistema informa la situación y solicita se reingresen los datos inválidos.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27-A.2.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27-A.2.A. El </w:t>
            </w:r>
            <w:r w:rsidR="0009422B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097DF3" w:rsidRPr="005425A6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27-A.2.B. Se cancela el caso de uso.</w:t>
            </w: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del paciente.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09422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 w:rsidR="0009422B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confirma la registración del paciente.</w:t>
            </w:r>
          </w:p>
        </w:tc>
        <w:tc>
          <w:tcPr>
            <w:tcW w:w="4279" w:type="dxa"/>
            <w:gridSpan w:val="3"/>
          </w:tcPr>
          <w:p w:rsidR="00097DF3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29-A. El </w:t>
            </w:r>
            <w:r w:rsidR="0009422B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confirma la registración del paciente.</w:t>
            </w:r>
          </w:p>
          <w:p w:rsidR="00097DF3" w:rsidRPr="0050673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29-A.1. Se cancela el caso de uso.</w:t>
            </w: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el paciente con los siguiente datos: número, fecha de alta, nombre, apellido, número y tipo de documento,</w:t>
            </w:r>
            <w:r w:rsidR="00A95659">
              <w:rPr>
                <w:rFonts w:asciiTheme="minorHAnsi" w:hAnsiTheme="minorHAnsi" w:cstheme="minorHAnsi"/>
              </w:rPr>
              <w:t xml:space="preserve"> sexo,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 xml:space="preserve"> fecha de nacimiento, provincia, departamento, localidad, barrio, calle, número, piso, departamento, teléfono/s, correo/s electrónico y usuario.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97DF3" w:rsidRDefault="00097DF3" w:rsidP="0066517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Default="00097DF3" w:rsidP="0066517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</w:p>
          <w:p w:rsidR="00097DF3" w:rsidRPr="0034436C" w:rsidRDefault="00097DF3" w:rsidP="00097DF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bCs/>
              </w:rPr>
            </w:pPr>
            <w:r w:rsidRPr="0034436C">
              <w:rPr>
                <w:rFonts w:asciiTheme="minorHAnsi" w:hAnsiTheme="minorHAnsi" w:cstheme="minorHAnsi"/>
                <w:bCs/>
              </w:rPr>
              <w:t xml:space="preserve">La fecha de nacimiento </w:t>
            </w:r>
            <w:r>
              <w:rPr>
                <w:rFonts w:asciiTheme="minorHAnsi" w:hAnsiTheme="minorHAnsi" w:cstheme="minorHAnsi"/>
                <w:bCs/>
              </w:rPr>
              <w:t>debe ser anterior a la fecha de registración.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097DF3" w:rsidRPr="00C15209" w:rsidRDefault="00097DF3" w:rsidP="0066517A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14" w:type="dxa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552" w:type="dxa"/>
            <w:gridSpan w:val="2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382" w:type="dxa"/>
            <w:gridSpan w:val="6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14" w:type="dxa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552" w:type="dxa"/>
            <w:gridSpan w:val="2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382" w:type="dxa"/>
            <w:gridSpan w:val="6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Paciente</w:t>
            </w:r>
          </w:p>
        </w:tc>
        <w:tc>
          <w:tcPr>
            <w:tcW w:w="2007" w:type="dxa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14" w:type="dxa"/>
          </w:tcPr>
          <w:p w:rsidR="00097DF3" w:rsidRDefault="00097DF3" w:rsidP="0066517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552" w:type="dxa"/>
            <w:gridSpan w:val="2"/>
          </w:tcPr>
          <w:p w:rsidR="00097DF3" w:rsidRDefault="00097DF3" w:rsidP="0066517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382" w:type="dxa"/>
            <w:gridSpan w:val="6"/>
          </w:tcPr>
          <w:p w:rsidR="00097DF3" w:rsidRDefault="00097DF3" w:rsidP="0066517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Registrar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</w:rPr>
              <w:t>Paciente</w:t>
            </w:r>
          </w:p>
        </w:tc>
        <w:tc>
          <w:tcPr>
            <w:tcW w:w="2007" w:type="dxa"/>
          </w:tcPr>
          <w:p w:rsidR="00097DF3" w:rsidRDefault="00097DF3" w:rsidP="0066517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097DF3" w:rsidRPr="00F0495A" w:rsidTr="0066517A">
        <w:trPr>
          <w:cantSplit/>
          <w:tblCellSpacing w:w="20" w:type="dxa"/>
          <w:jc w:val="center"/>
        </w:trPr>
        <w:tc>
          <w:tcPr>
            <w:tcW w:w="1014" w:type="dxa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552" w:type="dxa"/>
            <w:gridSpan w:val="2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382" w:type="dxa"/>
            <w:gridSpan w:val="6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097DF3" w:rsidRPr="00C15209" w:rsidRDefault="00097DF3" w:rsidP="0066517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7F1" w:rsidRDefault="006257F1" w:rsidP="003E2693">
      <w:pPr>
        <w:spacing w:line="240" w:lineRule="auto"/>
      </w:pPr>
      <w:r>
        <w:separator/>
      </w:r>
    </w:p>
  </w:endnote>
  <w:endnote w:type="continuationSeparator" w:id="0">
    <w:p w:rsidR="006257F1" w:rsidRDefault="006257F1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F32FAA" w:rsidP="00693A94">
    <w:pPr>
      <w:pStyle w:val="Piedepgina"/>
      <w:rPr>
        <w:rFonts w:asciiTheme="minorHAnsi" w:eastAsiaTheme="majorEastAsia" w:hAnsiTheme="minorHAnsi" w:cstheme="minorHAnsi"/>
      </w:rPr>
    </w:pPr>
    <w:r w:rsidRPr="00F32FAA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F32FAA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F32FAA">
      <w:rPr>
        <w:rFonts w:asciiTheme="minorHAnsi" w:eastAsiaTheme="minorEastAsia" w:hAnsiTheme="minorHAnsi" w:cstheme="minorHAnsi"/>
        <w:b/>
      </w:rPr>
      <w:fldChar w:fldCharType="separate"/>
    </w:r>
    <w:r w:rsidR="008C38DE" w:rsidRPr="008C38DE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7F1" w:rsidRDefault="006257F1" w:rsidP="003E2693">
      <w:pPr>
        <w:spacing w:line="240" w:lineRule="auto"/>
      </w:pPr>
      <w:r>
        <w:separator/>
      </w:r>
    </w:p>
  </w:footnote>
  <w:footnote w:type="continuationSeparator" w:id="0">
    <w:p w:rsidR="006257F1" w:rsidRDefault="006257F1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F32FAA">
    <w:pPr>
      <w:pStyle w:val="Encabezado"/>
    </w:pPr>
    <w:r w:rsidRPr="00F32FAA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0401BFD"/>
    <w:multiLevelType w:val="hybridMultilevel"/>
    <w:tmpl w:val="5340435E"/>
    <w:lvl w:ilvl="0" w:tplc="29DE6CDA">
      <w:start w:val="1"/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12"/>
  </w:num>
  <w:num w:numId="5">
    <w:abstractNumId w:val="19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7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8"/>
  </w:num>
  <w:num w:numId="17">
    <w:abstractNumId w:val="10"/>
  </w:num>
  <w:num w:numId="18">
    <w:abstractNumId w:val="11"/>
  </w:num>
  <w:num w:numId="19">
    <w:abstractNumId w:val="13"/>
  </w:num>
  <w:num w:numId="20">
    <w:abstractNumId w:val="15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7DF3"/>
    <w:rsid w:val="0009422B"/>
    <w:rsid w:val="00097DF3"/>
    <w:rsid w:val="000E71A9"/>
    <w:rsid w:val="00150215"/>
    <w:rsid w:val="00163E17"/>
    <w:rsid w:val="0018284C"/>
    <w:rsid w:val="001C7463"/>
    <w:rsid w:val="00346D8C"/>
    <w:rsid w:val="003822EF"/>
    <w:rsid w:val="003B7057"/>
    <w:rsid w:val="003C41C0"/>
    <w:rsid w:val="003E2693"/>
    <w:rsid w:val="0045433E"/>
    <w:rsid w:val="00476977"/>
    <w:rsid w:val="004D7A60"/>
    <w:rsid w:val="006257F1"/>
    <w:rsid w:val="00683CC0"/>
    <w:rsid w:val="00693A94"/>
    <w:rsid w:val="007B229C"/>
    <w:rsid w:val="007F4750"/>
    <w:rsid w:val="008B0DD5"/>
    <w:rsid w:val="008C38DE"/>
    <w:rsid w:val="00A14A4B"/>
    <w:rsid w:val="00A3150C"/>
    <w:rsid w:val="00A3702D"/>
    <w:rsid w:val="00A95659"/>
    <w:rsid w:val="00AB2A03"/>
    <w:rsid w:val="00B23C41"/>
    <w:rsid w:val="00BD75BE"/>
    <w:rsid w:val="00C15209"/>
    <w:rsid w:val="00C26731"/>
    <w:rsid w:val="00C905B2"/>
    <w:rsid w:val="00CC59C7"/>
    <w:rsid w:val="00D81908"/>
    <w:rsid w:val="00E239CB"/>
    <w:rsid w:val="00E85FCF"/>
    <w:rsid w:val="00F2427D"/>
    <w:rsid w:val="00F32FAA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7DF3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097DF3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7DF3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097DF3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12716-48AB-4C5B-8CD0-09742B3D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4</TotalTime>
  <Pages>1</Pages>
  <Words>961</Words>
  <Characters>5289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6</cp:revision>
  <dcterms:created xsi:type="dcterms:W3CDTF">2013-06-23T13:36:00Z</dcterms:created>
  <dcterms:modified xsi:type="dcterms:W3CDTF">2013-11-03T13:49:00Z</dcterms:modified>
</cp:coreProperties>
</file>