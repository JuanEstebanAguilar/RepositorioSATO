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710DE1" w:rsidRPr="00F0495A" w:rsidTr="0053348F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710DE1" w:rsidRPr="00C15209" w:rsidRDefault="00710DE1" w:rsidP="0053348F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94255D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710DE1" w:rsidRPr="00F0495A" w:rsidTr="0053348F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710DE1" w:rsidRPr="00C15209" w:rsidRDefault="00710DE1" w:rsidP="0053348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Modificar provincia.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710DE1" w:rsidRPr="00C15209" w:rsidRDefault="00710DE1" w:rsidP="00AE4EC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AE4EC5">
              <w:rPr>
                <w:rFonts w:asciiTheme="minorHAnsi" w:hAnsiTheme="minorHAnsi" w:cstheme="minorHAnsi"/>
              </w:rPr>
              <w:t>25</w:t>
            </w:r>
          </w:p>
        </w:tc>
      </w:tr>
      <w:tr w:rsidR="00710DE1" w:rsidRPr="00F0495A" w:rsidTr="0053348F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710DE1" w:rsidRPr="00C15209" w:rsidRDefault="00710DE1" w:rsidP="0053348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6A365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6A365E">
              <w:rPr>
                <w:rFonts w:asciiTheme="minorHAnsi" w:hAnsiTheme="minorHAnsi" w:cstheme="minorHAnsi"/>
              </w:rPr>
            </w:r>
            <w:r w:rsidR="006A365E">
              <w:rPr>
                <w:rFonts w:asciiTheme="minorHAnsi" w:hAnsiTheme="minorHAnsi" w:cstheme="minorHAnsi"/>
              </w:rPr>
              <w:fldChar w:fldCharType="separate"/>
            </w:r>
            <w:r w:rsidR="006A365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6A365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A365E">
              <w:rPr>
                <w:rFonts w:asciiTheme="minorHAnsi" w:hAnsiTheme="minorHAnsi" w:cstheme="minorHAnsi"/>
              </w:rPr>
            </w:r>
            <w:r w:rsidR="006A365E">
              <w:rPr>
                <w:rFonts w:asciiTheme="minorHAnsi" w:hAnsiTheme="minorHAnsi" w:cstheme="minorHAnsi"/>
              </w:rPr>
              <w:fldChar w:fldCharType="separate"/>
            </w:r>
            <w:r w:rsidR="006A365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6A365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A365E">
              <w:rPr>
                <w:rFonts w:asciiTheme="minorHAnsi" w:hAnsiTheme="minorHAnsi" w:cstheme="minorHAnsi"/>
              </w:rPr>
            </w:r>
            <w:r w:rsidR="006A365E">
              <w:rPr>
                <w:rFonts w:asciiTheme="minorHAnsi" w:hAnsiTheme="minorHAnsi" w:cstheme="minorHAnsi"/>
              </w:rPr>
              <w:fldChar w:fldCharType="separate"/>
            </w:r>
            <w:r w:rsidR="006A365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710DE1" w:rsidRPr="00F0495A" w:rsidTr="0053348F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710DE1" w:rsidRPr="00C15209" w:rsidRDefault="00710DE1" w:rsidP="0053348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6A365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6A365E">
              <w:rPr>
                <w:rFonts w:asciiTheme="minorHAnsi" w:hAnsiTheme="minorHAnsi" w:cstheme="minorHAnsi"/>
              </w:rPr>
            </w:r>
            <w:r w:rsidR="006A365E">
              <w:rPr>
                <w:rFonts w:asciiTheme="minorHAnsi" w:hAnsiTheme="minorHAnsi" w:cstheme="minorHAnsi"/>
              </w:rPr>
              <w:fldChar w:fldCharType="separate"/>
            </w:r>
            <w:r w:rsidR="006A365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6A365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A365E">
              <w:rPr>
                <w:rFonts w:asciiTheme="minorHAnsi" w:hAnsiTheme="minorHAnsi" w:cstheme="minorHAnsi"/>
              </w:rPr>
            </w:r>
            <w:r w:rsidR="006A365E">
              <w:rPr>
                <w:rFonts w:asciiTheme="minorHAnsi" w:hAnsiTheme="minorHAnsi" w:cstheme="minorHAnsi"/>
              </w:rPr>
              <w:fldChar w:fldCharType="separate"/>
            </w:r>
            <w:r w:rsidR="006A365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710DE1" w:rsidRPr="00C15209" w:rsidRDefault="00710DE1" w:rsidP="0053348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6A365E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6A365E">
              <w:rPr>
                <w:rFonts w:asciiTheme="minorHAnsi" w:hAnsiTheme="minorHAnsi" w:cstheme="minorHAnsi"/>
                <w:sz w:val="20"/>
                <w:szCs w:val="20"/>
              </w:rPr>
            </w:r>
            <w:r w:rsidR="006A365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A365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6A365E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6A365E">
              <w:rPr>
                <w:rFonts w:asciiTheme="minorHAnsi" w:hAnsiTheme="minorHAnsi" w:cstheme="minorHAnsi"/>
                <w:sz w:val="20"/>
                <w:szCs w:val="20"/>
              </w:rPr>
            </w:r>
            <w:r w:rsidR="006A365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A365E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710DE1" w:rsidRPr="00F0495A" w:rsidTr="0053348F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710DE1" w:rsidRPr="00C15209" w:rsidRDefault="00710DE1" w:rsidP="0053348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6A365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A365E">
              <w:rPr>
                <w:rFonts w:asciiTheme="minorHAnsi" w:hAnsiTheme="minorHAnsi" w:cstheme="minorHAnsi"/>
                <w:sz w:val="18"/>
                <w:szCs w:val="18"/>
              </w:rPr>
            </w:r>
            <w:r w:rsidR="006A365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A365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6A365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A365E">
              <w:rPr>
                <w:rFonts w:asciiTheme="minorHAnsi" w:hAnsiTheme="minorHAnsi" w:cstheme="minorHAnsi"/>
                <w:sz w:val="18"/>
                <w:szCs w:val="18"/>
              </w:rPr>
            </w:r>
            <w:r w:rsidR="006A365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A365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6A365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A365E">
              <w:rPr>
                <w:rFonts w:asciiTheme="minorHAnsi" w:hAnsiTheme="minorHAnsi" w:cstheme="minorHAnsi"/>
                <w:sz w:val="18"/>
                <w:szCs w:val="18"/>
              </w:rPr>
            </w:r>
            <w:r w:rsidR="006A365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A365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6A365E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A365E">
              <w:rPr>
                <w:rFonts w:asciiTheme="minorHAnsi" w:hAnsiTheme="minorHAnsi" w:cstheme="minorHAnsi"/>
                <w:sz w:val="18"/>
                <w:szCs w:val="18"/>
              </w:rPr>
            </w:r>
            <w:r w:rsidR="006A365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A365E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6A365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A365E">
              <w:rPr>
                <w:rFonts w:asciiTheme="minorHAnsi" w:hAnsiTheme="minorHAnsi" w:cstheme="minorHAnsi"/>
                <w:sz w:val="18"/>
                <w:szCs w:val="18"/>
              </w:rPr>
            </w:r>
            <w:r w:rsidR="006A365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A365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710DE1" w:rsidRPr="00F0495A" w:rsidTr="0053348F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710DE1" w:rsidRPr="00C15209" w:rsidRDefault="00710DE1" w:rsidP="0053348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271182">
              <w:rPr>
                <w:rFonts w:asciiTheme="minorHAnsi" w:hAnsiTheme="minorHAnsi" w:cstheme="minorHAnsi"/>
              </w:rPr>
              <w:t>Encargado de Recepción (</w:t>
            </w:r>
            <w:r w:rsidR="00271182" w:rsidRPr="0036030D">
              <w:rPr>
                <w:rFonts w:asciiTheme="minorHAnsi" w:hAnsiTheme="minorHAnsi" w:cstheme="minorHAnsi"/>
                <w:b/>
              </w:rPr>
              <w:t>ER</w:t>
            </w:r>
            <w:r w:rsidR="002711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710DE1" w:rsidRPr="00C15209" w:rsidRDefault="00710DE1" w:rsidP="0053348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10DE1" w:rsidRPr="00C15209" w:rsidRDefault="00710DE1" w:rsidP="0053348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6A365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6A365E">
              <w:rPr>
                <w:rFonts w:asciiTheme="minorHAnsi" w:hAnsiTheme="minorHAnsi" w:cstheme="minorHAnsi"/>
              </w:rPr>
            </w:r>
            <w:r w:rsidR="006A365E">
              <w:rPr>
                <w:rFonts w:asciiTheme="minorHAnsi" w:hAnsiTheme="minorHAnsi" w:cstheme="minorHAnsi"/>
              </w:rPr>
              <w:fldChar w:fldCharType="separate"/>
            </w:r>
            <w:r w:rsidR="006A365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6A365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A365E">
              <w:rPr>
                <w:rFonts w:asciiTheme="minorHAnsi" w:hAnsiTheme="minorHAnsi" w:cstheme="minorHAnsi"/>
              </w:rPr>
            </w:r>
            <w:r w:rsidR="006A365E">
              <w:rPr>
                <w:rFonts w:asciiTheme="minorHAnsi" w:hAnsiTheme="minorHAnsi" w:cstheme="minorHAnsi"/>
              </w:rPr>
              <w:fldChar w:fldCharType="separate"/>
            </w:r>
            <w:r w:rsidR="006A365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10DE1" w:rsidRPr="00C15209" w:rsidRDefault="00710DE1" w:rsidP="0053348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sobre las provincias y permitir su modificación.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10DE1" w:rsidRPr="00C15209" w:rsidRDefault="00710DE1" w:rsidP="0053348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710DE1" w:rsidRPr="00F0495A" w:rsidTr="0053348F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710DE1" w:rsidRPr="00C15209" w:rsidRDefault="00710DE1" w:rsidP="0053348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710DE1" w:rsidRPr="00C15209" w:rsidRDefault="00710DE1" w:rsidP="005334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710DE1" w:rsidRDefault="00710DE1" w:rsidP="0053348F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710DE1" w:rsidRDefault="00710DE1" w:rsidP="0053348F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modificaron</w:t>
            </w:r>
            <w:r w:rsidRPr="0026789F">
              <w:rPr>
                <w:rFonts w:asciiTheme="minorHAnsi" w:hAnsiTheme="minorHAnsi" w:cstheme="minorHAnsi"/>
                <w:b/>
                <w:bCs/>
              </w:rPr>
              <w:t xml:space="preserve"> l</w:t>
            </w:r>
            <w:r>
              <w:rPr>
                <w:rFonts w:asciiTheme="minorHAnsi" w:hAnsiTheme="minorHAnsi" w:cstheme="minorHAnsi"/>
                <w:b/>
                <w:bCs/>
              </w:rPr>
              <w:t>as provincias</w:t>
            </w:r>
          </w:p>
          <w:p w:rsidR="00710DE1" w:rsidRPr="004F7DE5" w:rsidRDefault="00710DE1" w:rsidP="0053348F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4F7DE5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>
              <w:rPr>
                <w:rFonts w:asciiTheme="minorHAnsi" w:hAnsiTheme="minorHAnsi" w:cstheme="minorHAnsi"/>
                <w:b/>
                <w:bCs/>
              </w:rPr>
              <w:t>ET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provincia </w:t>
            </w:r>
            <w:r w:rsidRPr="004F7DE5">
              <w:rPr>
                <w:rFonts w:asciiTheme="minorHAnsi" w:hAnsiTheme="minorHAnsi" w:cstheme="minorHAnsi"/>
                <w:b/>
                <w:bCs/>
              </w:rPr>
              <w:t>a  modificar</w:t>
            </w:r>
          </w:p>
        </w:tc>
      </w:tr>
      <w:tr w:rsidR="00710DE1" w:rsidRPr="00F0495A" w:rsidTr="0053348F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710DE1" w:rsidRPr="00C15209" w:rsidRDefault="00710DE1" w:rsidP="0053348F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710DE1" w:rsidRDefault="00710DE1" w:rsidP="0053348F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710DE1" w:rsidRDefault="00710DE1" w:rsidP="0053348F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las provincias</w:t>
            </w:r>
          </w:p>
          <w:p w:rsidR="00710DE1" w:rsidRDefault="00710DE1" w:rsidP="0053348F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ET no selecciona ninguna provincia</w:t>
            </w:r>
          </w:p>
          <w:p w:rsidR="00710DE1" w:rsidRPr="004F7DE5" w:rsidRDefault="00710DE1" w:rsidP="0053348F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4F7DE5">
              <w:rPr>
                <w:rFonts w:asciiTheme="minorHAnsi" w:hAnsiTheme="minorHAnsi" w:cstheme="minorHAnsi"/>
                <w:b/>
                <w:bCs/>
              </w:rPr>
              <w:t>El E</w:t>
            </w:r>
            <w:r>
              <w:rPr>
                <w:rFonts w:asciiTheme="minorHAnsi" w:hAnsiTheme="minorHAnsi" w:cstheme="minorHAnsi"/>
                <w:b/>
                <w:bCs/>
              </w:rPr>
              <w:t>T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 decide modificar </w:t>
            </w:r>
            <w:r>
              <w:rPr>
                <w:rFonts w:asciiTheme="minorHAnsi" w:hAnsiTheme="minorHAnsi" w:cstheme="minorHAnsi"/>
                <w:b/>
                <w:bCs/>
              </w:rPr>
              <w:t>la provincia</w:t>
            </w:r>
          </w:p>
        </w:tc>
      </w:tr>
      <w:tr w:rsidR="00710DE1" w:rsidRPr="00F0495A" w:rsidTr="0053348F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10DE1" w:rsidRPr="00C15209" w:rsidRDefault="00710DE1" w:rsidP="0053348F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710DE1" w:rsidRPr="00C15209" w:rsidRDefault="00710DE1" w:rsidP="0053348F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710DE1" w:rsidRPr="00F0495A" w:rsidTr="0053348F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10DE1" w:rsidRPr="00C15209" w:rsidRDefault="00710DE1" w:rsidP="0053348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271182">
              <w:rPr>
                <w:rFonts w:asciiTheme="minorHAnsi" w:hAnsiTheme="minorHAnsi" w:cstheme="minorHAnsi"/>
              </w:rPr>
              <w:t>Encargado de Recepción (</w:t>
            </w:r>
            <w:r w:rsidR="00271182" w:rsidRPr="0036030D">
              <w:rPr>
                <w:rFonts w:asciiTheme="minorHAnsi" w:hAnsiTheme="minorHAnsi" w:cstheme="minorHAnsi"/>
                <w:b/>
              </w:rPr>
              <w:t>ER</w:t>
            </w:r>
            <w:r w:rsidR="00271182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la provincia para modificar.</w:t>
            </w:r>
          </w:p>
        </w:tc>
        <w:tc>
          <w:tcPr>
            <w:tcW w:w="4279" w:type="dxa"/>
            <w:gridSpan w:val="3"/>
          </w:tcPr>
          <w:p w:rsidR="00710DE1" w:rsidRPr="00C15209" w:rsidRDefault="00710DE1" w:rsidP="0053348F">
            <w:pPr>
              <w:jc w:val="both"/>
              <w:rPr>
                <w:rFonts w:asciiTheme="minorHAnsi" w:hAnsiTheme="minorHAnsi" w:cstheme="minorHAnsi"/>
              </w:rPr>
            </w:pPr>
          </w:p>
          <w:p w:rsidR="00710DE1" w:rsidRPr="00C15209" w:rsidRDefault="00710DE1" w:rsidP="0053348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10DE1" w:rsidRPr="00F0495A" w:rsidTr="0053348F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10DE1" w:rsidRDefault="00710DE1" w:rsidP="0053348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nombre de Provincia y Comentario </w:t>
            </w:r>
          </w:p>
        </w:tc>
        <w:tc>
          <w:tcPr>
            <w:tcW w:w="4279" w:type="dxa"/>
            <w:gridSpan w:val="3"/>
          </w:tcPr>
          <w:p w:rsidR="00710DE1" w:rsidRPr="00C15209" w:rsidRDefault="00710DE1" w:rsidP="0053348F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710DE1" w:rsidRPr="00F0495A" w:rsidTr="0053348F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10DE1" w:rsidRDefault="00710DE1" w:rsidP="0053348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271182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selecciona la opción para modificar una provincia.</w:t>
            </w:r>
          </w:p>
        </w:tc>
        <w:tc>
          <w:tcPr>
            <w:tcW w:w="4279" w:type="dxa"/>
            <w:gridSpan w:val="3"/>
          </w:tcPr>
          <w:p w:rsidR="00710DE1" w:rsidRPr="00C15209" w:rsidRDefault="00710DE1" w:rsidP="0053348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10DE1" w:rsidRPr="00F0495A" w:rsidTr="0053348F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10DE1" w:rsidRDefault="00710DE1" w:rsidP="0053348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271182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modifica los datos que desea.</w:t>
            </w:r>
          </w:p>
        </w:tc>
        <w:tc>
          <w:tcPr>
            <w:tcW w:w="4279" w:type="dxa"/>
            <w:gridSpan w:val="3"/>
          </w:tcPr>
          <w:p w:rsidR="00710DE1" w:rsidRPr="00C15209" w:rsidRDefault="00710DE1" w:rsidP="0053348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10DE1" w:rsidRPr="00F0495A" w:rsidTr="0053348F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10DE1" w:rsidRDefault="00710DE1" w:rsidP="0053348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modificados y son válidos.</w:t>
            </w:r>
          </w:p>
        </w:tc>
        <w:tc>
          <w:tcPr>
            <w:tcW w:w="4279" w:type="dxa"/>
            <w:gridSpan w:val="3"/>
          </w:tcPr>
          <w:p w:rsidR="00710DE1" w:rsidRDefault="00710DE1" w:rsidP="0053348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 El sistema valida los datos modificados y no son válidos.</w:t>
            </w:r>
          </w:p>
          <w:p w:rsidR="00710DE1" w:rsidRDefault="00710DE1" w:rsidP="0053348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4-A.1. El sistema informa la situación y solicita se reingresen los datos inválidos.</w:t>
            </w:r>
          </w:p>
          <w:p w:rsidR="00710DE1" w:rsidRDefault="00710DE1" w:rsidP="0053348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 El </w:t>
            </w:r>
            <w:r w:rsidR="00271182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710DE1" w:rsidRDefault="00710DE1" w:rsidP="0053348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4-A.2.A. El </w:t>
            </w:r>
            <w:r w:rsidR="00271182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710DE1" w:rsidRPr="005425A6" w:rsidRDefault="00710DE1" w:rsidP="0053348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4-A.2.B. Se cancela el caso de uso.</w:t>
            </w:r>
          </w:p>
        </w:tc>
      </w:tr>
      <w:tr w:rsidR="00710DE1" w:rsidRPr="00F0495A" w:rsidTr="0053348F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10DE1" w:rsidRDefault="00710DE1" w:rsidP="0053348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modificación de la provincia.</w:t>
            </w:r>
          </w:p>
        </w:tc>
        <w:tc>
          <w:tcPr>
            <w:tcW w:w="4279" w:type="dxa"/>
            <w:gridSpan w:val="3"/>
          </w:tcPr>
          <w:p w:rsidR="00710DE1" w:rsidRPr="00C15209" w:rsidRDefault="00710DE1" w:rsidP="0053348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10DE1" w:rsidRPr="00F0495A" w:rsidTr="0053348F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10DE1" w:rsidRDefault="00710DE1" w:rsidP="0053348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271182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confirma la modificación de la provincia.</w:t>
            </w:r>
          </w:p>
        </w:tc>
        <w:tc>
          <w:tcPr>
            <w:tcW w:w="4279" w:type="dxa"/>
            <w:gridSpan w:val="3"/>
          </w:tcPr>
          <w:p w:rsidR="00710DE1" w:rsidRDefault="00710DE1" w:rsidP="0053348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 w:rsidR="00271182">
              <w:rPr>
                <w:rFonts w:asciiTheme="minorHAnsi" w:hAnsiTheme="minorHAnsi" w:cstheme="minorHAnsi"/>
                <w:b/>
              </w:rPr>
              <w:t>ER</w:t>
            </w:r>
            <w:bookmarkStart w:id="1" w:name="_GoBack"/>
            <w:bookmarkEnd w:id="1"/>
            <w:r>
              <w:rPr>
                <w:rFonts w:asciiTheme="minorHAnsi" w:hAnsiTheme="minorHAnsi" w:cstheme="minorHAnsi"/>
              </w:rPr>
              <w:t xml:space="preserve"> no confirma la modificación de la provincia.</w:t>
            </w:r>
          </w:p>
          <w:p w:rsidR="00710DE1" w:rsidRPr="00506739" w:rsidRDefault="00710DE1" w:rsidP="0053348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6-A.1. Se cancela el caso de uso.</w:t>
            </w:r>
          </w:p>
        </w:tc>
      </w:tr>
      <w:tr w:rsidR="00710DE1" w:rsidRPr="00F0495A" w:rsidTr="0053348F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10DE1" w:rsidRDefault="00710DE1" w:rsidP="0053348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registra la modificación de la provincia con los siguientes datos: nombre de Provincia y Comentario.</w:t>
            </w:r>
          </w:p>
        </w:tc>
        <w:tc>
          <w:tcPr>
            <w:tcW w:w="4279" w:type="dxa"/>
            <w:gridSpan w:val="3"/>
          </w:tcPr>
          <w:p w:rsidR="00710DE1" w:rsidRDefault="00710DE1" w:rsidP="0053348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10DE1" w:rsidRPr="00F0495A" w:rsidTr="0053348F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10DE1" w:rsidRDefault="00710DE1" w:rsidP="0053348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710DE1" w:rsidRDefault="00710DE1" w:rsidP="0053348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10DE1" w:rsidRPr="00C15209" w:rsidRDefault="00710DE1" w:rsidP="0053348F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10DE1" w:rsidRPr="00C15209" w:rsidRDefault="00710DE1" w:rsidP="0053348F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10DE1" w:rsidRPr="00C15209" w:rsidRDefault="00710DE1" w:rsidP="0053348F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710DE1" w:rsidRPr="00C15209" w:rsidRDefault="00710DE1" w:rsidP="0053348F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710DE1" w:rsidRPr="00C15209" w:rsidRDefault="00710DE1" w:rsidP="0053348F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10DE1" w:rsidRPr="00C15209" w:rsidRDefault="00710DE1" w:rsidP="0053348F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10DE1" w:rsidRPr="00C15209" w:rsidRDefault="00710DE1" w:rsidP="0053348F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10DE1" w:rsidRPr="00C15209" w:rsidRDefault="00710DE1" w:rsidP="0053348F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10DE1" w:rsidRPr="00C15209" w:rsidRDefault="00710DE1" w:rsidP="0053348F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10DE1" w:rsidRPr="00C15209" w:rsidRDefault="00710DE1" w:rsidP="0053348F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14" w:type="dxa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14" w:type="dxa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15/06/2013</w:t>
            </w:r>
          </w:p>
        </w:tc>
        <w:tc>
          <w:tcPr>
            <w:tcW w:w="5523" w:type="dxa"/>
            <w:gridSpan w:val="6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Modificar provincia</w:t>
            </w:r>
          </w:p>
        </w:tc>
        <w:tc>
          <w:tcPr>
            <w:tcW w:w="2007" w:type="dxa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14" w:type="dxa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10DE1" w:rsidRPr="00F0495A" w:rsidTr="0053348F">
        <w:trPr>
          <w:cantSplit/>
          <w:tblCellSpacing w:w="20" w:type="dxa"/>
          <w:jc w:val="center"/>
        </w:trPr>
        <w:tc>
          <w:tcPr>
            <w:tcW w:w="1014" w:type="dxa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710DE1" w:rsidRPr="00C15209" w:rsidRDefault="00710DE1" w:rsidP="0053348F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48D" w:rsidRDefault="00E8448D" w:rsidP="003E2693">
      <w:pPr>
        <w:spacing w:line="240" w:lineRule="auto"/>
      </w:pPr>
      <w:r>
        <w:separator/>
      </w:r>
    </w:p>
  </w:endnote>
  <w:endnote w:type="continuationSeparator" w:id="0">
    <w:p w:rsidR="00E8448D" w:rsidRDefault="00E8448D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6A365E" w:rsidP="00693A94">
    <w:pPr>
      <w:pStyle w:val="Piedepgina"/>
      <w:rPr>
        <w:rFonts w:asciiTheme="minorHAnsi" w:eastAsiaTheme="majorEastAsia" w:hAnsiTheme="minorHAnsi" w:cstheme="minorHAnsi"/>
      </w:rPr>
    </w:pPr>
    <w:r w:rsidRPr="006A365E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6A365E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6A365E">
      <w:rPr>
        <w:rFonts w:asciiTheme="minorHAnsi" w:eastAsiaTheme="minorEastAsia" w:hAnsiTheme="minorHAnsi" w:cstheme="minorHAnsi"/>
        <w:b/>
      </w:rPr>
      <w:fldChar w:fldCharType="separate"/>
    </w:r>
    <w:r w:rsidR="00AE4EC5" w:rsidRPr="00AE4EC5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48D" w:rsidRDefault="00E8448D" w:rsidP="003E2693">
      <w:pPr>
        <w:spacing w:line="240" w:lineRule="auto"/>
      </w:pPr>
      <w:r>
        <w:separator/>
      </w:r>
    </w:p>
  </w:footnote>
  <w:footnote w:type="continuationSeparator" w:id="0">
    <w:p w:rsidR="00E8448D" w:rsidRDefault="00E8448D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6A365E">
    <w:pPr>
      <w:pStyle w:val="Encabezado"/>
    </w:pPr>
    <w:r w:rsidRPr="006A365E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10DE1"/>
    <w:rsid w:val="000E71A9"/>
    <w:rsid w:val="00150215"/>
    <w:rsid w:val="00163E17"/>
    <w:rsid w:val="0018284C"/>
    <w:rsid w:val="001C7463"/>
    <w:rsid w:val="00271182"/>
    <w:rsid w:val="00294BAD"/>
    <w:rsid w:val="00346D8C"/>
    <w:rsid w:val="003822EF"/>
    <w:rsid w:val="003B7057"/>
    <w:rsid w:val="003C41C0"/>
    <w:rsid w:val="003E2693"/>
    <w:rsid w:val="0045433E"/>
    <w:rsid w:val="004D7A60"/>
    <w:rsid w:val="00683CC0"/>
    <w:rsid w:val="00693A94"/>
    <w:rsid w:val="006A365E"/>
    <w:rsid w:val="00710DE1"/>
    <w:rsid w:val="007B229C"/>
    <w:rsid w:val="008B0DD5"/>
    <w:rsid w:val="00A14A4B"/>
    <w:rsid w:val="00A3150C"/>
    <w:rsid w:val="00A3702D"/>
    <w:rsid w:val="00AB2A03"/>
    <w:rsid w:val="00AE4EC5"/>
    <w:rsid w:val="00BD75BE"/>
    <w:rsid w:val="00C15209"/>
    <w:rsid w:val="00C26731"/>
    <w:rsid w:val="00C905B2"/>
    <w:rsid w:val="00CC59C7"/>
    <w:rsid w:val="00D55278"/>
    <w:rsid w:val="00E239CB"/>
    <w:rsid w:val="00E8448D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0DE1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0DE1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B240B-06F4-4DDE-92BD-AEEEFA019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2</TotalTime>
  <Pages>1</Pages>
  <Words>414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4</cp:revision>
  <dcterms:created xsi:type="dcterms:W3CDTF">2013-06-23T13:26:00Z</dcterms:created>
  <dcterms:modified xsi:type="dcterms:W3CDTF">2013-11-03T13:50:00Z</dcterms:modified>
</cp:coreProperties>
</file>