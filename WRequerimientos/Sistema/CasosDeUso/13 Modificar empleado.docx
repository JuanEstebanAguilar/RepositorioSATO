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9F0019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  <w:r w:rsidRPr="00C15209">
              <w:rPr>
                <w:rFonts w:asciiTheme="minorHAnsi" w:hAnsiTheme="minorHAnsi" w:cstheme="minorHAnsi"/>
                <w:b/>
                <w:bCs/>
              </w:rPr>
              <w:t>Paqu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9F0019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empleado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F0019" w:rsidRPr="00C15209" w:rsidRDefault="009F0019" w:rsidP="00DE430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E4300">
              <w:rPr>
                <w:rFonts w:asciiTheme="minorHAnsi" w:hAnsiTheme="minorHAnsi" w:cstheme="minorHAnsi"/>
              </w:rPr>
              <w:t>13</w:t>
            </w:r>
          </w:p>
        </w:tc>
      </w:tr>
      <w:tr w:rsidR="009F0019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14403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14403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14403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F0019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14403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14403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14403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</w:r>
            <w:r w:rsidR="0014403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F0019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</w:r>
            <w:r w:rsidR="0014403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F0019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14403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</w:t>
            </w:r>
            <w:r>
              <w:rPr>
                <w:rFonts w:asciiTheme="minorHAnsi" w:hAnsiTheme="minorHAnsi" w:cstheme="minorHAnsi"/>
              </w:rPr>
              <w:t>et</w:t>
            </w:r>
            <w:r w:rsidRPr="00C15209">
              <w:rPr>
                <w:rFonts w:asciiTheme="minorHAnsi" w:hAnsiTheme="minorHAnsi" w:cstheme="minorHAnsi"/>
              </w:rPr>
              <w:t xml:space="preserve">o                                       </w:t>
            </w:r>
            <w:r w:rsidR="0014403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144037">
              <w:rPr>
                <w:rFonts w:asciiTheme="minorHAnsi" w:hAnsiTheme="minorHAnsi" w:cstheme="minorHAnsi"/>
              </w:rPr>
            </w:r>
            <w:r w:rsidR="00144037">
              <w:rPr>
                <w:rFonts w:asciiTheme="minorHAnsi" w:hAnsiTheme="minorHAnsi" w:cstheme="minorHAnsi"/>
              </w:rPr>
              <w:fldChar w:fldCharType="separate"/>
            </w:r>
            <w:r w:rsidR="0014403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empleados y permitir su modificación.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F0019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9F0019" w:rsidRPr="00C15209" w:rsidRDefault="009F0019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F0019" w:rsidRDefault="009F0019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9F0019" w:rsidRDefault="009F001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empleado.</w:t>
            </w:r>
          </w:p>
          <w:p w:rsidR="009F0019" w:rsidRPr="003869D4" w:rsidRDefault="009F001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869D4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empleado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a  modificar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9F0019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F0019" w:rsidRPr="00C15209" w:rsidRDefault="009F0019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F0019" w:rsidRDefault="009F0019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F0019" w:rsidRDefault="009F001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empleados.</w:t>
            </w:r>
          </w:p>
          <w:p w:rsidR="009F0019" w:rsidRDefault="009F001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selecciona ningún empleado.</w:t>
            </w:r>
          </w:p>
          <w:p w:rsidR="009F0019" w:rsidRPr="008D7A5A" w:rsidRDefault="009F001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modificar el </w:t>
            </w:r>
            <w:r>
              <w:rPr>
                <w:rFonts w:asciiTheme="minorHAnsi" w:hAnsiTheme="minorHAnsi" w:cstheme="minorHAnsi"/>
                <w:b/>
                <w:bCs/>
              </w:rPr>
              <w:t>empleado.</w:t>
            </w: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Pr="00C15209" w:rsidRDefault="009F0019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Pr="00C1520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un empleado para modificar.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número de empleado, fecha de alta, nombre, apellido, número y tipo de documento, fecha de nacimiento, provincia, departamento, localidad, barrio, calle, número, piso, departamento, correo/s electrónico , teléfono/s y usuario.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selecciona la opción para modificar un empleado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 El sistema valida los datos modificados y no son válidos.</w:t>
            </w:r>
          </w:p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5-A.1. El sistema informa la situación y solicita se reingresen los datos inválidos.</w:t>
            </w:r>
          </w:p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5-A.2.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5-A.2.A.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9F0019" w:rsidRPr="005425A6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5-A.2.B. Se cancela el caso de uso.</w:t>
            </w: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la modificación del </w:t>
            </w:r>
            <w:r>
              <w:rPr>
                <w:rFonts w:asciiTheme="minorHAnsi" w:hAnsiTheme="minorHAnsi" w:cstheme="minorHAnsi"/>
              </w:rPr>
              <w:lastRenderedPageBreak/>
              <w:t>empleado.</w:t>
            </w:r>
          </w:p>
        </w:tc>
        <w:tc>
          <w:tcPr>
            <w:tcW w:w="4279" w:type="dxa"/>
            <w:gridSpan w:val="3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modificación del empleado.</w:t>
            </w:r>
          </w:p>
        </w:tc>
        <w:tc>
          <w:tcPr>
            <w:tcW w:w="4279" w:type="dxa"/>
            <w:gridSpan w:val="3"/>
          </w:tcPr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modificación del empleado.</w:t>
            </w:r>
          </w:p>
          <w:p w:rsidR="009F0019" w:rsidRPr="0050673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7-A.1. Se cancela el caso de uso.</w:t>
            </w: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modificación del empleado con los siguientes datos: legajo de empleado, fecha de alta, nombre, apellido, número y tipo de documento, fecha de nacimiento, provincia, departamento, localidad, barrio, calle, número, piso, departamento, correo/s electrónico, teléfono/s y usuario.</w:t>
            </w:r>
          </w:p>
        </w:tc>
        <w:tc>
          <w:tcPr>
            <w:tcW w:w="4279" w:type="dxa"/>
            <w:gridSpan w:val="3"/>
          </w:tcPr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F0019" w:rsidRDefault="009F0019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9F0019" w:rsidRDefault="009F0019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F0019" w:rsidRPr="00C15209" w:rsidRDefault="009F0019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665" w:type="dxa"/>
            <w:gridSpan w:val="6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empleado</w:t>
            </w:r>
          </w:p>
        </w:tc>
        <w:tc>
          <w:tcPr>
            <w:tcW w:w="2007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9F0019" w:rsidRDefault="009F0019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9F0019" w:rsidRDefault="009F0019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9F0019" w:rsidRDefault="009F0019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Modificar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empleado</w:t>
            </w:r>
          </w:p>
        </w:tc>
        <w:tc>
          <w:tcPr>
            <w:tcW w:w="2007" w:type="dxa"/>
          </w:tcPr>
          <w:p w:rsidR="009F0019" w:rsidRDefault="009F0019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269" w:type="dxa"/>
            <w:gridSpan w:val="2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665" w:type="dxa"/>
            <w:gridSpan w:val="6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Modificar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empleado</w:t>
            </w:r>
          </w:p>
        </w:tc>
        <w:tc>
          <w:tcPr>
            <w:tcW w:w="2007" w:type="dxa"/>
          </w:tcPr>
          <w:p w:rsidR="009F0019" w:rsidRPr="00C1520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9F0019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9F001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9F001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9F0019" w:rsidRDefault="009F0019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9F0019" w:rsidRDefault="009F0019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D7" w:rsidRDefault="005734D7" w:rsidP="003E2693">
      <w:pPr>
        <w:spacing w:line="240" w:lineRule="auto"/>
      </w:pPr>
      <w:r>
        <w:separator/>
      </w:r>
    </w:p>
  </w:endnote>
  <w:endnote w:type="continuationSeparator" w:id="0">
    <w:p w:rsidR="005734D7" w:rsidRDefault="005734D7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144037" w:rsidP="00693A94">
    <w:pPr>
      <w:pStyle w:val="Piedepgina"/>
      <w:rPr>
        <w:rFonts w:asciiTheme="minorHAnsi" w:eastAsiaTheme="majorEastAsia" w:hAnsiTheme="minorHAnsi" w:cstheme="minorHAnsi"/>
      </w:rPr>
    </w:pPr>
    <w:r w:rsidRPr="0014403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144037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144037">
      <w:rPr>
        <w:rFonts w:asciiTheme="minorHAnsi" w:eastAsiaTheme="minorEastAsia" w:hAnsiTheme="minorHAnsi" w:cstheme="minorHAnsi"/>
        <w:b/>
      </w:rPr>
      <w:fldChar w:fldCharType="separate"/>
    </w:r>
    <w:r w:rsidR="00DE4300" w:rsidRPr="00DE4300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D7" w:rsidRDefault="005734D7" w:rsidP="003E2693">
      <w:pPr>
        <w:spacing w:line="240" w:lineRule="auto"/>
      </w:pPr>
      <w:r>
        <w:separator/>
      </w:r>
    </w:p>
  </w:footnote>
  <w:footnote w:type="continuationSeparator" w:id="0">
    <w:p w:rsidR="005734D7" w:rsidRDefault="005734D7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144037">
    <w:pPr>
      <w:pStyle w:val="Encabezado"/>
    </w:pPr>
    <w:r w:rsidRPr="0014403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0019"/>
    <w:rsid w:val="000E71A9"/>
    <w:rsid w:val="000F2002"/>
    <w:rsid w:val="00144037"/>
    <w:rsid w:val="00150215"/>
    <w:rsid w:val="00163E17"/>
    <w:rsid w:val="0018284C"/>
    <w:rsid w:val="001C7463"/>
    <w:rsid w:val="0028263B"/>
    <w:rsid w:val="00346D8C"/>
    <w:rsid w:val="003822EF"/>
    <w:rsid w:val="003B7057"/>
    <w:rsid w:val="003C41C0"/>
    <w:rsid w:val="003E2693"/>
    <w:rsid w:val="0045433E"/>
    <w:rsid w:val="004D7A60"/>
    <w:rsid w:val="005734D7"/>
    <w:rsid w:val="00683CC0"/>
    <w:rsid w:val="00693A94"/>
    <w:rsid w:val="007B229C"/>
    <w:rsid w:val="00816861"/>
    <w:rsid w:val="008B0DD5"/>
    <w:rsid w:val="009F0019"/>
    <w:rsid w:val="00A14A4B"/>
    <w:rsid w:val="00A3150C"/>
    <w:rsid w:val="00A3702D"/>
    <w:rsid w:val="00AB2A03"/>
    <w:rsid w:val="00BD75BE"/>
    <w:rsid w:val="00C15209"/>
    <w:rsid w:val="00C26731"/>
    <w:rsid w:val="00C453B6"/>
    <w:rsid w:val="00C905B2"/>
    <w:rsid w:val="00CC59C7"/>
    <w:rsid w:val="00CD60B4"/>
    <w:rsid w:val="00DE4300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019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9F0019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01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9F0019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455F5-3973-43F6-9FCF-FD85B0D3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2013-06-23T14:04:00Z</dcterms:created>
  <dcterms:modified xsi:type="dcterms:W3CDTF">2013-11-03T13:48:00Z</dcterms:modified>
</cp:coreProperties>
</file>