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1024"/>
        <w:gridCol w:w="2067"/>
      </w:tblGrid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 w:rsidR="00355E2E">
              <w:rPr>
                <w:rFonts w:asciiTheme="minorHAnsi" w:hAnsiTheme="minorHAnsi" w:cstheme="minorHAnsi"/>
                <w:b/>
                <w:bCs/>
              </w:rPr>
              <w:t xml:space="preserve"> Gestión de Turnos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355E2E">
              <w:rPr>
                <w:rFonts w:asciiTheme="minorHAnsi" w:hAnsiTheme="minorHAnsi" w:cstheme="minorHAnsi"/>
              </w:rPr>
              <w:t>Consultar</w:t>
            </w:r>
            <w:r w:rsidR="004F37C1">
              <w:rPr>
                <w:rFonts w:asciiTheme="minorHAnsi" w:hAnsiTheme="minorHAnsi" w:cstheme="minorHAnsi"/>
              </w:rPr>
              <w:t xml:space="preserve"> T</w:t>
            </w:r>
            <w:r w:rsidR="00FD204C">
              <w:rPr>
                <w:rFonts w:asciiTheme="minorHAnsi" w:hAnsiTheme="minorHAnsi" w:cstheme="minorHAnsi"/>
              </w:rPr>
              <w:t>urno</w:t>
            </w:r>
            <w:r w:rsidR="00F4394D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15209" w:rsidRPr="00C15209" w:rsidRDefault="00C15209" w:rsidP="0049758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49758A">
              <w:rPr>
                <w:rFonts w:asciiTheme="minorHAnsi" w:hAnsiTheme="minorHAnsi" w:cstheme="minorHAnsi"/>
              </w:rPr>
              <w:t>55</w:t>
            </w:r>
          </w:p>
        </w:tc>
      </w:tr>
      <w:tr w:rsidR="00C15209" w:rsidRPr="00F0495A" w:rsidTr="00C15209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F4394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92654E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4394D">
              <w:rPr>
                <w:rFonts w:asciiTheme="minorHAnsi" w:hAnsiTheme="minorHAnsi" w:cstheme="minorHAnsi"/>
              </w:rPr>
              <w:instrText xml:space="preserve"> FORMCHECKBOX </w:instrText>
            </w:r>
            <w:r w:rsidR="0092654E">
              <w:rPr>
                <w:rFonts w:asciiTheme="minorHAnsi" w:hAnsiTheme="minorHAnsi" w:cstheme="minorHAnsi"/>
              </w:rPr>
            </w:r>
            <w:r w:rsidR="0092654E">
              <w:rPr>
                <w:rFonts w:asciiTheme="minorHAnsi" w:hAnsiTheme="minorHAnsi" w:cstheme="minorHAnsi"/>
              </w:rPr>
              <w:fldChar w:fldCharType="separate"/>
            </w:r>
            <w:r w:rsidR="0092654E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92654E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5"/>
            <w:r w:rsidR="00F4394D">
              <w:rPr>
                <w:rFonts w:asciiTheme="minorHAnsi" w:hAnsiTheme="minorHAnsi" w:cstheme="minorHAnsi"/>
              </w:rPr>
              <w:instrText xml:space="preserve"> FORMCHECKBOX </w:instrText>
            </w:r>
            <w:r w:rsidR="0092654E">
              <w:rPr>
                <w:rFonts w:asciiTheme="minorHAnsi" w:hAnsiTheme="minorHAnsi" w:cstheme="minorHAnsi"/>
              </w:rPr>
            </w:r>
            <w:r w:rsidR="0092654E">
              <w:rPr>
                <w:rFonts w:asciiTheme="minorHAnsi" w:hAnsiTheme="minorHAnsi" w:cstheme="minorHAnsi"/>
              </w:rPr>
              <w:fldChar w:fldCharType="separate"/>
            </w:r>
            <w:r w:rsidR="0092654E">
              <w:rPr>
                <w:rFonts w:asciiTheme="minorHAnsi" w:hAnsiTheme="minorHAnsi" w:cstheme="minorHAnsi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92654E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92654E">
              <w:rPr>
                <w:rFonts w:asciiTheme="minorHAnsi" w:hAnsiTheme="minorHAnsi" w:cstheme="minorHAnsi"/>
              </w:rPr>
            </w:r>
            <w:r w:rsidR="0092654E">
              <w:rPr>
                <w:rFonts w:asciiTheme="minorHAnsi" w:hAnsiTheme="minorHAnsi" w:cstheme="minorHAnsi"/>
              </w:rPr>
              <w:fldChar w:fldCharType="separate"/>
            </w:r>
            <w:r w:rsidR="0092654E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C15209" w:rsidRPr="00C15209" w:rsidRDefault="00C15209" w:rsidP="0031708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92654E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1708C">
              <w:rPr>
                <w:rFonts w:asciiTheme="minorHAnsi" w:hAnsiTheme="minorHAnsi" w:cstheme="minorHAnsi"/>
              </w:rPr>
              <w:instrText xml:space="preserve"> FORMCHECKBOX </w:instrText>
            </w:r>
            <w:r w:rsidR="0092654E">
              <w:rPr>
                <w:rFonts w:asciiTheme="minorHAnsi" w:hAnsiTheme="minorHAnsi" w:cstheme="minorHAnsi"/>
              </w:rPr>
            </w:r>
            <w:r w:rsidR="0092654E">
              <w:rPr>
                <w:rFonts w:asciiTheme="minorHAnsi" w:hAnsiTheme="minorHAnsi" w:cstheme="minorHAnsi"/>
              </w:rPr>
              <w:fldChar w:fldCharType="separate"/>
            </w:r>
            <w:r w:rsidR="0092654E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92654E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92654E">
              <w:rPr>
                <w:rFonts w:asciiTheme="minorHAnsi" w:hAnsiTheme="minorHAnsi" w:cstheme="minorHAnsi"/>
              </w:rPr>
            </w:r>
            <w:r w:rsidR="0092654E">
              <w:rPr>
                <w:rFonts w:asciiTheme="minorHAnsi" w:hAnsiTheme="minorHAnsi" w:cstheme="minorHAnsi"/>
              </w:rPr>
              <w:fldChar w:fldCharType="separate"/>
            </w:r>
            <w:r w:rsidR="0092654E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C15209" w:rsidRPr="00C15209" w:rsidRDefault="00C15209" w:rsidP="0031708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92654E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1708C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92654E">
              <w:rPr>
                <w:rFonts w:asciiTheme="minorHAnsi" w:hAnsiTheme="minorHAnsi" w:cstheme="minorHAnsi"/>
                <w:sz w:val="20"/>
                <w:szCs w:val="20"/>
              </w:rPr>
            </w:r>
            <w:r w:rsidR="0092654E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2654E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92654E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92654E">
              <w:rPr>
                <w:rFonts w:asciiTheme="minorHAnsi" w:hAnsiTheme="minorHAnsi" w:cstheme="minorHAnsi"/>
                <w:sz w:val="20"/>
                <w:szCs w:val="20"/>
              </w:rPr>
            </w:r>
            <w:r w:rsidR="0092654E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2654E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31708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92654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92654E">
              <w:rPr>
                <w:rFonts w:asciiTheme="minorHAnsi" w:hAnsiTheme="minorHAnsi" w:cstheme="minorHAnsi"/>
                <w:sz w:val="18"/>
                <w:szCs w:val="18"/>
              </w:rPr>
            </w:r>
            <w:r w:rsidR="0092654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92654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92654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92654E">
              <w:rPr>
                <w:rFonts w:asciiTheme="minorHAnsi" w:hAnsiTheme="minorHAnsi" w:cstheme="minorHAnsi"/>
                <w:sz w:val="18"/>
                <w:szCs w:val="18"/>
              </w:rPr>
            </w:r>
            <w:r w:rsidR="0092654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92654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92654E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1708C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92654E">
              <w:rPr>
                <w:rFonts w:asciiTheme="minorHAnsi" w:hAnsiTheme="minorHAnsi" w:cstheme="minorHAnsi"/>
                <w:sz w:val="18"/>
                <w:szCs w:val="18"/>
              </w:rPr>
            </w:r>
            <w:r w:rsidR="0092654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92654E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92654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92654E">
              <w:rPr>
                <w:rFonts w:asciiTheme="minorHAnsi" w:hAnsiTheme="minorHAnsi" w:cstheme="minorHAnsi"/>
                <w:sz w:val="18"/>
                <w:szCs w:val="18"/>
              </w:rPr>
            </w:r>
            <w:r w:rsidR="0092654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92654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92654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92654E">
              <w:rPr>
                <w:rFonts w:asciiTheme="minorHAnsi" w:hAnsiTheme="minorHAnsi" w:cstheme="minorHAnsi"/>
                <w:sz w:val="18"/>
                <w:szCs w:val="18"/>
              </w:rPr>
            </w:r>
            <w:r w:rsidR="0092654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92654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C15209" w:rsidRPr="00C15209" w:rsidRDefault="00C15209" w:rsidP="00530BF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F4394D">
              <w:rPr>
                <w:rFonts w:asciiTheme="minorHAnsi" w:hAnsiTheme="minorHAnsi" w:cstheme="minorHAnsi"/>
              </w:rPr>
              <w:t>Encargado de Turnos (</w:t>
            </w:r>
            <w:r w:rsidR="00F4394D" w:rsidRPr="00602A98">
              <w:rPr>
                <w:rFonts w:asciiTheme="minorHAnsi" w:hAnsiTheme="minorHAnsi" w:cstheme="minorHAnsi"/>
                <w:b/>
              </w:rPr>
              <w:t>ET</w:t>
            </w:r>
            <w:r w:rsidR="00F4394D">
              <w:rPr>
                <w:rFonts w:asciiTheme="minorHAnsi" w:hAnsiTheme="minorHAnsi" w:cstheme="minorHAnsi"/>
              </w:rPr>
              <w:t>).</w:t>
            </w:r>
          </w:p>
        </w:tc>
        <w:tc>
          <w:tcPr>
            <w:tcW w:w="5689" w:type="dxa"/>
            <w:gridSpan w:val="6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31708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92654E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1708C">
              <w:rPr>
                <w:rFonts w:asciiTheme="minorHAnsi" w:hAnsiTheme="minorHAnsi" w:cstheme="minorHAnsi"/>
              </w:rPr>
              <w:instrText xml:space="preserve"> FORMCHECKBOX </w:instrText>
            </w:r>
            <w:r w:rsidR="0092654E">
              <w:rPr>
                <w:rFonts w:asciiTheme="minorHAnsi" w:hAnsiTheme="minorHAnsi" w:cstheme="minorHAnsi"/>
              </w:rPr>
            </w:r>
            <w:r w:rsidR="0092654E">
              <w:rPr>
                <w:rFonts w:asciiTheme="minorHAnsi" w:hAnsiTheme="minorHAnsi" w:cstheme="minorHAnsi"/>
              </w:rPr>
              <w:fldChar w:fldCharType="separate"/>
            </w:r>
            <w:r w:rsidR="0092654E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92654E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92654E">
              <w:rPr>
                <w:rFonts w:asciiTheme="minorHAnsi" w:hAnsiTheme="minorHAnsi" w:cstheme="minorHAnsi"/>
              </w:rPr>
            </w:r>
            <w:r w:rsidR="0092654E">
              <w:rPr>
                <w:rFonts w:asciiTheme="minorHAnsi" w:hAnsiTheme="minorHAnsi" w:cstheme="minorHAnsi"/>
              </w:rPr>
              <w:fldChar w:fldCharType="separate"/>
            </w:r>
            <w:r w:rsidR="0092654E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CE5B83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C34238">
              <w:rPr>
                <w:rFonts w:asciiTheme="minorHAnsi" w:hAnsiTheme="minorHAnsi" w:cstheme="minorHAnsi"/>
              </w:rPr>
              <w:t>Consultar fecha y hora de turno</w:t>
            </w:r>
            <w:r w:rsidR="00355E2E" w:rsidRPr="00355E2E">
              <w:rPr>
                <w:rFonts w:asciiTheme="minorHAnsi" w:hAnsiTheme="minorHAnsi" w:cstheme="minorHAnsi"/>
              </w:rPr>
              <w:t xml:space="preserve"> </w:t>
            </w:r>
            <w:r w:rsidR="00C34238">
              <w:rPr>
                <w:rFonts w:asciiTheme="minorHAnsi" w:hAnsiTheme="minorHAnsi" w:cstheme="minorHAnsi"/>
              </w:rPr>
              <w:t xml:space="preserve">asignado previamente </w:t>
            </w:r>
            <w:r w:rsidR="00CE5B83">
              <w:rPr>
                <w:rFonts w:asciiTheme="minorHAnsi" w:hAnsiTheme="minorHAnsi" w:cstheme="minorHAnsi"/>
              </w:rPr>
              <w:t xml:space="preserve"> a un paciente</w:t>
            </w:r>
            <w:r w:rsidR="00355E2E" w:rsidRPr="00355E2E">
              <w:rPr>
                <w:rFonts w:asciiTheme="minorHAnsi" w:hAnsiTheme="minorHAnsi" w:cstheme="minorHAnsi"/>
              </w:rPr>
              <w:t>.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355E2E" w:rsidRDefault="00C15209" w:rsidP="00355E2E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  <w:r w:rsidR="00355E2E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327E25" w:rsidRPr="00355E2E" w:rsidRDefault="00C34238" w:rsidP="00C34238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Se consulto el turno previamente </w:t>
            </w:r>
            <w:r w:rsidR="00CE5B83">
              <w:rPr>
                <w:rFonts w:asciiTheme="minorHAnsi" w:hAnsiTheme="minorHAnsi" w:cstheme="minorHAnsi"/>
                <w:b/>
                <w:bCs/>
              </w:rPr>
              <w:t>asignado</w:t>
            </w:r>
            <w:r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 w:rsidR="00327E25"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327E25" w:rsidRPr="00327E25" w:rsidRDefault="00530BFA" w:rsidP="00314F98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bookmarkStart w:id="1" w:name="_GoBack"/>
            <w:bookmarkEnd w:id="1"/>
            <w:r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 w:rsidR="00142140">
              <w:rPr>
                <w:rFonts w:asciiTheme="minorHAnsi" w:hAnsiTheme="minorHAnsi" w:cstheme="minorHAnsi"/>
                <w:b/>
                <w:bCs/>
              </w:rPr>
              <w:t xml:space="preserve">ET </w:t>
            </w:r>
            <w:r w:rsidR="00327E25">
              <w:rPr>
                <w:rFonts w:asciiTheme="minorHAnsi" w:hAnsiTheme="minorHAnsi" w:cstheme="minorHAnsi"/>
                <w:b/>
                <w:bCs/>
              </w:rPr>
              <w:t xml:space="preserve">decide cancelar </w:t>
            </w:r>
            <w:r w:rsidR="00314F98">
              <w:rPr>
                <w:rFonts w:asciiTheme="minorHAnsi" w:hAnsiTheme="minorHAnsi" w:cstheme="minorHAnsi"/>
                <w:b/>
                <w:bCs/>
              </w:rPr>
              <w:t>el CU.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A924E3" w:rsidP="00530BF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CU comienza cuando el </w:t>
            </w:r>
            <w:r w:rsidR="00530BFA">
              <w:rPr>
                <w:rFonts w:asciiTheme="minorHAnsi" w:hAnsiTheme="minorHAnsi" w:cstheme="minorHAnsi"/>
              </w:rPr>
              <w:t>Encargado</w:t>
            </w:r>
            <w:r>
              <w:rPr>
                <w:rFonts w:asciiTheme="minorHAnsi" w:hAnsiTheme="minorHAnsi" w:cstheme="minorHAnsi"/>
              </w:rPr>
              <w:t xml:space="preserve"> de turnos (</w:t>
            </w:r>
            <w:r w:rsidR="00530BFA">
              <w:rPr>
                <w:rFonts w:asciiTheme="minorHAnsi" w:hAnsiTheme="minorHAnsi" w:cstheme="minorHAnsi"/>
                <w:b/>
              </w:rPr>
              <w:t>E</w:t>
            </w:r>
            <w:r w:rsidRPr="00A924E3">
              <w:rPr>
                <w:rFonts w:asciiTheme="minorHAnsi" w:hAnsiTheme="minorHAnsi" w:cstheme="minorHAnsi"/>
                <w:b/>
              </w:rPr>
              <w:t>T</w:t>
            </w:r>
            <w:r>
              <w:rPr>
                <w:rFonts w:asciiTheme="minorHAnsi" w:hAnsiTheme="minorHAnsi" w:cstheme="minorHAnsi"/>
              </w:rPr>
              <w:t>) seleccio</w:t>
            </w:r>
            <w:r w:rsidR="009C75C6">
              <w:rPr>
                <w:rFonts w:asciiTheme="minorHAnsi" w:hAnsiTheme="minorHAnsi" w:cstheme="minorHAnsi"/>
              </w:rPr>
              <w:t xml:space="preserve">na la opción para consultar </w:t>
            </w:r>
            <w:r w:rsidR="00C17C67">
              <w:rPr>
                <w:rFonts w:asciiTheme="minorHAnsi" w:hAnsiTheme="minorHAnsi" w:cstheme="minorHAnsi"/>
              </w:rPr>
              <w:t>turnos</w:t>
            </w:r>
            <w:r w:rsidR="00C17C67" w:rsidRPr="00C15209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Default="0086589A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paciente.</w:t>
            </w:r>
          </w:p>
        </w:tc>
        <w:tc>
          <w:tcPr>
            <w:tcW w:w="4279" w:type="dxa"/>
            <w:gridSpan w:val="3"/>
          </w:tcPr>
          <w:p w:rsidR="0086589A" w:rsidRPr="00C15209" w:rsidRDefault="0086589A" w:rsidP="0086322E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Default="0086589A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4846C5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encuentra y selecciona paciente.</w:t>
            </w:r>
          </w:p>
        </w:tc>
        <w:tc>
          <w:tcPr>
            <w:tcW w:w="4279" w:type="dxa"/>
            <w:gridSpan w:val="3"/>
          </w:tcPr>
          <w:p w:rsidR="0086589A" w:rsidRPr="00C15209" w:rsidRDefault="00BD1CFE" w:rsidP="0086589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86589A">
              <w:rPr>
                <w:rFonts w:asciiTheme="minorHAnsi" w:hAnsiTheme="minorHAnsi" w:cstheme="minorHAnsi"/>
              </w:rPr>
              <w:t xml:space="preserve">-A. El </w:t>
            </w:r>
            <w:r w:rsidR="0086589A">
              <w:rPr>
                <w:rFonts w:asciiTheme="minorHAnsi" w:hAnsiTheme="minorHAnsi" w:cstheme="minorHAnsi"/>
                <w:b/>
              </w:rPr>
              <w:t>ET</w:t>
            </w:r>
            <w:r w:rsidR="0086589A">
              <w:rPr>
                <w:rFonts w:asciiTheme="minorHAnsi" w:hAnsiTheme="minorHAnsi" w:cstheme="minorHAnsi"/>
              </w:rPr>
              <w:t xml:space="preserve"> no selecciona paciente.</w:t>
            </w:r>
          </w:p>
        </w:tc>
      </w:tr>
      <w:tr w:rsidR="003A1AF1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A1AF1" w:rsidRDefault="003A1AF1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ingresen los criterios de búsqueda.</w:t>
            </w:r>
          </w:p>
        </w:tc>
        <w:tc>
          <w:tcPr>
            <w:tcW w:w="4279" w:type="dxa"/>
            <w:gridSpan w:val="3"/>
          </w:tcPr>
          <w:p w:rsidR="003A1AF1" w:rsidRPr="00C15209" w:rsidRDefault="003A1AF1" w:rsidP="0086322E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Pr="00C15209" w:rsidRDefault="0086589A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profesional.</w:t>
            </w:r>
          </w:p>
        </w:tc>
        <w:tc>
          <w:tcPr>
            <w:tcW w:w="4279" w:type="dxa"/>
            <w:gridSpan w:val="3"/>
          </w:tcPr>
          <w:p w:rsidR="0086589A" w:rsidRPr="00C15209" w:rsidRDefault="0086589A" w:rsidP="0086322E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Default="0086589A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4846C5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profesional.</w:t>
            </w:r>
          </w:p>
        </w:tc>
        <w:tc>
          <w:tcPr>
            <w:tcW w:w="4279" w:type="dxa"/>
            <w:gridSpan w:val="3"/>
          </w:tcPr>
          <w:p w:rsidR="0086589A" w:rsidRPr="00C15209" w:rsidRDefault="00C17C67" w:rsidP="0086322E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>6</w:t>
            </w:r>
            <w:r w:rsidR="0086589A" w:rsidRPr="007C71E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 xml:space="preserve">-A. El </w:t>
            </w:r>
            <w:r w:rsidR="0086589A" w:rsidRPr="007C71E2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  <w:lang w:val="es-AR" w:eastAsia="es-AR"/>
              </w:rPr>
              <w:t>ET</w:t>
            </w:r>
            <w:r w:rsidR="0086589A" w:rsidRPr="007C71E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 xml:space="preserve"> no selecciona profesional.</w:t>
            </w: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Pr="00C15209" w:rsidRDefault="0086589A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</w:t>
            </w:r>
            <w:r w:rsidR="00DC7FED">
              <w:rPr>
                <w:rFonts w:asciiTheme="minorHAnsi" w:hAnsiTheme="minorHAnsi" w:cstheme="minorHAnsi"/>
              </w:rPr>
              <w:t>stema solicita se seleccione la</w:t>
            </w:r>
            <w:r>
              <w:rPr>
                <w:rFonts w:asciiTheme="minorHAnsi" w:hAnsiTheme="minorHAnsi" w:cstheme="minorHAnsi"/>
              </w:rPr>
              <w:t>s práctica</w:t>
            </w:r>
            <w:r w:rsidR="0012555B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86589A" w:rsidRPr="00C15209" w:rsidRDefault="0086589A" w:rsidP="0086322E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Default="0086589A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92936">
              <w:rPr>
                <w:rFonts w:asciiTheme="minorHAnsi" w:hAnsiTheme="minorHAnsi" w:cstheme="minorHAnsi"/>
                <w:b/>
              </w:rPr>
              <w:t>ET</w:t>
            </w:r>
            <w:r w:rsidR="00DC7FED">
              <w:rPr>
                <w:rFonts w:asciiTheme="minorHAnsi" w:hAnsiTheme="minorHAnsi" w:cstheme="minorHAnsi"/>
              </w:rPr>
              <w:t xml:space="preserve"> selecciona la</w:t>
            </w:r>
            <w:r>
              <w:rPr>
                <w:rFonts w:asciiTheme="minorHAnsi" w:hAnsiTheme="minorHAnsi" w:cstheme="minorHAnsi"/>
              </w:rPr>
              <w:t>s práctica</w:t>
            </w:r>
            <w:r w:rsidR="0012555B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86589A" w:rsidRPr="00C15209" w:rsidRDefault="00C17C67" w:rsidP="0086322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86589A">
              <w:rPr>
                <w:rFonts w:asciiTheme="minorHAnsi" w:hAnsiTheme="minorHAnsi" w:cstheme="minorHAnsi"/>
              </w:rPr>
              <w:t xml:space="preserve">-A. El </w:t>
            </w:r>
            <w:r w:rsidR="0086589A" w:rsidRPr="00392936">
              <w:rPr>
                <w:rFonts w:asciiTheme="minorHAnsi" w:hAnsiTheme="minorHAnsi" w:cstheme="minorHAnsi"/>
                <w:b/>
              </w:rPr>
              <w:t>ET</w:t>
            </w:r>
            <w:r w:rsidR="00DC7FED">
              <w:rPr>
                <w:rFonts w:asciiTheme="minorHAnsi" w:hAnsiTheme="minorHAnsi" w:cstheme="minorHAnsi"/>
              </w:rPr>
              <w:t xml:space="preserve"> no selecciona la</w:t>
            </w:r>
            <w:r w:rsidR="0086589A">
              <w:rPr>
                <w:rFonts w:asciiTheme="minorHAnsi" w:hAnsiTheme="minorHAnsi" w:cstheme="minorHAnsi"/>
              </w:rPr>
              <w:t>s prácticas.</w:t>
            </w: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Default="0086589A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la fecha del turno.</w:t>
            </w:r>
          </w:p>
        </w:tc>
        <w:tc>
          <w:tcPr>
            <w:tcW w:w="4279" w:type="dxa"/>
            <w:gridSpan w:val="3"/>
          </w:tcPr>
          <w:p w:rsidR="0086589A" w:rsidRDefault="0086589A" w:rsidP="0086322E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Pr="00C15209" w:rsidRDefault="0086589A" w:rsidP="00DC7FE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la fecha del turno.</w:t>
            </w:r>
          </w:p>
        </w:tc>
        <w:tc>
          <w:tcPr>
            <w:tcW w:w="4279" w:type="dxa"/>
            <w:gridSpan w:val="3"/>
          </w:tcPr>
          <w:p w:rsidR="0086589A" w:rsidRDefault="00C17C67" w:rsidP="0086322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86589A">
              <w:rPr>
                <w:rFonts w:asciiTheme="minorHAnsi" w:hAnsiTheme="minorHAnsi" w:cstheme="minorHAnsi"/>
              </w:rPr>
              <w:t xml:space="preserve">-A. El </w:t>
            </w:r>
            <w:r w:rsidR="0086589A" w:rsidRPr="002C3173">
              <w:rPr>
                <w:rFonts w:asciiTheme="minorHAnsi" w:hAnsiTheme="minorHAnsi" w:cstheme="minorHAnsi"/>
                <w:b/>
              </w:rPr>
              <w:t>ET</w:t>
            </w:r>
            <w:r w:rsidR="0086589A">
              <w:rPr>
                <w:rFonts w:asciiTheme="minorHAnsi" w:hAnsiTheme="minorHAnsi" w:cstheme="minorHAnsi"/>
              </w:rPr>
              <w:t xml:space="preserve"> no selecciona la fecha del turno.</w:t>
            </w: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Default="0086589A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</w:t>
            </w:r>
            <w:r w:rsidR="009C75C6">
              <w:rPr>
                <w:rFonts w:asciiTheme="minorHAnsi" w:hAnsiTheme="minorHAnsi" w:cstheme="minorHAnsi"/>
              </w:rPr>
              <w:t xml:space="preserve">n </w:t>
            </w:r>
            <w:r>
              <w:rPr>
                <w:rFonts w:asciiTheme="minorHAnsi" w:hAnsiTheme="minorHAnsi" w:cstheme="minorHAnsi"/>
              </w:rPr>
              <w:t>los días de semana del turno.</w:t>
            </w:r>
          </w:p>
        </w:tc>
        <w:tc>
          <w:tcPr>
            <w:tcW w:w="4279" w:type="dxa"/>
            <w:gridSpan w:val="3"/>
          </w:tcPr>
          <w:p w:rsidR="0086589A" w:rsidRDefault="0086589A" w:rsidP="0086322E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Default="0086589A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2231F6">
              <w:rPr>
                <w:rFonts w:asciiTheme="minorHAnsi" w:hAnsiTheme="minorHAnsi" w:cstheme="minorHAnsi"/>
                <w:b/>
              </w:rPr>
              <w:t>ET</w:t>
            </w:r>
            <w:r w:rsidR="00DC7FED">
              <w:rPr>
                <w:rFonts w:asciiTheme="minorHAnsi" w:hAnsiTheme="minorHAnsi" w:cstheme="minorHAnsi"/>
              </w:rPr>
              <w:t xml:space="preserve"> selecciona los </w:t>
            </w:r>
            <w:r>
              <w:rPr>
                <w:rFonts w:asciiTheme="minorHAnsi" w:hAnsiTheme="minorHAnsi" w:cstheme="minorHAnsi"/>
              </w:rPr>
              <w:t>días de semana del turno.</w:t>
            </w:r>
          </w:p>
        </w:tc>
        <w:tc>
          <w:tcPr>
            <w:tcW w:w="4279" w:type="dxa"/>
            <w:gridSpan w:val="3"/>
          </w:tcPr>
          <w:p w:rsidR="0086589A" w:rsidRDefault="0086589A" w:rsidP="00C17C6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17C67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 xml:space="preserve">-A. El </w:t>
            </w:r>
            <w:r w:rsidRPr="00D96699">
              <w:rPr>
                <w:rFonts w:asciiTheme="minorHAnsi" w:hAnsiTheme="minorHAnsi" w:cstheme="minorHAnsi"/>
                <w:b/>
              </w:rPr>
              <w:t>ET</w:t>
            </w:r>
            <w:r w:rsidR="00DC7FED">
              <w:rPr>
                <w:rFonts w:asciiTheme="minorHAnsi" w:hAnsiTheme="minorHAnsi" w:cstheme="minorHAnsi"/>
              </w:rPr>
              <w:t xml:space="preserve"> no selecciona </w:t>
            </w:r>
            <w:r>
              <w:rPr>
                <w:rFonts w:asciiTheme="minorHAnsi" w:hAnsiTheme="minorHAnsi" w:cstheme="minorHAnsi"/>
              </w:rPr>
              <w:t>los días de semana del turno.</w:t>
            </w: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Default="0086589A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hora de inicio del turno.</w:t>
            </w:r>
          </w:p>
        </w:tc>
        <w:tc>
          <w:tcPr>
            <w:tcW w:w="4279" w:type="dxa"/>
            <w:gridSpan w:val="3"/>
          </w:tcPr>
          <w:p w:rsidR="0086589A" w:rsidRDefault="0086589A" w:rsidP="0086322E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Pr="00C15209" w:rsidRDefault="0086589A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la hora de inicio del turno.</w:t>
            </w:r>
          </w:p>
        </w:tc>
        <w:tc>
          <w:tcPr>
            <w:tcW w:w="4279" w:type="dxa"/>
            <w:gridSpan w:val="3"/>
          </w:tcPr>
          <w:p w:rsidR="0086589A" w:rsidRDefault="0086589A" w:rsidP="00C17C6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17C67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 xml:space="preserve">-A. El </w:t>
            </w:r>
            <w:r w:rsidRPr="000C67D7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selecciona la hora de inicio del turno.</w:t>
            </w:r>
          </w:p>
        </w:tc>
      </w:tr>
      <w:tr w:rsidR="00C17C67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7C67" w:rsidRDefault="00BD1CFE" w:rsidP="00CA027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</w:t>
            </w:r>
            <w:r w:rsidR="00DC7FED">
              <w:rPr>
                <w:rFonts w:asciiTheme="minorHAnsi" w:hAnsiTheme="minorHAnsi" w:cstheme="minorHAnsi"/>
              </w:rPr>
              <w:t>muestra los turno</w:t>
            </w:r>
            <w:r>
              <w:rPr>
                <w:rFonts w:asciiTheme="minorHAnsi" w:hAnsiTheme="minorHAnsi" w:cstheme="minorHAnsi"/>
              </w:rPr>
              <w:t>s asignados según los criterios de búsqueda.</w:t>
            </w:r>
          </w:p>
        </w:tc>
        <w:tc>
          <w:tcPr>
            <w:tcW w:w="4279" w:type="dxa"/>
            <w:gridSpan w:val="3"/>
          </w:tcPr>
          <w:p w:rsidR="00C17C67" w:rsidRPr="00C15209" w:rsidRDefault="00C17C67" w:rsidP="0086322E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DA44E3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A44E3" w:rsidRDefault="003A33C8" w:rsidP="00CA027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El sistema solicita si se </w:t>
            </w:r>
            <w:r w:rsidR="00CA027D">
              <w:rPr>
                <w:rFonts w:asciiTheme="minorHAnsi" w:hAnsiTheme="minorHAnsi" w:cstheme="minorHAnsi"/>
              </w:rPr>
              <w:t>requiere</w:t>
            </w:r>
            <w:r>
              <w:rPr>
                <w:rFonts w:asciiTheme="minorHAnsi" w:hAnsiTheme="minorHAnsi" w:cstheme="minorHAnsi"/>
              </w:rPr>
              <w:t xml:space="preserve"> modificar el turno.</w:t>
            </w:r>
          </w:p>
        </w:tc>
        <w:tc>
          <w:tcPr>
            <w:tcW w:w="4279" w:type="dxa"/>
            <w:gridSpan w:val="3"/>
          </w:tcPr>
          <w:p w:rsidR="00DA44E3" w:rsidRPr="00C15209" w:rsidRDefault="00DA44E3" w:rsidP="0086322E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DA44E3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A44E3" w:rsidRDefault="003A33C8" w:rsidP="00C17C6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A33C8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A027D">
              <w:rPr>
                <w:rFonts w:asciiTheme="minorHAnsi" w:hAnsiTheme="minorHAnsi" w:cstheme="minorHAnsi"/>
              </w:rPr>
              <w:t xml:space="preserve">no </w:t>
            </w:r>
            <w:r>
              <w:rPr>
                <w:rFonts w:asciiTheme="minorHAnsi" w:hAnsiTheme="minorHAnsi" w:cstheme="minorHAnsi"/>
              </w:rPr>
              <w:t xml:space="preserve">selecciona </w:t>
            </w:r>
            <w:r w:rsidR="00CA027D">
              <w:rPr>
                <w:rFonts w:asciiTheme="minorHAnsi" w:hAnsiTheme="minorHAnsi" w:cstheme="minorHAnsi"/>
              </w:rPr>
              <w:t>modificar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17C67">
              <w:rPr>
                <w:rFonts w:asciiTheme="minorHAnsi" w:hAnsiTheme="minorHAnsi" w:cstheme="minorHAnsi"/>
              </w:rPr>
              <w:t>el turno.</w:t>
            </w:r>
          </w:p>
        </w:tc>
        <w:tc>
          <w:tcPr>
            <w:tcW w:w="4279" w:type="dxa"/>
            <w:gridSpan w:val="3"/>
          </w:tcPr>
          <w:p w:rsidR="00DA44E3" w:rsidRDefault="00CA027D" w:rsidP="0086322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BD1CFE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 xml:space="preserve">-A. El </w:t>
            </w:r>
            <w:r w:rsidRPr="00F153C1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</w:t>
            </w:r>
            <w:r w:rsidR="00E04259">
              <w:rPr>
                <w:rFonts w:asciiTheme="minorHAnsi" w:hAnsiTheme="minorHAnsi" w:cstheme="minorHAnsi"/>
              </w:rPr>
              <w:t>modificar</w:t>
            </w:r>
            <w:r>
              <w:rPr>
                <w:rFonts w:asciiTheme="minorHAnsi" w:hAnsiTheme="minorHAnsi" w:cstheme="minorHAnsi"/>
              </w:rPr>
              <w:t xml:space="preserve"> turno.</w:t>
            </w:r>
          </w:p>
          <w:p w:rsidR="00CA027D" w:rsidRDefault="00CA027D" w:rsidP="0086322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BD1CFE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 xml:space="preserve">-A.1. El sistema llama al </w:t>
            </w:r>
            <w:r w:rsidR="00C17C67">
              <w:rPr>
                <w:rFonts w:asciiTheme="minorHAnsi" w:hAnsiTheme="minorHAnsi" w:cstheme="minorHAnsi"/>
              </w:rPr>
              <w:t>CU</w:t>
            </w:r>
            <w:r>
              <w:rPr>
                <w:rFonts w:asciiTheme="minorHAnsi" w:hAnsiTheme="minorHAnsi" w:cstheme="minorHAnsi"/>
              </w:rPr>
              <w:t xml:space="preserve"> “Modificar turno”.</w:t>
            </w:r>
          </w:p>
          <w:p w:rsidR="00CA027D" w:rsidRPr="00C15209" w:rsidRDefault="00CA027D" w:rsidP="00BD1CF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BD1CFE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 xml:space="preserve">-A.2. El sistema muestra </w:t>
            </w:r>
            <w:r w:rsidR="009C75C6">
              <w:rPr>
                <w:rFonts w:asciiTheme="minorHAnsi" w:hAnsiTheme="minorHAnsi" w:cstheme="minorHAnsi"/>
              </w:rPr>
              <w:t xml:space="preserve"> los turnos asignados según los criterios de búsqueda </w:t>
            </w:r>
            <w:r w:rsidR="00DC7FED">
              <w:rPr>
                <w:rFonts w:asciiTheme="minorHAnsi" w:hAnsiTheme="minorHAnsi" w:cstheme="minorHAnsi"/>
              </w:rPr>
              <w:t>turno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DA44E3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A44E3" w:rsidRDefault="003A33C8" w:rsidP="00E0425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si se </w:t>
            </w:r>
            <w:r w:rsidR="00E04259">
              <w:rPr>
                <w:rFonts w:asciiTheme="minorHAnsi" w:hAnsiTheme="minorHAnsi" w:cstheme="minorHAnsi"/>
              </w:rPr>
              <w:t>requiere cancelar e</w:t>
            </w:r>
            <w:r>
              <w:rPr>
                <w:rFonts w:asciiTheme="minorHAnsi" w:hAnsiTheme="minorHAnsi" w:cstheme="minorHAnsi"/>
              </w:rPr>
              <w:t>l turno.</w:t>
            </w:r>
          </w:p>
        </w:tc>
        <w:tc>
          <w:tcPr>
            <w:tcW w:w="4279" w:type="dxa"/>
            <w:gridSpan w:val="3"/>
          </w:tcPr>
          <w:p w:rsidR="00DA44E3" w:rsidRPr="00C15209" w:rsidRDefault="00DA44E3" w:rsidP="0086322E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A33C8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A33C8" w:rsidRDefault="00F153C1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F153C1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selecciona cancelar turno asignado.</w:t>
            </w:r>
          </w:p>
        </w:tc>
        <w:tc>
          <w:tcPr>
            <w:tcW w:w="4279" w:type="dxa"/>
            <w:gridSpan w:val="3"/>
          </w:tcPr>
          <w:p w:rsidR="00F153C1" w:rsidRDefault="00BD1CFE" w:rsidP="0086322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  <w:r w:rsidR="00F153C1">
              <w:rPr>
                <w:rFonts w:asciiTheme="minorHAnsi" w:hAnsiTheme="minorHAnsi" w:cstheme="minorHAnsi"/>
              </w:rPr>
              <w:t xml:space="preserve">-A. El </w:t>
            </w:r>
            <w:r w:rsidR="00F153C1" w:rsidRPr="00F153C1">
              <w:rPr>
                <w:rFonts w:asciiTheme="minorHAnsi" w:hAnsiTheme="minorHAnsi" w:cstheme="minorHAnsi"/>
                <w:b/>
              </w:rPr>
              <w:t>ET</w:t>
            </w:r>
            <w:r w:rsidR="00F153C1">
              <w:rPr>
                <w:rFonts w:asciiTheme="minorHAnsi" w:hAnsiTheme="minorHAnsi" w:cstheme="minorHAnsi"/>
              </w:rPr>
              <w:t xml:space="preserve"> selecciona cancelar turno.</w:t>
            </w:r>
          </w:p>
          <w:p w:rsidR="00F153C1" w:rsidRDefault="00BD1CFE" w:rsidP="00F153C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  <w:r w:rsidR="00F153C1">
              <w:rPr>
                <w:rFonts w:asciiTheme="minorHAnsi" w:hAnsiTheme="minorHAnsi" w:cstheme="minorHAnsi"/>
              </w:rPr>
              <w:t xml:space="preserve">-A.1. El sistema llama al </w:t>
            </w:r>
            <w:r w:rsidR="00C17C67">
              <w:rPr>
                <w:rFonts w:asciiTheme="minorHAnsi" w:hAnsiTheme="minorHAnsi" w:cstheme="minorHAnsi"/>
              </w:rPr>
              <w:t>CU</w:t>
            </w:r>
            <w:r w:rsidR="00F153C1">
              <w:rPr>
                <w:rFonts w:asciiTheme="minorHAnsi" w:hAnsiTheme="minorHAnsi" w:cstheme="minorHAnsi"/>
              </w:rPr>
              <w:t xml:space="preserve"> “Cancelar turno”.</w:t>
            </w:r>
          </w:p>
          <w:p w:rsidR="00F153C1" w:rsidRPr="00C15209" w:rsidRDefault="00BD1CFE" w:rsidP="000B2C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  <w:r w:rsidR="009C75C6">
              <w:rPr>
                <w:rFonts w:asciiTheme="minorHAnsi" w:hAnsiTheme="minorHAnsi" w:cstheme="minorHAnsi"/>
              </w:rPr>
              <w:t>-A.2. El sistema muestra  los turnos asignados según los criterios de búsqueda turno.</w:t>
            </w:r>
          </w:p>
        </w:tc>
      </w:tr>
      <w:tr w:rsidR="00941202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1202" w:rsidRDefault="00941202" w:rsidP="0094120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</w:t>
            </w:r>
            <w:r w:rsidR="00233C91">
              <w:rPr>
                <w:rFonts w:asciiTheme="minorHAnsi" w:hAnsiTheme="minorHAnsi" w:cstheme="minorHAnsi"/>
              </w:rPr>
              <w:t>olicita se requiere imprimir la consulta de turno</w:t>
            </w:r>
            <w:r>
              <w:rPr>
                <w:rFonts w:asciiTheme="minorHAnsi" w:hAnsiTheme="minorHAnsi" w:cstheme="minorHAnsi"/>
              </w:rPr>
              <w:t>s.</w:t>
            </w:r>
          </w:p>
        </w:tc>
        <w:tc>
          <w:tcPr>
            <w:tcW w:w="4279" w:type="dxa"/>
            <w:gridSpan w:val="3"/>
          </w:tcPr>
          <w:p w:rsidR="00941202" w:rsidRPr="00C15209" w:rsidRDefault="00941202" w:rsidP="0086322E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41202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1202" w:rsidRDefault="00941202" w:rsidP="00233C9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331CC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17C67">
              <w:rPr>
                <w:rFonts w:asciiTheme="minorHAnsi" w:hAnsiTheme="minorHAnsi" w:cstheme="minorHAnsi"/>
              </w:rPr>
              <w:t xml:space="preserve">no selecciona imprimir </w:t>
            </w:r>
            <w:r w:rsidR="00233C91">
              <w:rPr>
                <w:rFonts w:asciiTheme="minorHAnsi" w:hAnsiTheme="minorHAnsi" w:cstheme="minorHAnsi"/>
              </w:rPr>
              <w:t>la consulta de turno</w:t>
            </w:r>
            <w:r w:rsidR="00314F98">
              <w:rPr>
                <w:rFonts w:asciiTheme="minorHAnsi" w:hAnsiTheme="minorHAnsi" w:cstheme="minorHAnsi"/>
              </w:rPr>
              <w:t>s.</w:t>
            </w:r>
          </w:p>
        </w:tc>
        <w:tc>
          <w:tcPr>
            <w:tcW w:w="4279" w:type="dxa"/>
            <w:gridSpan w:val="3"/>
          </w:tcPr>
          <w:p w:rsidR="00941202" w:rsidRPr="00506739" w:rsidRDefault="00314F98" w:rsidP="00BD1CF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BD1CFE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-A. 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 w:rsidR="009C75C6">
              <w:rPr>
                <w:rFonts w:asciiTheme="minorHAnsi" w:hAnsiTheme="minorHAnsi" w:cstheme="minorHAnsi"/>
              </w:rPr>
              <w:t xml:space="preserve"> selecciona imprimir los turno</w:t>
            </w:r>
            <w:r>
              <w:rPr>
                <w:rFonts w:asciiTheme="minorHAnsi" w:hAnsiTheme="minorHAnsi" w:cstheme="minorHAnsi"/>
              </w:rPr>
              <w:t>s.</w:t>
            </w:r>
          </w:p>
        </w:tc>
      </w:tr>
      <w:tr w:rsidR="00941202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1202" w:rsidRDefault="00C06F18" w:rsidP="0012555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Fin de </w:t>
            </w:r>
            <w:r w:rsidR="0012555B">
              <w:rPr>
                <w:rFonts w:asciiTheme="minorHAnsi" w:hAnsiTheme="minorHAnsi" w:cstheme="minorHAnsi"/>
              </w:rPr>
              <w:t>CU.</w:t>
            </w:r>
          </w:p>
        </w:tc>
        <w:tc>
          <w:tcPr>
            <w:tcW w:w="4279" w:type="dxa"/>
            <w:gridSpan w:val="3"/>
          </w:tcPr>
          <w:p w:rsidR="00941202" w:rsidRDefault="00941202" w:rsidP="0086322E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589A" w:rsidRDefault="0086589A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Observaciones: </w:t>
            </w:r>
          </w:p>
          <w:p w:rsidR="00DC7FED" w:rsidRPr="00C15209" w:rsidRDefault="00DC7FED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589A" w:rsidRPr="00C15209" w:rsidRDefault="0086589A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589A" w:rsidRPr="00C15209" w:rsidRDefault="0086589A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86589A" w:rsidRPr="00C15209" w:rsidRDefault="0086589A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)</w:t>
            </w:r>
            <w:r w:rsidRPr="00C1520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86589A" w:rsidRPr="00C15209" w:rsidRDefault="0086589A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589A" w:rsidRPr="00C15209" w:rsidRDefault="0086589A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589A" w:rsidRPr="00C15209" w:rsidRDefault="0086589A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589A" w:rsidRPr="00C15209" w:rsidRDefault="0086589A" w:rsidP="002118E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Use Case donde se incluye: </w:t>
            </w:r>
            <w:r>
              <w:rPr>
                <w:rFonts w:asciiTheme="minorHAnsi" w:hAnsiTheme="minorHAnsi" w:cstheme="minorHAnsi"/>
                <w:b/>
                <w:bCs/>
              </w:rPr>
              <w:t>Registrar turno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589A" w:rsidRPr="00C15209" w:rsidRDefault="0086589A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589A" w:rsidRPr="00C15209" w:rsidRDefault="0086589A" w:rsidP="00B87B81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86589A" w:rsidRPr="00C15209" w:rsidRDefault="0086589A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86589A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86589A" w:rsidRPr="00C15209" w:rsidRDefault="0086589A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86589A" w:rsidRPr="00C15209" w:rsidRDefault="0086589A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86589A" w:rsidRPr="00C15209" w:rsidRDefault="0086589A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86589A" w:rsidRPr="00C15209" w:rsidRDefault="0086589A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86589A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86589A" w:rsidRPr="00C15209" w:rsidRDefault="0086589A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86589A" w:rsidRPr="00C15209" w:rsidRDefault="0086589A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523" w:type="dxa"/>
            <w:gridSpan w:val="6"/>
          </w:tcPr>
          <w:p w:rsidR="0086589A" w:rsidRPr="00C15209" w:rsidRDefault="0086589A" w:rsidP="00B77BAC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</w:t>
            </w:r>
            <w:r w:rsidR="00B77BAC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86589A" w:rsidRPr="00C15209" w:rsidRDefault="0086589A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86589A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86589A" w:rsidRDefault="0086589A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86589A" w:rsidRDefault="0086589A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523" w:type="dxa"/>
            <w:gridSpan w:val="6"/>
          </w:tcPr>
          <w:p w:rsidR="0086589A" w:rsidRDefault="0086589A" w:rsidP="00B77BAC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 w:rsidR="00B77BAC"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86589A" w:rsidRDefault="0086589A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4E2B07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4E2B07" w:rsidRDefault="004E2B07" w:rsidP="004E2B0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1.2</w:t>
            </w:r>
          </w:p>
        </w:tc>
        <w:tc>
          <w:tcPr>
            <w:tcW w:w="1411" w:type="dxa"/>
            <w:gridSpan w:val="2"/>
          </w:tcPr>
          <w:p w:rsidR="004E2B07" w:rsidRDefault="004E2B07" w:rsidP="0086322E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29/09/2013</w:t>
            </w:r>
          </w:p>
        </w:tc>
        <w:tc>
          <w:tcPr>
            <w:tcW w:w="5523" w:type="dxa"/>
            <w:gridSpan w:val="6"/>
          </w:tcPr>
          <w:p w:rsidR="004E2B07" w:rsidRDefault="004E2B07" w:rsidP="00B77BAC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 w:rsidR="00B77BAC"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4E2B07" w:rsidRDefault="004E2B07" w:rsidP="0086322E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B77BAC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B77BAC" w:rsidRDefault="00B77BAC" w:rsidP="004E2B0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lastRenderedPageBreak/>
              <w:t>1.3</w:t>
            </w:r>
          </w:p>
        </w:tc>
        <w:tc>
          <w:tcPr>
            <w:tcW w:w="1411" w:type="dxa"/>
            <w:gridSpan w:val="2"/>
          </w:tcPr>
          <w:p w:rsidR="00B77BAC" w:rsidRDefault="00B77BAC" w:rsidP="0086322E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13/10/2013</w:t>
            </w:r>
          </w:p>
        </w:tc>
        <w:tc>
          <w:tcPr>
            <w:tcW w:w="5523" w:type="dxa"/>
            <w:gridSpan w:val="6"/>
          </w:tcPr>
          <w:p w:rsidR="00B77BAC" w:rsidRDefault="00B77BAC" w:rsidP="0086322E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B77BAC" w:rsidRDefault="00B77BAC" w:rsidP="0086322E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Manuel </w:t>
            </w:r>
            <w:r w:rsidR="009C75C6">
              <w:rPr>
                <w:rFonts w:ascii="Calibri" w:hAnsi="Calibri" w:cs="Calibri"/>
                <w:bCs/>
                <w:sz w:val="22"/>
              </w:rPr>
              <w:t>Fernández</w:t>
            </w:r>
          </w:p>
        </w:tc>
      </w:tr>
      <w:tr w:rsidR="009C75C6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9C75C6" w:rsidRDefault="009C75C6" w:rsidP="004E2B0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1.4</w:t>
            </w:r>
          </w:p>
        </w:tc>
        <w:tc>
          <w:tcPr>
            <w:tcW w:w="1411" w:type="dxa"/>
            <w:gridSpan w:val="2"/>
          </w:tcPr>
          <w:p w:rsidR="009C75C6" w:rsidRDefault="009C75C6" w:rsidP="0086322E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24/08/14</w:t>
            </w:r>
          </w:p>
        </w:tc>
        <w:tc>
          <w:tcPr>
            <w:tcW w:w="5523" w:type="dxa"/>
            <w:gridSpan w:val="6"/>
          </w:tcPr>
          <w:p w:rsidR="009C75C6" w:rsidRDefault="009C75C6" w:rsidP="0086322E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9C75C6" w:rsidRDefault="009C75C6" w:rsidP="0086322E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Manuel Fernández</w:t>
            </w: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4F8" w:rsidRDefault="008534F8" w:rsidP="003E2693">
      <w:pPr>
        <w:spacing w:line="240" w:lineRule="auto"/>
      </w:pPr>
      <w:r>
        <w:separator/>
      </w:r>
    </w:p>
  </w:endnote>
  <w:endnote w:type="continuationSeparator" w:id="0">
    <w:p w:rsidR="008534F8" w:rsidRDefault="008534F8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Default="003E2693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82349">
      <w:rPr>
        <w:rFonts w:asciiTheme="majorHAnsi" w:eastAsiaTheme="majorEastAsia" w:hAnsiTheme="majorHAnsi" w:cstheme="majorBidi"/>
        <w:b/>
      </w:rPr>
      <w:t>Grupo N°8</w:t>
    </w:r>
    <w:r w:rsidR="00BD75BE">
      <w:rPr>
        <w:rFonts w:asciiTheme="majorHAnsi" w:eastAsiaTheme="majorEastAsia" w:hAnsiTheme="majorHAnsi" w:cstheme="majorBidi"/>
      </w:rPr>
      <w:t xml:space="preserve">: Aguilar, </w:t>
    </w:r>
    <w:proofErr w:type="spellStart"/>
    <w:r w:rsidR="00BD75BE">
      <w:rPr>
        <w:rFonts w:asciiTheme="majorHAnsi" w:eastAsiaTheme="majorEastAsia" w:hAnsiTheme="majorHAnsi" w:cstheme="majorBidi"/>
      </w:rPr>
      <w:t>Aoki</w:t>
    </w:r>
    <w:proofErr w:type="spellEnd"/>
    <w:r w:rsidR="00BD75BE">
      <w:rPr>
        <w:rFonts w:asciiTheme="majorHAnsi" w:eastAsiaTheme="majorEastAsia" w:hAnsiTheme="majorHAnsi" w:cstheme="majorBidi"/>
      </w:rPr>
      <w:t>, Gonzalez, Ferná</w:t>
    </w:r>
    <w:r>
      <w:rPr>
        <w:rFonts w:asciiTheme="majorHAnsi" w:eastAsiaTheme="majorEastAsia" w:hAnsiTheme="majorHAnsi" w:cstheme="majorBidi"/>
      </w:rPr>
      <w:t>ndez, Rosales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82349">
      <w:rPr>
        <w:rFonts w:asciiTheme="majorHAnsi" w:eastAsiaTheme="majorEastAsia" w:hAnsiTheme="majorHAnsi" w:cstheme="majorBidi"/>
        <w:b/>
        <w:lang w:val="es-ES"/>
      </w:rPr>
      <w:t xml:space="preserve">Página </w:t>
    </w:r>
    <w:r w:rsidR="0092654E" w:rsidRPr="0092654E">
      <w:rPr>
        <w:rFonts w:asciiTheme="minorHAnsi" w:eastAsiaTheme="minorEastAsia" w:hAnsiTheme="minorHAnsi" w:cstheme="minorBidi"/>
        <w:b/>
      </w:rPr>
      <w:fldChar w:fldCharType="begin"/>
    </w:r>
    <w:r w:rsidRPr="00F82349">
      <w:rPr>
        <w:b/>
      </w:rPr>
      <w:instrText>PAGE   \* MERGEFORMAT</w:instrText>
    </w:r>
    <w:r w:rsidR="0092654E" w:rsidRPr="0092654E">
      <w:rPr>
        <w:rFonts w:asciiTheme="minorHAnsi" w:eastAsiaTheme="minorEastAsia" w:hAnsiTheme="minorHAnsi" w:cstheme="minorBidi"/>
        <w:b/>
      </w:rPr>
      <w:fldChar w:fldCharType="separate"/>
    </w:r>
    <w:r w:rsidR="009C75C6" w:rsidRPr="009C75C6">
      <w:rPr>
        <w:rFonts w:asciiTheme="majorHAnsi" w:eastAsiaTheme="majorEastAsia" w:hAnsiTheme="majorHAnsi" w:cstheme="majorBidi"/>
        <w:b/>
        <w:noProof/>
        <w:lang w:val="es-ES"/>
      </w:rPr>
      <w:t>3</w:t>
    </w:r>
    <w:r w:rsidR="0092654E" w:rsidRPr="00F82349">
      <w:rPr>
        <w:rFonts w:asciiTheme="majorHAnsi" w:eastAsiaTheme="majorEastAsia" w:hAnsiTheme="majorHAnsi" w:cstheme="majorBid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4F8" w:rsidRDefault="008534F8" w:rsidP="003E2693">
      <w:pPr>
        <w:spacing w:line="240" w:lineRule="auto"/>
      </w:pPr>
      <w:r>
        <w:separator/>
      </w:r>
    </w:p>
  </w:footnote>
  <w:footnote w:type="continuationSeparator" w:id="0">
    <w:p w:rsidR="008534F8" w:rsidRDefault="008534F8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92654E">
    <w:pPr>
      <w:pStyle w:val="Encabezado"/>
    </w:pPr>
    <w:r w:rsidRPr="0092654E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7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5A11ED3"/>
    <w:multiLevelType w:val="hybridMultilevel"/>
    <w:tmpl w:val="C9C8772C"/>
    <w:lvl w:ilvl="0" w:tplc="83B68542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6"/>
  </w:num>
  <w:num w:numId="2">
    <w:abstractNumId w:val="10"/>
  </w:num>
  <w:num w:numId="3">
    <w:abstractNumId w:val="20"/>
  </w:num>
  <w:num w:numId="4">
    <w:abstractNumId w:val="13"/>
  </w:num>
  <w:num w:numId="5">
    <w:abstractNumId w:val="19"/>
  </w:num>
  <w:num w:numId="6">
    <w:abstractNumId w:val="15"/>
  </w:num>
  <w:num w:numId="7">
    <w:abstractNumId w:val="7"/>
  </w:num>
  <w:num w:numId="8">
    <w:abstractNumId w:val="9"/>
  </w:num>
  <w:num w:numId="9">
    <w:abstractNumId w:val="3"/>
  </w:num>
  <w:num w:numId="10">
    <w:abstractNumId w:val="17"/>
  </w:num>
  <w:num w:numId="11">
    <w:abstractNumId w:val="0"/>
  </w:num>
  <w:num w:numId="12">
    <w:abstractNumId w:val="2"/>
  </w:num>
  <w:num w:numId="13">
    <w:abstractNumId w:val="6"/>
  </w:num>
  <w:num w:numId="14">
    <w:abstractNumId w:val="8"/>
  </w:num>
  <w:num w:numId="15">
    <w:abstractNumId w:val="4"/>
  </w:num>
  <w:num w:numId="16">
    <w:abstractNumId w:val="18"/>
  </w:num>
  <w:num w:numId="17">
    <w:abstractNumId w:val="11"/>
  </w:num>
  <w:num w:numId="18">
    <w:abstractNumId w:val="12"/>
  </w:num>
  <w:num w:numId="19">
    <w:abstractNumId w:val="14"/>
  </w:num>
  <w:num w:numId="20">
    <w:abstractNumId w:val="5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3314"/>
    <o:shapelayout v:ext="edit">
      <o:idmap v:ext="edit" data="4"/>
      <o:rules v:ext="edit">
        <o:r id="V:Rule2" type="connector" idref="#Conector recto de flecha 8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55E2E"/>
    <w:rsid w:val="000233D7"/>
    <w:rsid w:val="00042133"/>
    <w:rsid w:val="000A4E00"/>
    <w:rsid w:val="000B2C1C"/>
    <w:rsid w:val="000E71A9"/>
    <w:rsid w:val="0012555B"/>
    <w:rsid w:val="00142140"/>
    <w:rsid w:val="00150215"/>
    <w:rsid w:val="00163E17"/>
    <w:rsid w:val="00175A8F"/>
    <w:rsid w:val="0018284C"/>
    <w:rsid w:val="001A264D"/>
    <w:rsid w:val="001C7463"/>
    <w:rsid w:val="001D0499"/>
    <w:rsid w:val="001D1117"/>
    <w:rsid w:val="001D3916"/>
    <w:rsid w:val="001F1B6A"/>
    <w:rsid w:val="001F6101"/>
    <w:rsid w:val="002046A9"/>
    <w:rsid w:val="002118EB"/>
    <w:rsid w:val="00233C91"/>
    <w:rsid w:val="0026789F"/>
    <w:rsid w:val="002724D0"/>
    <w:rsid w:val="002B357C"/>
    <w:rsid w:val="00301083"/>
    <w:rsid w:val="00314F98"/>
    <w:rsid w:val="0031708C"/>
    <w:rsid w:val="00327E25"/>
    <w:rsid w:val="00346D8C"/>
    <w:rsid w:val="00355E2E"/>
    <w:rsid w:val="003623B0"/>
    <w:rsid w:val="003822EF"/>
    <w:rsid w:val="003A1AF1"/>
    <w:rsid w:val="003A33C8"/>
    <w:rsid w:val="003A621C"/>
    <w:rsid w:val="003C41C0"/>
    <w:rsid w:val="003E2693"/>
    <w:rsid w:val="00410051"/>
    <w:rsid w:val="00495016"/>
    <w:rsid w:val="0049758A"/>
    <w:rsid w:val="004C36B7"/>
    <w:rsid w:val="004D1C4A"/>
    <w:rsid w:val="004E2B07"/>
    <w:rsid w:val="004F37C1"/>
    <w:rsid w:val="00503876"/>
    <w:rsid w:val="00530BFA"/>
    <w:rsid w:val="00586026"/>
    <w:rsid w:val="005B1F10"/>
    <w:rsid w:val="00617CCB"/>
    <w:rsid w:val="00683CC0"/>
    <w:rsid w:val="00732E8D"/>
    <w:rsid w:val="00735A39"/>
    <w:rsid w:val="00746751"/>
    <w:rsid w:val="00764253"/>
    <w:rsid w:val="00792050"/>
    <w:rsid w:val="007B229C"/>
    <w:rsid w:val="007B7C8B"/>
    <w:rsid w:val="008534F8"/>
    <w:rsid w:val="0086589A"/>
    <w:rsid w:val="008B0DD5"/>
    <w:rsid w:val="009019D1"/>
    <w:rsid w:val="00906376"/>
    <w:rsid w:val="00910DA8"/>
    <w:rsid w:val="0092654E"/>
    <w:rsid w:val="009377ED"/>
    <w:rsid w:val="00941202"/>
    <w:rsid w:val="009C4F80"/>
    <w:rsid w:val="009C75C6"/>
    <w:rsid w:val="00A14A4B"/>
    <w:rsid w:val="00A924E3"/>
    <w:rsid w:val="00A972F0"/>
    <w:rsid w:val="00AB2A03"/>
    <w:rsid w:val="00B238E4"/>
    <w:rsid w:val="00B45684"/>
    <w:rsid w:val="00B77BAC"/>
    <w:rsid w:val="00BD1CFE"/>
    <w:rsid w:val="00BD75BE"/>
    <w:rsid w:val="00C06F18"/>
    <w:rsid w:val="00C15209"/>
    <w:rsid w:val="00C17C67"/>
    <w:rsid w:val="00C26731"/>
    <w:rsid w:val="00C34238"/>
    <w:rsid w:val="00C67661"/>
    <w:rsid w:val="00C827B1"/>
    <w:rsid w:val="00C905B2"/>
    <w:rsid w:val="00CA027D"/>
    <w:rsid w:val="00CC59C7"/>
    <w:rsid w:val="00CE5B83"/>
    <w:rsid w:val="00CF1A80"/>
    <w:rsid w:val="00CF5543"/>
    <w:rsid w:val="00DA44E3"/>
    <w:rsid w:val="00DC7FED"/>
    <w:rsid w:val="00DE18DE"/>
    <w:rsid w:val="00E04259"/>
    <w:rsid w:val="00E239CB"/>
    <w:rsid w:val="00E31071"/>
    <w:rsid w:val="00E85FCF"/>
    <w:rsid w:val="00F153C1"/>
    <w:rsid w:val="00F2427D"/>
    <w:rsid w:val="00F4394D"/>
    <w:rsid w:val="00F82349"/>
    <w:rsid w:val="00FD204C"/>
    <w:rsid w:val="00FE0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764253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764253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sitorio\Plantillas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9675B-0422-49E8-8CB4-CD2CED4F5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598</TotalTime>
  <Pages>3</Pages>
  <Words>550</Words>
  <Characters>3029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37</cp:revision>
  <dcterms:created xsi:type="dcterms:W3CDTF">2013-06-22T05:14:00Z</dcterms:created>
  <dcterms:modified xsi:type="dcterms:W3CDTF">2014-08-24T20:35:00Z</dcterms:modified>
</cp:coreProperties>
</file>