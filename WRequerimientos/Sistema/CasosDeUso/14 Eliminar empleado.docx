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9D1AEF" w:rsidRPr="00F0495A" w:rsidTr="00D10C7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9D1AEF" w:rsidRPr="00F0495A" w:rsidTr="00D10C7C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empleado.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D1AEF" w:rsidRPr="00C15209" w:rsidRDefault="009D1AEF" w:rsidP="009E708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9E708B">
              <w:rPr>
                <w:rFonts w:asciiTheme="minorHAnsi" w:hAnsiTheme="minorHAnsi" w:cstheme="minorHAnsi"/>
              </w:rPr>
              <w:t>14</w:t>
            </w:r>
          </w:p>
        </w:tc>
      </w:tr>
      <w:tr w:rsidR="009D1AEF" w:rsidRPr="00F0495A" w:rsidTr="00D10C7C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602A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F602A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F602A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D1AEF" w:rsidRPr="00F0495A" w:rsidTr="00D10C7C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F602A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F602A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F602A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</w:r>
            <w:r w:rsidR="00F602A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D1AEF" w:rsidRPr="00F0495A" w:rsidTr="00D10C7C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</w:r>
            <w:r w:rsidR="00F602A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D1AEF" w:rsidRPr="00F0495A" w:rsidTr="00D10C7C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A301D"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F602A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</w:t>
            </w:r>
            <w:r>
              <w:rPr>
                <w:rFonts w:asciiTheme="minorHAnsi" w:hAnsiTheme="minorHAnsi" w:cstheme="minorHAnsi"/>
              </w:rPr>
              <w:t>et</w:t>
            </w:r>
            <w:r w:rsidRPr="00C15209">
              <w:rPr>
                <w:rFonts w:asciiTheme="minorHAnsi" w:hAnsiTheme="minorHAnsi" w:cstheme="minorHAnsi"/>
              </w:rPr>
              <w:t xml:space="preserve">o                                       </w:t>
            </w:r>
            <w:r w:rsidR="00F602A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F602A2">
              <w:rPr>
                <w:rFonts w:asciiTheme="minorHAnsi" w:hAnsiTheme="minorHAnsi" w:cstheme="minorHAnsi"/>
              </w:rPr>
            </w:r>
            <w:r w:rsidR="00F602A2">
              <w:rPr>
                <w:rFonts w:asciiTheme="minorHAnsi" w:hAnsiTheme="minorHAnsi" w:cstheme="minorHAnsi"/>
              </w:rPr>
              <w:fldChar w:fldCharType="separate"/>
            </w:r>
            <w:r w:rsidR="00F602A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C76CA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del empleado para eliminar.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D1AEF" w:rsidRPr="00F0495A" w:rsidTr="00D10C7C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9D1AEF" w:rsidRPr="00C15209" w:rsidRDefault="009D1AEF" w:rsidP="00D10C7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D1AEF" w:rsidRDefault="009D1AEF" w:rsidP="00D10C7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9D1AEF" w:rsidRDefault="009D1AEF" w:rsidP="00D10C7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C76CAB">
              <w:rPr>
                <w:rFonts w:asciiTheme="minorHAnsi" w:hAnsiTheme="minorHAnsi" w:cstheme="minorHAnsi"/>
                <w:b/>
                <w:bCs/>
              </w:rPr>
              <w:t>eliminó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empleado.</w:t>
            </w:r>
          </w:p>
          <w:p w:rsidR="009D1AEF" w:rsidRPr="00B6049F" w:rsidRDefault="009D1AEF" w:rsidP="00D10C7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B6049F">
              <w:rPr>
                <w:rFonts w:asciiTheme="minorHAnsi" w:hAnsiTheme="minorHAnsi" w:cstheme="minorHAnsi"/>
                <w:b/>
                <w:bCs/>
              </w:rPr>
              <w:t>El E</w:t>
            </w:r>
            <w:r w:rsidR="002A301D">
              <w:rPr>
                <w:rFonts w:asciiTheme="minorHAnsi" w:hAnsiTheme="minorHAnsi" w:cstheme="minorHAnsi"/>
                <w:b/>
                <w:bCs/>
              </w:rPr>
              <w:t>P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 selecciona el </w:t>
            </w:r>
            <w:r>
              <w:rPr>
                <w:rFonts w:asciiTheme="minorHAnsi" w:hAnsiTheme="minorHAnsi" w:cstheme="minorHAnsi"/>
                <w:b/>
                <w:bCs/>
              </w:rPr>
              <w:t>empleado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 a eliminar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9D1AEF" w:rsidRPr="00F0495A" w:rsidTr="00D10C7C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D1AEF" w:rsidRPr="00C15209" w:rsidRDefault="009D1AEF" w:rsidP="00D10C7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D1AEF" w:rsidRDefault="009D1AEF" w:rsidP="00D10C7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D1AEF" w:rsidRDefault="009D1AEF" w:rsidP="00D10C7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 se encuentra </w:t>
            </w:r>
            <w:r w:rsidR="00C76CAB">
              <w:rPr>
                <w:rFonts w:asciiTheme="minorHAnsi" w:hAnsiTheme="minorHAnsi" w:cstheme="minorHAnsi"/>
                <w:b/>
                <w:bCs/>
              </w:rPr>
              <w:t>e</w:t>
            </w:r>
            <w:r>
              <w:rPr>
                <w:rFonts w:asciiTheme="minorHAnsi" w:hAnsiTheme="minorHAnsi" w:cstheme="minorHAnsi"/>
                <w:b/>
                <w:bCs/>
              </w:rPr>
              <w:t>l</w:t>
            </w:r>
            <w:r w:rsidR="00C76CAB">
              <w:rPr>
                <w:rFonts w:asciiTheme="minorHAnsi" w:hAnsiTheme="minorHAnsi" w:cstheme="minorHAnsi"/>
                <w:b/>
                <w:bCs/>
              </w:rPr>
              <w:t xml:space="preserve"> empleado.</w:t>
            </w:r>
          </w:p>
          <w:p w:rsidR="009D1AEF" w:rsidRDefault="002A301D" w:rsidP="00D10C7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</w:t>
            </w:r>
            <w:r w:rsidR="009D1AEF">
              <w:rPr>
                <w:rFonts w:asciiTheme="minorHAnsi" w:hAnsiTheme="minorHAnsi" w:cstheme="minorHAnsi"/>
                <w:b/>
                <w:bCs/>
              </w:rPr>
              <w:t xml:space="preserve"> no selecciona ningún empleado</w:t>
            </w:r>
            <w:r w:rsidR="00C76CAB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9D1AEF" w:rsidRPr="00B6049F" w:rsidRDefault="009D1AEF" w:rsidP="00D10C7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B6049F">
              <w:rPr>
                <w:rFonts w:asciiTheme="minorHAnsi" w:hAnsiTheme="minorHAnsi" w:cstheme="minorHAnsi"/>
                <w:b/>
                <w:bCs/>
              </w:rPr>
              <w:t>El E</w:t>
            </w:r>
            <w:r w:rsidR="002A301D">
              <w:rPr>
                <w:rFonts w:asciiTheme="minorHAnsi" w:hAnsiTheme="minorHAnsi" w:cstheme="minorHAnsi"/>
                <w:b/>
                <w:bCs/>
              </w:rPr>
              <w:t>P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B6049F">
              <w:rPr>
                <w:rFonts w:asciiTheme="minorHAnsi" w:hAnsiTheme="minorHAnsi" w:cstheme="minorHAnsi"/>
                <w:b/>
                <w:bCs/>
              </w:rPr>
              <w:t xml:space="preserve">eliminar el </w:t>
            </w:r>
            <w:r>
              <w:rPr>
                <w:rFonts w:asciiTheme="minorHAnsi" w:hAnsiTheme="minorHAnsi" w:cstheme="minorHAnsi"/>
                <w:b/>
                <w:bCs/>
              </w:rPr>
              <w:t>empleado.</w:t>
            </w: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Pr="00C15209" w:rsidRDefault="009D1AEF" w:rsidP="00D10C7C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D1AEF" w:rsidRPr="00C15209" w:rsidRDefault="009D1AEF" w:rsidP="00D10C7C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Pr="00C15209" w:rsidRDefault="009D1AEF" w:rsidP="00D14D5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2A301D">
              <w:rPr>
                <w:rFonts w:asciiTheme="minorHAnsi" w:hAnsiTheme="minorHAnsi" w:cstheme="minorHAnsi"/>
              </w:rPr>
              <w:t>Encargado de Personal (</w:t>
            </w:r>
            <w:r w:rsidR="002A301D" w:rsidRPr="002A301D">
              <w:rPr>
                <w:rFonts w:asciiTheme="minorHAnsi" w:hAnsiTheme="minorHAnsi" w:cstheme="minorHAnsi"/>
                <w:b/>
              </w:rPr>
              <w:t>EP</w:t>
            </w:r>
            <w:r w:rsidR="002A301D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un empleado para eliminar.</w:t>
            </w:r>
          </w:p>
        </w:tc>
        <w:tc>
          <w:tcPr>
            <w:tcW w:w="4279" w:type="dxa"/>
            <w:gridSpan w:val="3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D10C7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legajo del empleado, fecha de alta, nombre, apellido, número y tipo de documento, fecha de nacimiento, provincia, departamento, localidad, barrio, calle, número, piso, departamento, correo/s electrónico , teléfono/s y usuario.</w:t>
            </w:r>
          </w:p>
        </w:tc>
        <w:tc>
          <w:tcPr>
            <w:tcW w:w="4279" w:type="dxa"/>
            <w:gridSpan w:val="3"/>
          </w:tcPr>
          <w:p w:rsidR="009D1AEF" w:rsidRPr="00C15209" w:rsidRDefault="009D1AEF" w:rsidP="00D10C7C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B251D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A301D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selecciona la opción para eliminar un empleado.</w:t>
            </w:r>
          </w:p>
        </w:tc>
        <w:tc>
          <w:tcPr>
            <w:tcW w:w="4279" w:type="dxa"/>
            <w:gridSpan w:val="3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D10C7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empleado.</w:t>
            </w:r>
          </w:p>
        </w:tc>
        <w:tc>
          <w:tcPr>
            <w:tcW w:w="4279" w:type="dxa"/>
            <w:gridSpan w:val="3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2A301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B251DD">
              <w:rPr>
                <w:rFonts w:asciiTheme="minorHAnsi" w:hAnsiTheme="minorHAnsi" w:cstheme="minorHAnsi"/>
                <w:b/>
              </w:rPr>
              <w:t>E</w:t>
            </w:r>
            <w:r w:rsidR="002A301D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confirma la eliminación del empleado.</w:t>
            </w:r>
          </w:p>
        </w:tc>
        <w:tc>
          <w:tcPr>
            <w:tcW w:w="4279" w:type="dxa"/>
            <w:gridSpan w:val="3"/>
          </w:tcPr>
          <w:p w:rsidR="009D1AEF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A301D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no confirma la eliminación del empleado.</w:t>
            </w:r>
          </w:p>
          <w:p w:rsidR="009D1AEF" w:rsidRPr="00506739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D10C7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empleado.</w:t>
            </w:r>
          </w:p>
        </w:tc>
        <w:tc>
          <w:tcPr>
            <w:tcW w:w="4279" w:type="dxa"/>
            <w:gridSpan w:val="3"/>
          </w:tcPr>
          <w:p w:rsidR="009D1AEF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AEF" w:rsidRDefault="009D1AEF" w:rsidP="00D10C7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9D1AEF" w:rsidRDefault="009D1AEF" w:rsidP="00D10C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D1AEF" w:rsidRPr="00C15209" w:rsidRDefault="009D1AEF" w:rsidP="00D10C7C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14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14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empleado</w:t>
            </w:r>
          </w:p>
        </w:tc>
        <w:tc>
          <w:tcPr>
            <w:tcW w:w="2007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14" w:type="dxa"/>
          </w:tcPr>
          <w:p w:rsidR="009D1AEF" w:rsidRDefault="009D1AEF" w:rsidP="00D10C7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9D1AEF" w:rsidRDefault="009D1AEF" w:rsidP="00D10C7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9D1AEF" w:rsidRDefault="009D1AEF" w:rsidP="00D10C7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Eliminar empleado</w:t>
            </w:r>
          </w:p>
        </w:tc>
        <w:tc>
          <w:tcPr>
            <w:tcW w:w="2007" w:type="dxa"/>
          </w:tcPr>
          <w:p w:rsidR="009D1AEF" w:rsidRDefault="009D1AEF" w:rsidP="00D10C7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14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523" w:type="dxa"/>
            <w:gridSpan w:val="6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Eliminar empleado</w:t>
            </w:r>
          </w:p>
        </w:tc>
        <w:tc>
          <w:tcPr>
            <w:tcW w:w="2007" w:type="dxa"/>
          </w:tcPr>
          <w:p w:rsidR="009D1AEF" w:rsidRPr="00C15209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9D1AEF" w:rsidRPr="00F0495A" w:rsidTr="00D10C7C">
        <w:trPr>
          <w:cantSplit/>
          <w:tblCellSpacing w:w="20" w:type="dxa"/>
          <w:jc w:val="center"/>
        </w:trPr>
        <w:tc>
          <w:tcPr>
            <w:tcW w:w="1014" w:type="dxa"/>
          </w:tcPr>
          <w:p w:rsidR="009D1AEF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9D1AEF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9D1AEF" w:rsidRDefault="009D1AEF" w:rsidP="00D10C7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9D1AEF" w:rsidRDefault="009D1AEF" w:rsidP="00D10C7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F92" w:rsidRDefault="00541F92" w:rsidP="003E2693">
      <w:pPr>
        <w:spacing w:line="240" w:lineRule="auto"/>
      </w:pPr>
      <w:r>
        <w:separator/>
      </w:r>
    </w:p>
  </w:endnote>
  <w:endnote w:type="continuationSeparator" w:id="0">
    <w:p w:rsidR="00541F92" w:rsidRDefault="00541F92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F602A2" w:rsidP="00693A94">
    <w:pPr>
      <w:pStyle w:val="Piedepgina"/>
      <w:rPr>
        <w:rFonts w:asciiTheme="minorHAnsi" w:eastAsiaTheme="majorEastAsia" w:hAnsiTheme="minorHAnsi" w:cstheme="minorHAnsi"/>
      </w:rPr>
    </w:pPr>
    <w:r w:rsidRPr="00F602A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F602A2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F602A2">
      <w:rPr>
        <w:rFonts w:asciiTheme="minorHAnsi" w:eastAsiaTheme="minorEastAsia" w:hAnsiTheme="minorHAnsi" w:cstheme="minorHAnsi"/>
        <w:b/>
      </w:rPr>
      <w:fldChar w:fldCharType="separate"/>
    </w:r>
    <w:r w:rsidR="009E708B" w:rsidRPr="009E708B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F92" w:rsidRDefault="00541F92" w:rsidP="003E2693">
      <w:pPr>
        <w:spacing w:line="240" w:lineRule="auto"/>
      </w:pPr>
      <w:r>
        <w:separator/>
      </w:r>
    </w:p>
  </w:footnote>
  <w:footnote w:type="continuationSeparator" w:id="0">
    <w:p w:rsidR="00541F92" w:rsidRDefault="00541F92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F602A2">
    <w:pPr>
      <w:pStyle w:val="Encabezado"/>
    </w:pPr>
    <w:r w:rsidRPr="00F602A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D1AEF"/>
    <w:rsid w:val="000E71A9"/>
    <w:rsid w:val="00150215"/>
    <w:rsid w:val="00163E17"/>
    <w:rsid w:val="0018284C"/>
    <w:rsid w:val="001C7463"/>
    <w:rsid w:val="001D5328"/>
    <w:rsid w:val="002A301D"/>
    <w:rsid w:val="00346D8C"/>
    <w:rsid w:val="003822EF"/>
    <w:rsid w:val="00396D2F"/>
    <w:rsid w:val="003A7A8F"/>
    <w:rsid w:val="003B7057"/>
    <w:rsid w:val="003C41C0"/>
    <w:rsid w:val="003E2693"/>
    <w:rsid w:val="0045433E"/>
    <w:rsid w:val="004D7A60"/>
    <w:rsid w:val="004F7F0C"/>
    <w:rsid w:val="00541F92"/>
    <w:rsid w:val="00683CC0"/>
    <w:rsid w:val="00693A94"/>
    <w:rsid w:val="00737D2D"/>
    <w:rsid w:val="007B229C"/>
    <w:rsid w:val="00853F4E"/>
    <w:rsid w:val="008B0DD5"/>
    <w:rsid w:val="009D1AEF"/>
    <w:rsid w:val="009E708B"/>
    <w:rsid w:val="00A14A4B"/>
    <w:rsid w:val="00A3150C"/>
    <w:rsid w:val="00A3702D"/>
    <w:rsid w:val="00AB2A03"/>
    <w:rsid w:val="00B23990"/>
    <w:rsid w:val="00B251DD"/>
    <w:rsid w:val="00BD75BE"/>
    <w:rsid w:val="00C15209"/>
    <w:rsid w:val="00C26731"/>
    <w:rsid w:val="00C76CAB"/>
    <w:rsid w:val="00C905B2"/>
    <w:rsid w:val="00CC59C7"/>
    <w:rsid w:val="00D14D5C"/>
    <w:rsid w:val="00E239CB"/>
    <w:rsid w:val="00E85FCF"/>
    <w:rsid w:val="00F2427D"/>
    <w:rsid w:val="00F602A2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1AEF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9D1AEF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1AEF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9D1AEF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FBD9-36DE-478E-AC47-89DE43C2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6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10</cp:revision>
  <dcterms:created xsi:type="dcterms:W3CDTF">2013-06-23T13:41:00Z</dcterms:created>
  <dcterms:modified xsi:type="dcterms:W3CDTF">2013-11-03T13:49:00Z</dcterms:modified>
</cp:coreProperties>
</file>