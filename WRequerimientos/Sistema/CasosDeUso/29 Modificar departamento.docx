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BA40B8" w:rsidRPr="00F0495A" w:rsidTr="00385CE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101EB8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BA40B8" w:rsidRPr="00F0495A" w:rsidTr="00385CE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departamento.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BA40B8" w:rsidRPr="00C15209" w:rsidRDefault="00BA40B8" w:rsidP="00F67A3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67A3E">
              <w:rPr>
                <w:rFonts w:asciiTheme="minorHAnsi" w:hAnsiTheme="minorHAnsi" w:cstheme="minorHAnsi"/>
              </w:rPr>
              <w:t>29</w:t>
            </w:r>
          </w:p>
        </w:tc>
      </w:tr>
      <w:tr w:rsidR="00BA40B8" w:rsidRPr="00F0495A" w:rsidTr="00385CEA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62D0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662D0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662D0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BA40B8" w:rsidRPr="00F0495A" w:rsidTr="00385CE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662D0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662D0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662D0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</w:r>
            <w:r w:rsidR="00662D0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BA40B8" w:rsidRPr="00F0495A" w:rsidTr="00385CE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</w:r>
            <w:r w:rsidR="00662D02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BA40B8" w:rsidRPr="00F0495A" w:rsidTr="00385CEA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96E95">
              <w:rPr>
                <w:rFonts w:asciiTheme="minorHAnsi" w:hAnsiTheme="minorHAnsi" w:cstheme="minorHAnsi"/>
              </w:rPr>
              <w:t>Encargado de Recepción (</w:t>
            </w:r>
            <w:r w:rsidR="00F96E95" w:rsidRPr="0036030D">
              <w:rPr>
                <w:rFonts w:asciiTheme="minorHAnsi" w:hAnsiTheme="minorHAnsi" w:cstheme="minorHAnsi"/>
                <w:b/>
              </w:rPr>
              <w:t>ER</w:t>
            </w:r>
            <w:r w:rsidR="00F96E95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662D02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662D02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662D02">
              <w:rPr>
                <w:rFonts w:asciiTheme="minorHAnsi" w:hAnsiTheme="minorHAnsi" w:cstheme="minorHAnsi"/>
              </w:rPr>
            </w:r>
            <w:r w:rsidR="00662D02">
              <w:rPr>
                <w:rFonts w:asciiTheme="minorHAnsi" w:hAnsiTheme="minorHAnsi" w:cstheme="minorHAnsi"/>
              </w:rPr>
              <w:fldChar w:fldCharType="separate"/>
            </w:r>
            <w:r w:rsidR="00662D02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Brindar información sobre los departamentos y permitir su modificación.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BA40B8" w:rsidRPr="00F0495A" w:rsidTr="00385CE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BA40B8" w:rsidRPr="00C15209" w:rsidRDefault="00BA40B8" w:rsidP="00385C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BA40B8" w:rsidRDefault="00BA40B8" w:rsidP="00385CE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BA40B8" w:rsidRDefault="00BA40B8" w:rsidP="00385CE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</w:t>
            </w:r>
            <w:r w:rsidR="00A32C67">
              <w:rPr>
                <w:rFonts w:asciiTheme="minorHAnsi" w:hAnsiTheme="minorHAnsi" w:cstheme="minorHAnsi"/>
                <w:b/>
                <w:bCs/>
              </w:rPr>
              <w:t xml:space="preserve"> el departamento.</w:t>
            </w:r>
          </w:p>
          <w:p w:rsidR="00BA40B8" w:rsidRPr="004F7DE5" w:rsidRDefault="00BA40B8" w:rsidP="00A32C67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F96E95">
              <w:rPr>
                <w:rFonts w:asciiTheme="minorHAnsi" w:hAnsiTheme="minorHAnsi" w:cstheme="minorHAnsi"/>
                <w:b/>
                <w:bCs/>
              </w:rPr>
              <w:t>ER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departamento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modificar</w:t>
            </w:r>
            <w:r w:rsidR="00A32C6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BA40B8" w:rsidRPr="00F0495A" w:rsidTr="00385CE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BA40B8" w:rsidRPr="00C15209" w:rsidRDefault="00BA40B8" w:rsidP="00385CEA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BA40B8" w:rsidRDefault="00BA40B8" w:rsidP="00385CEA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BA40B8" w:rsidRDefault="00BA40B8" w:rsidP="00385CE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departamentos</w:t>
            </w:r>
            <w:r w:rsidR="00A32C67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BA40B8" w:rsidRDefault="00F96E95" w:rsidP="00385CE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ER</w:t>
            </w:r>
            <w:r w:rsidR="00BA40B8">
              <w:rPr>
                <w:rFonts w:asciiTheme="minorHAnsi" w:hAnsiTheme="minorHAnsi" w:cstheme="minorHAnsi"/>
                <w:b/>
                <w:bCs/>
              </w:rPr>
              <w:t xml:space="preserve"> no selecciona </w:t>
            </w:r>
            <w:r w:rsidR="00A32C67">
              <w:rPr>
                <w:rFonts w:asciiTheme="minorHAnsi" w:hAnsiTheme="minorHAnsi" w:cstheme="minorHAnsi"/>
                <w:b/>
                <w:bCs/>
              </w:rPr>
              <w:t>ningún</w:t>
            </w:r>
            <w:r w:rsidR="00BA40B8">
              <w:rPr>
                <w:rFonts w:asciiTheme="minorHAnsi" w:hAnsiTheme="minorHAnsi" w:cstheme="minorHAnsi"/>
                <w:b/>
                <w:bCs/>
              </w:rPr>
              <w:t xml:space="preserve"> departamento</w:t>
            </w:r>
            <w:r w:rsidR="00A32C67"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BA40B8" w:rsidRPr="004F7DE5" w:rsidRDefault="00BA40B8" w:rsidP="00385CEA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 w:rsidR="00F96E95">
              <w:rPr>
                <w:rFonts w:asciiTheme="minorHAnsi" w:hAnsiTheme="minorHAnsi" w:cstheme="minorHAnsi"/>
                <w:b/>
                <w:bCs/>
              </w:rPr>
              <w:t>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 w:rsidR="00A32C67">
              <w:rPr>
                <w:rFonts w:asciiTheme="minorHAnsi" w:hAnsiTheme="minorHAnsi" w:cstheme="minorHAnsi"/>
                <w:b/>
                <w:bCs/>
              </w:rPr>
              <w:t>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departamento</w:t>
            </w:r>
            <w:r w:rsidR="00A32C67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Pr="00C15209" w:rsidRDefault="00BA40B8" w:rsidP="00385CEA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Pr="00C15209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F96E95">
              <w:rPr>
                <w:rFonts w:asciiTheme="minorHAnsi" w:hAnsiTheme="minorHAnsi" w:cstheme="minorHAnsi"/>
              </w:rPr>
              <w:t>Encargado de Recepción (</w:t>
            </w:r>
            <w:r w:rsidR="00F96E95" w:rsidRPr="0036030D">
              <w:rPr>
                <w:rFonts w:asciiTheme="minorHAnsi" w:hAnsiTheme="minorHAnsi" w:cstheme="minorHAnsi"/>
                <w:b/>
              </w:rPr>
              <w:t>ER</w:t>
            </w:r>
            <w:r w:rsidR="00F96E95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selecciona el departamento para modificar.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nombre de Provincia, Departamento y Comentario. 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F96E9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modificar un departamento.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F96E9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96E95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 El sistema valida los datos modificados y no son válidos.</w:t>
            </w:r>
          </w:p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4-A.1. El sistema informa la situación y solicita se reingresen los datos inválidos.</w:t>
            </w:r>
          </w:p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96E95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4-A.2.A.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96E95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BA40B8" w:rsidRPr="005425A6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4-A.2.B. Se cancela el caso de uso.</w:t>
            </w: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departamento.</w:t>
            </w:r>
          </w:p>
        </w:tc>
        <w:tc>
          <w:tcPr>
            <w:tcW w:w="4279" w:type="dxa"/>
            <w:gridSpan w:val="3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F96E9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96E95">
              <w:rPr>
                <w:rFonts w:asciiTheme="minorHAnsi" w:hAnsiTheme="minorHAnsi" w:cstheme="minorHAnsi"/>
                <w:b/>
              </w:rPr>
              <w:t>R</w:t>
            </w:r>
            <w:bookmarkStart w:id="1" w:name="_GoBack"/>
            <w:bookmarkEnd w:id="1"/>
            <w:r>
              <w:rPr>
                <w:rFonts w:asciiTheme="minorHAnsi" w:hAnsiTheme="minorHAnsi" w:cstheme="minorHAnsi"/>
              </w:rPr>
              <w:t xml:space="preserve"> confirma la modificación del departamento.</w:t>
            </w:r>
          </w:p>
        </w:tc>
        <w:tc>
          <w:tcPr>
            <w:tcW w:w="4279" w:type="dxa"/>
            <w:gridSpan w:val="3"/>
          </w:tcPr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F96E95">
              <w:rPr>
                <w:rFonts w:asciiTheme="minorHAnsi" w:hAnsiTheme="minorHAnsi" w:cstheme="minorHAnsi"/>
                <w:b/>
              </w:rPr>
              <w:t>R</w:t>
            </w:r>
            <w:r>
              <w:rPr>
                <w:rFonts w:asciiTheme="minorHAnsi" w:hAnsiTheme="minorHAnsi" w:cstheme="minorHAnsi"/>
              </w:rPr>
              <w:t xml:space="preserve"> no confirma la modificación del departamento.</w:t>
            </w:r>
          </w:p>
          <w:p w:rsidR="00BA40B8" w:rsidRPr="00506739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 Se cancela el caso de uso.</w:t>
            </w: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modificación del departamento con los siguientes datos: nombre de Provincia, Departamento y Comentario.</w:t>
            </w:r>
          </w:p>
        </w:tc>
        <w:tc>
          <w:tcPr>
            <w:tcW w:w="4279" w:type="dxa"/>
            <w:gridSpan w:val="3"/>
          </w:tcPr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A40B8" w:rsidRDefault="00BA40B8" w:rsidP="00385CE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BA40B8" w:rsidRDefault="00BA40B8" w:rsidP="00385CE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A40B8" w:rsidRPr="00C15209" w:rsidRDefault="00BA40B8" w:rsidP="00385CEA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14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14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Modificar departamento</w:t>
            </w:r>
          </w:p>
        </w:tc>
        <w:tc>
          <w:tcPr>
            <w:tcW w:w="2007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14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BA40B8" w:rsidRPr="00F0495A" w:rsidTr="00385CEA">
        <w:trPr>
          <w:cantSplit/>
          <w:tblCellSpacing w:w="20" w:type="dxa"/>
          <w:jc w:val="center"/>
        </w:trPr>
        <w:tc>
          <w:tcPr>
            <w:tcW w:w="1014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BA40B8" w:rsidRPr="00C15209" w:rsidRDefault="00BA40B8" w:rsidP="00385CE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10F" w:rsidRDefault="00B4310F" w:rsidP="003E2693">
      <w:pPr>
        <w:spacing w:line="240" w:lineRule="auto"/>
      </w:pPr>
      <w:r>
        <w:separator/>
      </w:r>
    </w:p>
  </w:endnote>
  <w:endnote w:type="continuationSeparator" w:id="0">
    <w:p w:rsidR="00B4310F" w:rsidRDefault="00B4310F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662D02" w:rsidP="00693A94">
    <w:pPr>
      <w:pStyle w:val="Piedepgina"/>
      <w:rPr>
        <w:rFonts w:asciiTheme="minorHAnsi" w:eastAsiaTheme="majorEastAsia" w:hAnsiTheme="minorHAnsi" w:cstheme="minorHAnsi"/>
      </w:rPr>
    </w:pPr>
    <w:r w:rsidRPr="00662D0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662D02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662D02">
      <w:rPr>
        <w:rFonts w:asciiTheme="minorHAnsi" w:eastAsiaTheme="minorEastAsia" w:hAnsiTheme="minorHAnsi" w:cstheme="minorHAnsi"/>
        <w:b/>
      </w:rPr>
      <w:fldChar w:fldCharType="separate"/>
    </w:r>
    <w:r w:rsidR="00F67A3E" w:rsidRPr="00F67A3E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10F" w:rsidRDefault="00B4310F" w:rsidP="003E2693">
      <w:pPr>
        <w:spacing w:line="240" w:lineRule="auto"/>
      </w:pPr>
      <w:r>
        <w:separator/>
      </w:r>
    </w:p>
  </w:footnote>
  <w:footnote w:type="continuationSeparator" w:id="0">
    <w:p w:rsidR="00B4310F" w:rsidRDefault="00B4310F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662D02">
    <w:pPr>
      <w:pStyle w:val="Encabezado"/>
    </w:pPr>
    <w:r w:rsidRPr="00662D02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A40B8"/>
    <w:rsid w:val="000E71A9"/>
    <w:rsid w:val="00150215"/>
    <w:rsid w:val="00163E17"/>
    <w:rsid w:val="0018284C"/>
    <w:rsid w:val="001C7463"/>
    <w:rsid w:val="002D3E97"/>
    <w:rsid w:val="00346D8C"/>
    <w:rsid w:val="003822EF"/>
    <w:rsid w:val="003B7057"/>
    <w:rsid w:val="003C41C0"/>
    <w:rsid w:val="003E2693"/>
    <w:rsid w:val="0045433E"/>
    <w:rsid w:val="004D7A60"/>
    <w:rsid w:val="00662D02"/>
    <w:rsid w:val="00683CC0"/>
    <w:rsid w:val="00693A94"/>
    <w:rsid w:val="007B229C"/>
    <w:rsid w:val="008B0DD5"/>
    <w:rsid w:val="00A14A4B"/>
    <w:rsid w:val="00A3150C"/>
    <w:rsid w:val="00A32C67"/>
    <w:rsid w:val="00A3702D"/>
    <w:rsid w:val="00AB2A03"/>
    <w:rsid w:val="00B062D5"/>
    <w:rsid w:val="00B31F25"/>
    <w:rsid w:val="00B4310F"/>
    <w:rsid w:val="00BA40B8"/>
    <w:rsid w:val="00BD75BE"/>
    <w:rsid w:val="00C15209"/>
    <w:rsid w:val="00C26731"/>
    <w:rsid w:val="00C905B2"/>
    <w:rsid w:val="00CC59C7"/>
    <w:rsid w:val="00E239CB"/>
    <w:rsid w:val="00E85FCF"/>
    <w:rsid w:val="00F2427D"/>
    <w:rsid w:val="00F67A3E"/>
    <w:rsid w:val="00F82349"/>
    <w:rsid w:val="00F9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0B8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A40B8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AD8D-C9DC-448B-8CEE-A42F7112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2013-06-23T13:18:00Z</dcterms:created>
  <dcterms:modified xsi:type="dcterms:W3CDTF">2013-11-03T13:50:00Z</dcterms:modified>
</cp:coreProperties>
</file>