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C13D8C" w:rsidRPr="00F0495A" w:rsidTr="00A87CA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F75415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C13D8C" w:rsidRPr="00F0495A" w:rsidTr="00A87CAD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Eliminar departamento.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3D8C" w:rsidRPr="00C15209" w:rsidRDefault="00C13D8C" w:rsidP="00C87C5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C87C58">
              <w:rPr>
                <w:rFonts w:asciiTheme="minorHAnsi" w:hAnsiTheme="minorHAnsi" w:cstheme="minorHAnsi"/>
              </w:rPr>
              <w:t>30</w:t>
            </w:r>
          </w:p>
        </w:tc>
      </w:tr>
      <w:tr w:rsidR="00C13D8C" w:rsidRPr="00F0495A" w:rsidTr="00A87CAD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26D8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826D8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826D8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3D8C" w:rsidRPr="00F0495A" w:rsidTr="00A87CAD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826D8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826D8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826D82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20"/>
                <w:szCs w:val="20"/>
              </w:rPr>
            </w:r>
            <w:r w:rsidR="00826D8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26D8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826D8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20"/>
                <w:szCs w:val="20"/>
              </w:rPr>
            </w:r>
            <w:r w:rsidR="00826D8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3D8C" w:rsidRPr="00F0495A" w:rsidTr="00A87CAD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</w:r>
            <w:r w:rsidR="00826D8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3D8C" w:rsidRPr="00F0495A" w:rsidTr="00A87CA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B551C">
              <w:rPr>
                <w:rFonts w:asciiTheme="minorHAnsi" w:hAnsiTheme="minorHAnsi" w:cstheme="minorHAnsi"/>
              </w:rPr>
              <w:t>Encargado de Recepción (</w:t>
            </w:r>
            <w:r w:rsidR="006B551C" w:rsidRPr="0036030D">
              <w:rPr>
                <w:rFonts w:asciiTheme="minorHAnsi" w:hAnsiTheme="minorHAnsi" w:cstheme="minorHAnsi"/>
                <w:b/>
              </w:rPr>
              <w:t>ER</w:t>
            </w:r>
            <w:r w:rsidR="006B551C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26D8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826D8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26D82">
              <w:rPr>
                <w:rFonts w:asciiTheme="minorHAnsi" w:hAnsiTheme="minorHAnsi" w:cstheme="minorHAnsi"/>
              </w:rPr>
            </w:r>
            <w:r w:rsidR="00826D82">
              <w:rPr>
                <w:rFonts w:asciiTheme="minorHAnsi" w:hAnsiTheme="minorHAnsi" w:cstheme="minorHAnsi"/>
              </w:rPr>
              <w:fldChar w:fldCharType="separate"/>
            </w:r>
            <w:r w:rsidR="00826D8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FA0C3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de los datos del departamento para eliminar.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3D8C" w:rsidRPr="00F0495A" w:rsidTr="00A87CA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C13D8C" w:rsidRPr="00C15209" w:rsidRDefault="00C13D8C" w:rsidP="00A87C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3D8C" w:rsidRDefault="00C13D8C" w:rsidP="00A87CA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C13D8C" w:rsidRDefault="00C13D8C" w:rsidP="00A87CA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FA0C36">
              <w:rPr>
                <w:rFonts w:asciiTheme="minorHAnsi" w:hAnsiTheme="minorHAnsi" w:cstheme="minorHAnsi"/>
                <w:b/>
                <w:bCs/>
              </w:rPr>
              <w:t>eliminó el departamento.</w:t>
            </w:r>
          </w:p>
          <w:p w:rsidR="00C13D8C" w:rsidRPr="008A0929" w:rsidRDefault="00C13D8C" w:rsidP="006B551C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A0929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6B551C">
              <w:rPr>
                <w:rFonts w:asciiTheme="minorHAnsi" w:hAnsiTheme="minorHAnsi" w:cstheme="minorHAnsi"/>
                <w:b/>
                <w:bCs/>
              </w:rPr>
              <w:t>ER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el departamento</w:t>
            </w:r>
            <w:r w:rsidRPr="008A0929">
              <w:rPr>
                <w:rFonts w:asciiTheme="minorHAnsi" w:hAnsiTheme="minorHAnsi" w:cstheme="minorHAnsi"/>
                <w:b/>
                <w:bCs/>
              </w:rPr>
              <w:t xml:space="preserve"> a </w:t>
            </w:r>
            <w:r>
              <w:rPr>
                <w:rFonts w:asciiTheme="minorHAnsi" w:hAnsiTheme="minorHAnsi" w:cstheme="minorHAnsi"/>
                <w:b/>
                <w:bCs/>
              </w:rPr>
              <w:t>eliminar</w:t>
            </w:r>
            <w:r w:rsidR="00FA0C36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3D8C" w:rsidRPr="00F0495A" w:rsidTr="00A87CAD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3D8C" w:rsidRPr="00C15209" w:rsidRDefault="00C13D8C" w:rsidP="00A87CAD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3D8C" w:rsidRDefault="00C13D8C" w:rsidP="00A87CAD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C13D8C" w:rsidRDefault="00C13D8C" w:rsidP="00A87CA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</w:t>
            </w:r>
            <w:r w:rsidR="00FA0C36">
              <w:rPr>
                <w:rFonts w:asciiTheme="minorHAnsi" w:hAnsiTheme="minorHAnsi" w:cstheme="minorHAnsi"/>
                <w:b/>
                <w:bCs/>
              </w:rPr>
              <w:t xml:space="preserve"> el departamento.</w:t>
            </w:r>
          </w:p>
          <w:p w:rsidR="00C13D8C" w:rsidRDefault="00C13D8C" w:rsidP="00A87CA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6B551C">
              <w:rPr>
                <w:rFonts w:asciiTheme="minorHAnsi" w:hAnsiTheme="minorHAnsi" w:cstheme="minorHAnsi"/>
                <w:b/>
                <w:bCs/>
              </w:rPr>
              <w:t>ER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 selecciona ningún departamento</w:t>
            </w:r>
            <w:r w:rsidR="00FA0C36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C13D8C" w:rsidRPr="008A0929" w:rsidRDefault="006B551C" w:rsidP="00A87CA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C13D8C" w:rsidRPr="008A0929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 w:rsidR="00C13D8C">
              <w:rPr>
                <w:rFonts w:asciiTheme="minorHAnsi" w:hAnsiTheme="minorHAnsi" w:cstheme="minorHAnsi"/>
                <w:b/>
                <w:bCs/>
              </w:rPr>
              <w:t>no confirma eliminar</w:t>
            </w:r>
            <w:r w:rsidR="00C13D8C" w:rsidRPr="008A092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13D8C">
              <w:rPr>
                <w:rFonts w:asciiTheme="minorHAnsi" w:hAnsiTheme="minorHAnsi" w:cstheme="minorHAnsi"/>
                <w:b/>
                <w:bCs/>
              </w:rPr>
              <w:t>el departamento</w:t>
            </w:r>
            <w:r w:rsidR="00FA0C36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Pr="00C15209" w:rsidRDefault="00C13D8C" w:rsidP="00A87CA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3D8C" w:rsidRPr="00C15209" w:rsidRDefault="00C13D8C" w:rsidP="00A87CAD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Pr="00C15209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6B551C">
              <w:rPr>
                <w:rFonts w:asciiTheme="minorHAnsi" w:hAnsiTheme="minorHAnsi" w:cstheme="minorHAnsi"/>
              </w:rPr>
              <w:t>Encargado de Recepción (</w:t>
            </w:r>
            <w:r w:rsidR="006B551C" w:rsidRPr="0036030D">
              <w:rPr>
                <w:rFonts w:asciiTheme="minorHAnsi" w:hAnsiTheme="minorHAnsi" w:cstheme="minorHAnsi"/>
                <w:b/>
              </w:rPr>
              <w:t>ER</w:t>
            </w:r>
            <w:r w:rsidR="006B551C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un departamento para eliminar.</w:t>
            </w:r>
          </w:p>
        </w:tc>
        <w:tc>
          <w:tcPr>
            <w:tcW w:w="4279" w:type="dxa"/>
            <w:gridSpan w:val="3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</w:p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el nombre de la Provincia, Departamento y Comentario.</w:t>
            </w:r>
          </w:p>
        </w:tc>
        <w:tc>
          <w:tcPr>
            <w:tcW w:w="4279" w:type="dxa"/>
            <w:gridSpan w:val="3"/>
          </w:tcPr>
          <w:p w:rsidR="00C13D8C" w:rsidRPr="00C15209" w:rsidRDefault="00C13D8C" w:rsidP="00A87CAD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6B551C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eliminar un departamento.</w:t>
            </w:r>
          </w:p>
        </w:tc>
        <w:tc>
          <w:tcPr>
            <w:tcW w:w="4279" w:type="dxa"/>
            <w:gridSpan w:val="3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eliminación del departamento.</w:t>
            </w:r>
          </w:p>
        </w:tc>
        <w:tc>
          <w:tcPr>
            <w:tcW w:w="4279" w:type="dxa"/>
            <w:gridSpan w:val="3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6B551C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eliminación del departamento.</w:t>
            </w:r>
          </w:p>
        </w:tc>
        <w:tc>
          <w:tcPr>
            <w:tcW w:w="4279" w:type="dxa"/>
            <w:gridSpan w:val="3"/>
          </w:tcPr>
          <w:p w:rsidR="00C13D8C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 w:rsidR="006B551C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no confirma la eliminación del departamento.</w:t>
            </w:r>
          </w:p>
          <w:p w:rsidR="00C13D8C" w:rsidRPr="00506739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eliminación del departamento.</w:t>
            </w:r>
          </w:p>
        </w:tc>
        <w:tc>
          <w:tcPr>
            <w:tcW w:w="4279" w:type="dxa"/>
            <w:gridSpan w:val="3"/>
          </w:tcPr>
          <w:p w:rsidR="00C13D8C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3D8C" w:rsidRPr="00F0495A" w:rsidTr="00A87CAD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3D8C" w:rsidRDefault="00C13D8C" w:rsidP="00A87CA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C13D8C" w:rsidRDefault="00C13D8C" w:rsidP="00A87CA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Asociaciones de Inclusión: no aplica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3D8C" w:rsidRPr="00C15209" w:rsidRDefault="00C13D8C" w:rsidP="00A87CAD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14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14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665" w:type="dxa"/>
            <w:gridSpan w:val="6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Eliminar departamento</w:t>
            </w:r>
          </w:p>
        </w:tc>
        <w:tc>
          <w:tcPr>
            <w:tcW w:w="2007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14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3D8C" w:rsidRPr="00F0495A" w:rsidTr="00A87CAD">
        <w:trPr>
          <w:cantSplit/>
          <w:tblCellSpacing w:w="20" w:type="dxa"/>
          <w:jc w:val="center"/>
        </w:trPr>
        <w:tc>
          <w:tcPr>
            <w:tcW w:w="1014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9" w:type="dxa"/>
            <w:gridSpan w:val="2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665" w:type="dxa"/>
            <w:gridSpan w:val="6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C13D8C" w:rsidRPr="00C15209" w:rsidRDefault="00C13D8C" w:rsidP="00A87CAD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FB9" w:rsidRDefault="00FD0FB9" w:rsidP="003E2693">
      <w:pPr>
        <w:spacing w:line="240" w:lineRule="auto"/>
      </w:pPr>
      <w:r>
        <w:separator/>
      </w:r>
    </w:p>
  </w:endnote>
  <w:endnote w:type="continuationSeparator" w:id="0">
    <w:p w:rsidR="00FD0FB9" w:rsidRDefault="00FD0FB9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826D82" w:rsidP="00693A94">
    <w:pPr>
      <w:pStyle w:val="Piedepgina"/>
      <w:rPr>
        <w:rFonts w:asciiTheme="minorHAnsi" w:eastAsiaTheme="majorEastAsia" w:hAnsiTheme="minorHAnsi" w:cstheme="minorHAnsi"/>
      </w:rPr>
    </w:pPr>
    <w:r w:rsidRPr="00826D8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826D82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826D82">
      <w:rPr>
        <w:rFonts w:asciiTheme="minorHAnsi" w:eastAsiaTheme="minorEastAsia" w:hAnsiTheme="minorHAnsi" w:cstheme="minorHAnsi"/>
        <w:b/>
      </w:rPr>
      <w:fldChar w:fldCharType="separate"/>
    </w:r>
    <w:r w:rsidR="00C87C58" w:rsidRPr="00C87C58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FB9" w:rsidRDefault="00FD0FB9" w:rsidP="003E2693">
      <w:pPr>
        <w:spacing w:line="240" w:lineRule="auto"/>
      </w:pPr>
      <w:r>
        <w:separator/>
      </w:r>
    </w:p>
  </w:footnote>
  <w:footnote w:type="continuationSeparator" w:id="0">
    <w:p w:rsidR="00FD0FB9" w:rsidRDefault="00FD0FB9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826D82">
    <w:pPr>
      <w:pStyle w:val="Encabezado"/>
    </w:pPr>
    <w:r w:rsidRPr="00826D8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13D8C"/>
    <w:rsid w:val="000E71A9"/>
    <w:rsid w:val="00150215"/>
    <w:rsid w:val="00163E17"/>
    <w:rsid w:val="0018284C"/>
    <w:rsid w:val="001C7463"/>
    <w:rsid w:val="00346D8C"/>
    <w:rsid w:val="003822EF"/>
    <w:rsid w:val="003B7057"/>
    <w:rsid w:val="003C41C0"/>
    <w:rsid w:val="003E2693"/>
    <w:rsid w:val="0045433E"/>
    <w:rsid w:val="004D7A60"/>
    <w:rsid w:val="00683CC0"/>
    <w:rsid w:val="00693A94"/>
    <w:rsid w:val="006B551C"/>
    <w:rsid w:val="007B229C"/>
    <w:rsid w:val="00826D82"/>
    <w:rsid w:val="008B0DD5"/>
    <w:rsid w:val="00A14A4B"/>
    <w:rsid w:val="00A3150C"/>
    <w:rsid w:val="00A3702D"/>
    <w:rsid w:val="00AB2A03"/>
    <w:rsid w:val="00BD75BE"/>
    <w:rsid w:val="00C13D8C"/>
    <w:rsid w:val="00C15209"/>
    <w:rsid w:val="00C26731"/>
    <w:rsid w:val="00C87C58"/>
    <w:rsid w:val="00C905B2"/>
    <w:rsid w:val="00CC59C7"/>
    <w:rsid w:val="00D65E2B"/>
    <w:rsid w:val="00E239CB"/>
    <w:rsid w:val="00E85FCF"/>
    <w:rsid w:val="00EA36BF"/>
    <w:rsid w:val="00F2427D"/>
    <w:rsid w:val="00F3031C"/>
    <w:rsid w:val="00F82349"/>
    <w:rsid w:val="00FA0C36"/>
    <w:rsid w:val="00FD0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3D8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3D8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A764C-F7CE-4213-BF1D-957BC8AF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9</TotalTime>
  <Pages>1</Pages>
  <Words>354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2013-06-23T12:52:00Z</dcterms:created>
  <dcterms:modified xsi:type="dcterms:W3CDTF">2013-11-03T13:50:00Z</dcterms:modified>
</cp:coreProperties>
</file>