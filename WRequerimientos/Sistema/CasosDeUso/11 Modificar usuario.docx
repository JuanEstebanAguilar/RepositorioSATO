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75"/>
        <w:gridCol w:w="1421"/>
        <w:gridCol w:w="1024"/>
        <w:gridCol w:w="2067"/>
      </w:tblGrid>
      <w:tr w:rsidR="00961844" w:rsidRPr="00F0495A" w:rsidTr="004E58B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961844" w:rsidRPr="00C15209" w:rsidRDefault="00961844" w:rsidP="004E58B0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Administración de Usuarios</w:t>
            </w:r>
          </w:p>
        </w:tc>
      </w:tr>
      <w:tr w:rsidR="00961844" w:rsidRPr="00F0495A" w:rsidTr="004E58B0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961844" w:rsidRPr="00C15209" w:rsidRDefault="00961844" w:rsidP="004E58B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Modificar usuario.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961844" w:rsidRPr="00C15209" w:rsidRDefault="00961844" w:rsidP="004E58B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30321B">
              <w:rPr>
                <w:rFonts w:asciiTheme="minorHAnsi" w:hAnsiTheme="minorHAnsi" w:cstheme="minorHAnsi"/>
              </w:rPr>
              <w:t>09</w:t>
            </w:r>
          </w:p>
        </w:tc>
      </w:tr>
      <w:tr w:rsidR="00961844" w:rsidRPr="00F0495A" w:rsidTr="004E58B0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961844" w:rsidRPr="00C15209" w:rsidRDefault="00961844" w:rsidP="004E58B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741803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741803">
              <w:rPr>
                <w:rFonts w:asciiTheme="minorHAnsi" w:hAnsiTheme="minorHAnsi" w:cstheme="minorHAnsi"/>
              </w:rPr>
            </w:r>
            <w:r w:rsidR="00741803">
              <w:rPr>
                <w:rFonts w:asciiTheme="minorHAnsi" w:hAnsiTheme="minorHAnsi" w:cstheme="minorHAnsi"/>
              </w:rPr>
              <w:fldChar w:fldCharType="separate"/>
            </w:r>
            <w:r w:rsidR="00741803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741803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741803">
              <w:rPr>
                <w:rFonts w:asciiTheme="minorHAnsi" w:hAnsiTheme="minorHAnsi" w:cstheme="minorHAnsi"/>
              </w:rPr>
            </w:r>
            <w:r w:rsidR="00741803">
              <w:rPr>
                <w:rFonts w:asciiTheme="minorHAnsi" w:hAnsiTheme="minorHAnsi" w:cstheme="minorHAnsi"/>
              </w:rPr>
              <w:fldChar w:fldCharType="separate"/>
            </w:r>
            <w:r w:rsidR="00741803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741803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741803">
              <w:rPr>
                <w:rFonts w:asciiTheme="minorHAnsi" w:hAnsiTheme="minorHAnsi" w:cstheme="minorHAnsi"/>
              </w:rPr>
            </w:r>
            <w:r w:rsidR="00741803">
              <w:rPr>
                <w:rFonts w:asciiTheme="minorHAnsi" w:hAnsiTheme="minorHAnsi" w:cstheme="minorHAnsi"/>
              </w:rPr>
              <w:fldChar w:fldCharType="separate"/>
            </w:r>
            <w:r w:rsidR="00741803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961844" w:rsidRPr="00F0495A" w:rsidTr="004E58B0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961844" w:rsidRPr="00C15209" w:rsidRDefault="00961844" w:rsidP="004E58B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741803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741803">
              <w:rPr>
                <w:rFonts w:asciiTheme="minorHAnsi" w:hAnsiTheme="minorHAnsi" w:cstheme="minorHAnsi"/>
              </w:rPr>
            </w:r>
            <w:r w:rsidR="00741803">
              <w:rPr>
                <w:rFonts w:asciiTheme="minorHAnsi" w:hAnsiTheme="minorHAnsi" w:cstheme="minorHAnsi"/>
              </w:rPr>
              <w:fldChar w:fldCharType="separate"/>
            </w:r>
            <w:r w:rsidR="00741803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741803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741803">
              <w:rPr>
                <w:rFonts w:asciiTheme="minorHAnsi" w:hAnsiTheme="minorHAnsi" w:cstheme="minorHAnsi"/>
              </w:rPr>
            </w:r>
            <w:r w:rsidR="00741803">
              <w:rPr>
                <w:rFonts w:asciiTheme="minorHAnsi" w:hAnsiTheme="minorHAnsi" w:cstheme="minorHAnsi"/>
              </w:rPr>
              <w:fldChar w:fldCharType="separate"/>
            </w:r>
            <w:r w:rsidR="00741803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961844" w:rsidRPr="00C15209" w:rsidRDefault="00961844" w:rsidP="004E58B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741803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741803">
              <w:rPr>
                <w:rFonts w:asciiTheme="minorHAnsi" w:hAnsiTheme="minorHAnsi" w:cstheme="minorHAnsi"/>
                <w:sz w:val="20"/>
                <w:szCs w:val="20"/>
              </w:rPr>
            </w:r>
            <w:r w:rsidR="00741803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741803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741803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741803">
              <w:rPr>
                <w:rFonts w:asciiTheme="minorHAnsi" w:hAnsiTheme="minorHAnsi" w:cstheme="minorHAnsi"/>
                <w:sz w:val="20"/>
                <w:szCs w:val="20"/>
              </w:rPr>
            </w:r>
            <w:r w:rsidR="00741803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741803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961844" w:rsidRPr="00F0495A" w:rsidTr="004E58B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961844" w:rsidRPr="00C15209" w:rsidRDefault="00961844" w:rsidP="004E58B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741803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741803">
              <w:rPr>
                <w:rFonts w:asciiTheme="minorHAnsi" w:hAnsiTheme="minorHAnsi" w:cstheme="minorHAnsi"/>
                <w:sz w:val="18"/>
                <w:szCs w:val="18"/>
              </w:rPr>
            </w:r>
            <w:r w:rsidR="00741803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741803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741803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741803">
              <w:rPr>
                <w:rFonts w:asciiTheme="minorHAnsi" w:hAnsiTheme="minorHAnsi" w:cstheme="minorHAnsi"/>
                <w:sz w:val="18"/>
                <w:szCs w:val="18"/>
              </w:rPr>
            </w:r>
            <w:r w:rsidR="00741803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741803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741803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741803">
              <w:rPr>
                <w:rFonts w:asciiTheme="minorHAnsi" w:hAnsiTheme="minorHAnsi" w:cstheme="minorHAnsi"/>
                <w:sz w:val="18"/>
                <w:szCs w:val="18"/>
              </w:rPr>
            </w:r>
            <w:r w:rsidR="00741803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741803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bookmarkStart w:id="0" w:name="Casilla5"/>
            <w:r w:rsidR="00741803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741803">
              <w:rPr>
                <w:rFonts w:asciiTheme="minorHAnsi" w:hAnsiTheme="minorHAnsi" w:cstheme="minorHAnsi"/>
                <w:sz w:val="18"/>
                <w:szCs w:val="18"/>
              </w:rPr>
            </w:r>
            <w:r w:rsidR="00741803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741803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741803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741803">
              <w:rPr>
                <w:rFonts w:asciiTheme="minorHAnsi" w:hAnsiTheme="minorHAnsi" w:cstheme="minorHAnsi"/>
                <w:sz w:val="18"/>
                <w:szCs w:val="18"/>
              </w:rPr>
            </w:r>
            <w:r w:rsidR="00741803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741803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961844" w:rsidRPr="00F0495A" w:rsidTr="004E58B0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961844" w:rsidRPr="00C15209" w:rsidRDefault="00961844" w:rsidP="004E58B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Encargado de Usuario (</w:t>
            </w:r>
            <w:r w:rsidRPr="00993BAE">
              <w:rPr>
                <w:rFonts w:asciiTheme="minorHAnsi" w:hAnsiTheme="minorHAnsi" w:cstheme="minorHAnsi"/>
                <w:b/>
              </w:rPr>
              <w:t>EU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961844" w:rsidRPr="00C15209" w:rsidRDefault="00961844" w:rsidP="004E58B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961844" w:rsidRPr="00F0495A" w:rsidTr="004E58B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61844" w:rsidRPr="00C15209" w:rsidRDefault="00961844" w:rsidP="004E58B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741803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741803">
              <w:rPr>
                <w:rFonts w:asciiTheme="minorHAnsi" w:hAnsiTheme="minorHAnsi" w:cstheme="minorHAnsi"/>
              </w:rPr>
            </w:r>
            <w:r w:rsidR="00741803">
              <w:rPr>
                <w:rFonts w:asciiTheme="minorHAnsi" w:hAnsiTheme="minorHAnsi" w:cstheme="minorHAnsi"/>
              </w:rPr>
              <w:fldChar w:fldCharType="separate"/>
            </w:r>
            <w:r w:rsidR="00741803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741803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741803">
              <w:rPr>
                <w:rFonts w:asciiTheme="minorHAnsi" w:hAnsiTheme="minorHAnsi" w:cstheme="minorHAnsi"/>
              </w:rPr>
            </w:r>
            <w:r w:rsidR="00741803">
              <w:rPr>
                <w:rFonts w:asciiTheme="minorHAnsi" w:hAnsiTheme="minorHAnsi" w:cstheme="minorHAnsi"/>
              </w:rPr>
              <w:fldChar w:fldCharType="separate"/>
            </w:r>
            <w:r w:rsidR="00741803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961844" w:rsidRPr="00F0495A" w:rsidTr="004E58B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61844" w:rsidRPr="00C15209" w:rsidRDefault="00961844" w:rsidP="004E58B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Brindar información sobre los usuarios y permitir su modificación.</w:t>
            </w:r>
          </w:p>
        </w:tc>
      </w:tr>
      <w:tr w:rsidR="00961844" w:rsidRPr="00F0495A" w:rsidTr="004E58B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61844" w:rsidRPr="00C15209" w:rsidRDefault="00961844" w:rsidP="004E58B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961844" w:rsidRPr="00F0495A" w:rsidTr="004E58B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961844" w:rsidRPr="00C15209" w:rsidRDefault="00961844" w:rsidP="004E58B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961844" w:rsidRPr="00C15209" w:rsidRDefault="00961844" w:rsidP="004E58B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961844" w:rsidRDefault="00961844" w:rsidP="004E58B0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961844" w:rsidRDefault="00961844" w:rsidP="004E58B0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26789F">
              <w:rPr>
                <w:rFonts w:asciiTheme="minorHAnsi" w:hAnsiTheme="minorHAnsi" w:cstheme="minorHAnsi"/>
                <w:b/>
                <w:bCs/>
              </w:rPr>
              <w:t xml:space="preserve">Se </w:t>
            </w:r>
            <w:r>
              <w:rPr>
                <w:rFonts w:asciiTheme="minorHAnsi" w:hAnsiTheme="minorHAnsi" w:cstheme="minorHAnsi"/>
                <w:b/>
                <w:bCs/>
              </w:rPr>
              <w:t>modifica el usuario</w:t>
            </w:r>
          </w:p>
          <w:p w:rsidR="00961844" w:rsidRPr="004F7DE5" w:rsidRDefault="00961844" w:rsidP="004E58B0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4F7DE5">
              <w:rPr>
                <w:rFonts w:asciiTheme="minorHAnsi" w:hAnsiTheme="minorHAnsi" w:cstheme="minorHAnsi"/>
                <w:b/>
                <w:bCs/>
              </w:rPr>
              <w:t xml:space="preserve">El </w:t>
            </w:r>
            <w:r>
              <w:rPr>
                <w:rFonts w:asciiTheme="minorHAnsi" w:hAnsiTheme="minorHAnsi" w:cstheme="minorHAnsi"/>
                <w:b/>
                <w:bCs/>
              </w:rPr>
              <w:t>EU</w:t>
            </w:r>
            <w:r w:rsidRPr="004F7DE5">
              <w:rPr>
                <w:rFonts w:asciiTheme="minorHAnsi" w:hAnsiTheme="minorHAnsi" w:cstheme="minorHAnsi"/>
                <w:b/>
                <w:bCs/>
              </w:rPr>
              <w:t xml:space="preserve"> selecciona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usuario </w:t>
            </w:r>
            <w:r w:rsidRPr="004F7DE5">
              <w:rPr>
                <w:rFonts w:asciiTheme="minorHAnsi" w:hAnsiTheme="minorHAnsi" w:cstheme="minorHAnsi"/>
                <w:b/>
                <w:bCs/>
              </w:rPr>
              <w:t>a  modificar</w:t>
            </w:r>
          </w:p>
        </w:tc>
      </w:tr>
      <w:tr w:rsidR="00961844" w:rsidRPr="00F0495A" w:rsidTr="004E58B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961844" w:rsidRPr="00C15209" w:rsidRDefault="00961844" w:rsidP="004E58B0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961844" w:rsidRDefault="00961844" w:rsidP="004E58B0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961844" w:rsidRDefault="00961844" w:rsidP="004E58B0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 se encuentran los usuarios</w:t>
            </w:r>
          </w:p>
          <w:p w:rsidR="00961844" w:rsidRDefault="00961844" w:rsidP="004E58B0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EU no selecciona ningún usuario</w:t>
            </w:r>
          </w:p>
          <w:p w:rsidR="00961844" w:rsidRPr="004F7DE5" w:rsidRDefault="00961844" w:rsidP="004E58B0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4F7DE5">
              <w:rPr>
                <w:rFonts w:asciiTheme="minorHAnsi" w:hAnsiTheme="minorHAnsi" w:cstheme="minorHAnsi"/>
                <w:b/>
                <w:bCs/>
              </w:rPr>
              <w:t>El E</w:t>
            </w:r>
            <w:r>
              <w:rPr>
                <w:rFonts w:asciiTheme="minorHAnsi" w:hAnsiTheme="minorHAnsi" w:cstheme="minorHAnsi"/>
                <w:b/>
                <w:bCs/>
              </w:rPr>
              <w:t>U</w:t>
            </w:r>
            <w:r w:rsidRPr="004F7DE5">
              <w:rPr>
                <w:rFonts w:asciiTheme="minorHAnsi" w:hAnsiTheme="minorHAnsi" w:cstheme="minorHAnsi"/>
                <w:b/>
                <w:bCs/>
              </w:rPr>
              <w:t xml:space="preserve"> decide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no confirmar </w:t>
            </w:r>
            <w:r w:rsidRPr="004F7DE5">
              <w:rPr>
                <w:rFonts w:asciiTheme="minorHAnsi" w:hAnsiTheme="minorHAnsi" w:cstheme="minorHAnsi"/>
                <w:b/>
                <w:bCs/>
              </w:rPr>
              <w:t xml:space="preserve">modificar </w:t>
            </w:r>
            <w:r>
              <w:rPr>
                <w:rFonts w:asciiTheme="minorHAnsi" w:hAnsiTheme="minorHAnsi" w:cstheme="minorHAnsi"/>
                <w:b/>
                <w:bCs/>
              </w:rPr>
              <w:t>el usuario</w:t>
            </w:r>
          </w:p>
        </w:tc>
      </w:tr>
      <w:tr w:rsidR="00961844" w:rsidRPr="00F0495A" w:rsidTr="00C26DC6">
        <w:trPr>
          <w:tblCellSpacing w:w="20" w:type="dxa"/>
          <w:jc w:val="center"/>
        </w:trPr>
        <w:tc>
          <w:tcPr>
            <w:tcW w:w="5583" w:type="dxa"/>
            <w:gridSpan w:val="7"/>
          </w:tcPr>
          <w:p w:rsidR="00961844" w:rsidRPr="00C15209" w:rsidRDefault="00961844" w:rsidP="004E58B0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452" w:type="dxa"/>
            <w:gridSpan w:val="3"/>
          </w:tcPr>
          <w:p w:rsidR="00961844" w:rsidRPr="00C15209" w:rsidRDefault="00961844" w:rsidP="004E58B0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961844" w:rsidRPr="00F0495A" w:rsidTr="00C26DC6">
        <w:trPr>
          <w:tblCellSpacing w:w="20" w:type="dxa"/>
          <w:jc w:val="center"/>
        </w:trPr>
        <w:tc>
          <w:tcPr>
            <w:tcW w:w="5583" w:type="dxa"/>
            <w:gridSpan w:val="7"/>
          </w:tcPr>
          <w:p w:rsidR="00961844" w:rsidRPr="00C15209" w:rsidRDefault="00961844" w:rsidP="004E58B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Encargado de Usuario (</w:t>
            </w:r>
            <w:r w:rsidRPr="00993BAE">
              <w:rPr>
                <w:rFonts w:asciiTheme="minorHAnsi" w:hAnsiTheme="minorHAnsi" w:cstheme="minorHAnsi"/>
                <w:b/>
              </w:rPr>
              <w:t>EU</w:t>
            </w:r>
            <w:r>
              <w:rPr>
                <w:rFonts w:asciiTheme="minorHAnsi" w:hAnsiTheme="minorHAnsi" w:cstheme="minorHAnsi"/>
              </w:rPr>
              <w:t>) selecciona el usuario para modificar.</w:t>
            </w:r>
          </w:p>
        </w:tc>
        <w:tc>
          <w:tcPr>
            <w:tcW w:w="4452" w:type="dxa"/>
            <w:gridSpan w:val="3"/>
          </w:tcPr>
          <w:p w:rsidR="00961844" w:rsidRPr="00C15209" w:rsidRDefault="00961844" w:rsidP="004E58B0">
            <w:pPr>
              <w:jc w:val="both"/>
              <w:rPr>
                <w:rFonts w:asciiTheme="minorHAnsi" w:hAnsiTheme="minorHAnsi" w:cstheme="minorHAnsi"/>
              </w:rPr>
            </w:pPr>
          </w:p>
          <w:p w:rsidR="00961844" w:rsidRPr="00C15209" w:rsidRDefault="00961844" w:rsidP="004E58B0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61844" w:rsidRPr="00F0495A" w:rsidTr="00C26DC6">
        <w:trPr>
          <w:tblCellSpacing w:w="20" w:type="dxa"/>
          <w:jc w:val="center"/>
        </w:trPr>
        <w:tc>
          <w:tcPr>
            <w:tcW w:w="5583" w:type="dxa"/>
            <w:gridSpan w:val="7"/>
          </w:tcPr>
          <w:p w:rsidR="00961844" w:rsidRDefault="00961844" w:rsidP="004E58B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nombre operador, usuario</w:t>
            </w:r>
            <w:r w:rsidRPr="00EB734E">
              <w:rPr>
                <w:rFonts w:asciiTheme="minorHAnsi" w:hAnsiTheme="minorHAnsi" w:cstheme="minorHAnsi"/>
              </w:rPr>
              <w:t>, perfil, estado y comentario.</w:t>
            </w:r>
          </w:p>
        </w:tc>
        <w:tc>
          <w:tcPr>
            <w:tcW w:w="4452" w:type="dxa"/>
            <w:gridSpan w:val="3"/>
          </w:tcPr>
          <w:p w:rsidR="00961844" w:rsidRPr="00C15209" w:rsidRDefault="00961844" w:rsidP="004E58B0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961844" w:rsidRPr="00F0495A" w:rsidTr="00C26DC6">
        <w:trPr>
          <w:tblCellSpacing w:w="20" w:type="dxa"/>
          <w:jc w:val="center"/>
        </w:trPr>
        <w:tc>
          <w:tcPr>
            <w:tcW w:w="5583" w:type="dxa"/>
            <w:gridSpan w:val="7"/>
          </w:tcPr>
          <w:p w:rsidR="00961844" w:rsidRDefault="00961844" w:rsidP="004E58B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777003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U</w:t>
            </w:r>
            <w:r>
              <w:rPr>
                <w:rFonts w:asciiTheme="minorHAnsi" w:hAnsiTheme="minorHAnsi" w:cstheme="minorHAnsi"/>
              </w:rPr>
              <w:t xml:space="preserve"> selecciona la opción para modificar un usuario</w:t>
            </w:r>
          </w:p>
        </w:tc>
        <w:tc>
          <w:tcPr>
            <w:tcW w:w="4452" w:type="dxa"/>
            <w:gridSpan w:val="3"/>
          </w:tcPr>
          <w:p w:rsidR="00961844" w:rsidRPr="00C15209" w:rsidRDefault="00961844" w:rsidP="004E58B0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26DC6" w:rsidRPr="00F0495A" w:rsidTr="00C26DC6">
        <w:trPr>
          <w:tblCellSpacing w:w="20" w:type="dxa"/>
          <w:jc w:val="center"/>
        </w:trPr>
        <w:tc>
          <w:tcPr>
            <w:tcW w:w="5583" w:type="dxa"/>
            <w:gridSpan w:val="7"/>
          </w:tcPr>
          <w:p w:rsidR="00C26DC6" w:rsidRDefault="00C26DC6" w:rsidP="004E58B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EU</w:t>
            </w:r>
            <w:r>
              <w:rPr>
                <w:rFonts w:asciiTheme="minorHAnsi" w:hAnsiTheme="minorHAnsi" w:cstheme="minorHAnsi"/>
              </w:rPr>
              <w:t xml:space="preserve"> modifica los datos que desea.</w:t>
            </w:r>
          </w:p>
        </w:tc>
        <w:tc>
          <w:tcPr>
            <w:tcW w:w="4452" w:type="dxa"/>
            <w:gridSpan w:val="3"/>
          </w:tcPr>
          <w:p w:rsidR="00C26DC6" w:rsidRPr="00C15209" w:rsidRDefault="00C26DC6" w:rsidP="004E58B0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61844" w:rsidRPr="00F0495A" w:rsidTr="00C26DC6">
        <w:trPr>
          <w:tblCellSpacing w:w="20" w:type="dxa"/>
          <w:jc w:val="center"/>
        </w:trPr>
        <w:tc>
          <w:tcPr>
            <w:tcW w:w="5583" w:type="dxa"/>
            <w:gridSpan w:val="7"/>
          </w:tcPr>
          <w:p w:rsidR="00961844" w:rsidRDefault="00C26DC6" w:rsidP="004E58B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modificación del usuario.</w:t>
            </w:r>
          </w:p>
        </w:tc>
        <w:tc>
          <w:tcPr>
            <w:tcW w:w="4452" w:type="dxa"/>
            <w:gridSpan w:val="3"/>
          </w:tcPr>
          <w:p w:rsidR="00961844" w:rsidRPr="00C15209" w:rsidRDefault="00961844" w:rsidP="004E58B0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26DC6" w:rsidRPr="00F0495A" w:rsidTr="00C26DC6">
        <w:trPr>
          <w:tblCellSpacing w:w="20" w:type="dxa"/>
          <w:jc w:val="center"/>
        </w:trPr>
        <w:tc>
          <w:tcPr>
            <w:tcW w:w="5583" w:type="dxa"/>
            <w:gridSpan w:val="7"/>
          </w:tcPr>
          <w:p w:rsidR="00C26DC6" w:rsidRDefault="00C26DC6" w:rsidP="004E58B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EU</w:t>
            </w:r>
            <w:r>
              <w:rPr>
                <w:rFonts w:asciiTheme="minorHAnsi" w:hAnsiTheme="minorHAnsi" w:cstheme="minorHAnsi"/>
              </w:rPr>
              <w:t xml:space="preserve"> confirma la modificación del usuario.</w:t>
            </w:r>
          </w:p>
        </w:tc>
        <w:tc>
          <w:tcPr>
            <w:tcW w:w="4452" w:type="dxa"/>
            <w:gridSpan w:val="3"/>
          </w:tcPr>
          <w:p w:rsidR="00C26DC6" w:rsidRDefault="00C26DC6" w:rsidP="004966E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 El </w:t>
            </w:r>
            <w:r>
              <w:rPr>
                <w:rFonts w:asciiTheme="minorHAnsi" w:hAnsiTheme="minorHAnsi" w:cstheme="minorHAnsi"/>
                <w:b/>
              </w:rPr>
              <w:t>EU</w:t>
            </w:r>
            <w:r>
              <w:rPr>
                <w:rFonts w:asciiTheme="minorHAnsi" w:hAnsiTheme="minorHAnsi" w:cstheme="minorHAnsi"/>
              </w:rPr>
              <w:t xml:space="preserve"> no confirma la modificación del usuario.</w:t>
            </w:r>
          </w:p>
          <w:p w:rsidR="00C26DC6" w:rsidRPr="00506739" w:rsidRDefault="00C26DC6" w:rsidP="004966E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 Se cancela el caso de uso.</w:t>
            </w:r>
          </w:p>
        </w:tc>
      </w:tr>
      <w:tr w:rsidR="00C26DC6" w:rsidRPr="00F0495A" w:rsidTr="00C26DC6">
        <w:trPr>
          <w:tblCellSpacing w:w="20" w:type="dxa"/>
          <w:jc w:val="center"/>
        </w:trPr>
        <w:tc>
          <w:tcPr>
            <w:tcW w:w="5583" w:type="dxa"/>
            <w:gridSpan w:val="7"/>
          </w:tcPr>
          <w:p w:rsidR="00C26DC6" w:rsidRDefault="00C26DC6" w:rsidP="004E58B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datos modificados y son válidos.</w:t>
            </w:r>
          </w:p>
        </w:tc>
        <w:tc>
          <w:tcPr>
            <w:tcW w:w="4452" w:type="dxa"/>
            <w:gridSpan w:val="3"/>
          </w:tcPr>
          <w:p w:rsidR="00C26DC6" w:rsidRDefault="00C26DC6" w:rsidP="004E58B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7-A. El sistema valida los datos modificados y no son válidos.</w:t>
            </w:r>
          </w:p>
          <w:p w:rsidR="00C26DC6" w:rsidRDefault="00C26DC6" w:rsidP="004E58B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7-A.1. El sistema informa la situación y solicita se reingresen los datos inválidos.</w:t>
            </w:r>
          </w:p>
          <w:p w:rsidR="00C26DC6" w:rsidRDefault="00C26DC6" w:rsidP="004E58B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7-A.2. El </w:t>
            </w:r>
            <w:r>
              <w:rPr>
                <w:rFonts w:asciiTheme="minorHAnsi" w:hAnsiTheme="minorHAnsi" w:cstheme="minorHAnsi"/>
                <w:b/>
              </w:rPr>
              <w:t>EU</w:t>
            </w:r>
            <w:r>
              <w:rPr>
                <w:rFonts w:asciiTheme="minorHAnsi" w:hAnsiTheme="minorHAnsi" w:cstheme="minorHAnsi"/>
              </w:rPr>
              <w:t xml:space="preserve"> reingresa los datos correctamente.</w:t>
            </w:r>
          </w:p>
          <w:p w:rsidR="00C26DC6" w:rsidRDefault="00C26DC6" w:rsidP="004E58B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7-A.2.A. El </w:t>
            </w:r>
            <w:r>
              <w:rPr>
                <w:rFonts w:asciiTheme="minorHAnsi" w:hAnsiTheme="minorHAnsi" w:cstheme="minorHAnsi"/>
                <w:b/>
              </w:rPr>
              <w:t>EU</w:t>
            </w:r>
            <w:r>
              <w:rPr>
                <w:rFonts w:asciiTheme="minorHAnsi" w:hAnsiTheme="minorHAnsi" w:cstheme="minorHAnsi"/>
              </w:rPr>
              <w:t xml:space="preserve"> no reingresa los datos correctamente.</w:t>
            </w:r>
          </w:p>
          <w:p w:rsidR="00C26DC6" w:rsidRPr="005425A6" w:rsidRDefault="00C26DC6" w:rsidP="004E58B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7-A.2.B. Se cancela el caso de uso.</w:t>
            </w:r>
          </w:p>
        </w:tc>
      </w:tr>
      <w:tr w:rsidR="00C26DC6" w:rsidRPr="00F0495A" w:rsidTr="00C26DC6">
        <w:trPr>
          <w:tblCellSpacing w:w="20" w:type="dxa"/>
          <w:jc w:val="center"/>
        </w:trPr>
        <w:tc>
          <w:tcPr>
            <w:tcW w:w="5583" w:type="dxa"/>
            <w:gridSpan w:val="7"/>
          </w:tcPr>
          <w:p w:rsidR="00C26DC6" w:rsidRDefault="00C26DC6" w:rsidP="004E58B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registra la modificación del usuario con los siguientes datos: operador, usuario</w:t>
            </w:r>
            <w:r w:rsidRPr="00EB734E">
              <w:rPr>
                <w:rFonts w:asciiTheme="minorHAnsi" w:hAnsiTheme="minorHAnsi" w:cstheme="minorHAnsi"/>
              </w:rPr>
              <w:t>, perfil, estado y comentario.</w:t>
            </w:r>
          </w:p>
        </w:tc>
        <w:tc>
          <w:tcPr>
            <w:tcW w:w="4452" w:type="dxa"/>
            <w:gridSpan w:val="3"/>
          </w:tcPr>
          <w:p w:rsidR="00C26DC6" w:rsidRDefault="00C26DC6" w:rsidP="004E58B0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26DC6" w:rsidRPr="00F0495A" w:rsidTr="00C26DC6">
        <w:trPr>
          <w:tblCellSpacing w:w="20" w:type="dxa"/>
          <w:jc w:val="center"/>
        </w:trPr>
        <w:tc>
          <w:tcPr>
            <w:tcW w:w="5583" w:type="dxa"/>
            <w:gridSpan w:val="7"/>
          </w:tcPr>
          <w:p w:rsidR="00C26DC6" w:rsidRDefault="00C26DC6" w:rsidP="004E58B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452" w:type="dxa"/>
            <w:gridSpan w:val="3"/>
          </w:tcPr>
          <w:p w:rsidR="00C26DC6" w:rsidRDefault="00C26DC6" w:rsidP="004E58B0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26DC6" w:rsidRPr="00F0495A" w:rsidTr="004E58B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26DC6" w:rsidRPr="00C15209" w:rsidRDefault="00C26DC6" w:rsidP="004E58B0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C26DC6" w:rsidRPr="00F0495A" w:rsidTr="004E58B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26DC6" w:rsidRPr="00C15209" w:rsidRDefault="00C26DC6" w:rsidP="004E58B0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C26DC6" w:rsidRPr="00F0495A" w:rsidTr="004E58B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26DC6" w:rsidRPr="00C15209" w:rsidRDefault="00C26DC6" w:rsidP="004E58B0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C26DC6" w:rsidRPr="00F0495A" w:rsidTr="004E58B0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C26DC6" w:rsidRPr="00C15209" w:rsidRDefault="00C26DC6" w:rsidP="004E58B0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C26DC6" w:rsidRPr="00C15209" w:rsidRDefault="00C26DC6" w:rsidP="004E58B0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C26DC6" w:rsidRPr="00F0495A" w:rsidTr="004E58B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26DC6" w:rsidRPr="00C15209" w:rsidRDefault="00C26DC6" w:rsidP="004E58B0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C26DC6" w:rsidRPr="00F0495A" w:rsidTr="004E58B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26DC6" w:rsidRPr="00C15209" w:rsidRDefault="00C26DC6" w:rsidP="004E58B0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C26DC6" w:rsidRPr="00F0495A" w:rsidTr="004E58B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26DC6" w:rsidRPr="00C15209" w:rsidRDefault="00C26DC6" w:rsidP="004E58B0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C26DC6" w:rsidRPr="00F0495A" w:rsidTr="004E58B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26DC6" w:rsidRPr="00C15209" w:rsidRDefault="00C26DC6" w:rsidP="004E58B0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C26DC6" w:rsidRPr="00F0495A" w:rsidTr="004E58B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26DC6" w:rsidRPr="00C15209" w:rsidRDefault="00C26DC6" w:rsidP="004E58B0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C26DC6" w:rsidRPr="00F0495A" w:rsidTr="004E58B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C26DC6" w:rsidRPr="00C15209" w:rsidRDefault="00C26DC6" w:rsidP="004E58B0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C26DC6" w:rsidRPr="00F0495A" w:rsidTr="004E58B0">
        <w:trPr>
          <w:cantSplit/>
          <w:tblCellSpacing w:w="20" w:type="dxa"/>
          <w:jc w:val="center"/>
        </w:trPr>
        <w:tc>
          <w:tcPr>
            <w:tcW w:w="1014" w:type="dxa"/>
          </w:tcPr>
          <w:p w:rsidR="00C26DC6" w:rsidRPr="00C15209" w:rsidRDefault="00C26DC6" w:rsidP="004E58B0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C26DC6" w:rsidRPr="00C15209" w:rsidRDefault="00C26DC6" w:rsidP="004E58B0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523" w:type="dxa"/>
            <w:gridSpan w:val="6"/>
          </w:tcPr>
          <w:p w:rsidR="00C26DC6" w:rsidRPr="00C15209" w:rsidRDefault="00C26DC6" w:rsidP="004E58B0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C26DC6" w:rsidRPr="00C15209" w:rsidRDefault="00C26DC6" w:rsidP="004E58B0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C26DC6" w:rsidRPr="00F0495A" w:rsidTr="004E58B0">
        <w:trPr>
          <w:cantSplit/>
          <w:tblCellSpacing w:w="20" w:type="dxa"/>
          <w:jc w:val="center"/>
        </w:trPr>
        <w:tc>
          <w:tcPr>
            <w:tcW w:w="1014" w:type="dxa"/>
          </w:tcPr>
          <w:p w:rsidR="00C26DC6" w:rsidRPr="00C15209" w:rsidRDefault="00C26DC6" w:rsidP="004E58B0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C26DC6" w:rsidRPr="00C15209" w:rsidRDefault="00C26DC6" w:rsidP="004E58B0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22/06</w:t>
            </w:r>
            <w:r>
              <w:rPr>
                <w:rFonts w:asciiTheme="minorHAnsi" w:hAnsiTheme="minorHAnsi" w:cstheme="minorHAnsi"/>
                <w:bCs/>
                <w:sz w:val="22"/>
              </w:rPr>
              <w:t>/2013</w:t>
            </w:r>
          </w:p>
        </w:tc>
        <w:tc>
          <w:tcPr>
            <w:tcW w:w="5523" w:type="dxa"/>
            <w:gridSpan w:val="6"/>
          </w:tcPr>
          <w:p w:rsidR="00C26DC6" w:rsidRPr="00C15209" w:rsidRDefault="00C26DC6" w:rsidP="004E58B0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Modificar usuario.</w:t>
            </w:r>
          </w:p>
        </w:tc>
        <w:tc>
          <w:tcPr>
            <w:tcW w:w="2007" w:type="dxa"/>
          </w:tcPr>
          <w:p w:rsidR="00C26DC6" w:rsidRPr="00C15209" w:rsidRDefault="00C26DC6" w:rsidP="004E58B0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C26DC6" w:rsidRPr="00F0495A" w:rsidTr="004E58B0">
        <w:trPr>
          <w:cantSplit/>
          <w:tblCellSpacing w:w="20" w:type="dxa"/>
          <w:jc w:val="center"/>
        </w:trPr>
        <w:tc>
          <w:tcPr>
            <w:tcW w:w="1014" w:type="dxa"/>
          </w:tcPr>
          <w:p w:rsidR="00C26DC6" w:rsidRPr="00C15209" w:rsidRDefault="00631DF5" w:rsidP="004E58B0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1411" w:type="dxa"/>
            <w:gridSpan w:val="2"/>
          </w:tcPr>
          <w:p w:rsidR="00631DF5" w:rsidRPr="00631DF5" w:rsidRDefault="00631DF5" w:rsidP="00631DF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17/07/2013</w:t>
            </w:r>
          </w:p>
        </w:tc>
        <w:tc>
          <w:tcPr>
            <w:tcW w:w="5523" w:type="dxa"/>
            <w:gridSpan w:val="6"/>
          </w:tcPr>
          <w:p w:rsidR="00631DF5" w:rsidRPr="00631DF5" w:rsidRDefault="00631DF5" w:rsidP="00631DF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Modificación de CU Modificar usuario.</w:t>
            </w:r>
          </w:p>
        </w:tc>
        <w:tc>
          <w:tcPr>
            <w:tcW w:w="2007" w:type="dxa"/>
          </w:tcPr>
          <w:p w:rsidR="00C26DC6" w:rsidRPr="00C15209" w:rsidRDefault="00631DF5" w:rsidP="004E58B0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Manuel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</w:rPr>
              <w:t>Fernandez</w:t>
            </w:r>
            <w:proofErr w:type="spellEnd"/>
          </w:p>
        </w:tc>
      </w:tr>
      <w:tr w:rsidR="00C26DC6" w:rsidRPr="00F0495A" w:rsidTr="004E58B0">
        <w:trPr>
          <w:cantSplit/>
          <w:tblCellSpacing w:w="20" w:type="dxa"/>
          <w:jc w:val="center"/>
        </w:trPr>
        <w:tc>
          <w:tcPr>
            <w:tcW w:w="1014" w:type="dxa"/>
          </w:tcPr>
          <w:p w:rsidR="00C26DC6" w:rsidRPr="00C15209" w:rsidRDefault="00C26DC6" w:rsidP="004E58B0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C26DC6" w:rsidRPr="00C15209" w:rsidRDefault="00C26DC6" w:rsidP="004E58B0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523" w:type="dxa"/>
            <w:gridSpan w:val="6"/>
          </w:tcPr>
          <w:p w:rsidR="00C26DC6" w:rsidRPr="00C15209" w:rsidRDefault="00C26DC6" w:rsidP="004E58B0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C26DC6" w:rsidRPr="00C15209" w:rsidRDefault="00C26DC6" w:rsidP="004E58B0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>
      <w:bookmarkStart w:id="1" w:name="_GoBack"/>
      <w:bookmarkEnd w:id="1"/>
    </w:p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D1E" w:rsidRDefault="00A92D1E" w:rsidP="003E2693">
      <w:pPr>
        <w:spacing w:line="240" w:lineRule="auto"/>
      </w:pPr>
      <w:r>
        <w:separator/>
      </w:r>
    </w:p>
  </w:endnote>
  <w:endnote w:type="continuationSeparator" w:id="0">
    <w:p w:rsidR="00A92D1E" w:rsidRDefault="00A92D1E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741803" w:rsidP="00693A94">
    <w:pPr>
      <w:pStyle w:val="Piedepgina"/>
      <w:rPr>
        <w:rFonts w:asciiTheme="minorHAnsi" w:eastAsiaTheme="majorEastAsia" w:hAnsiTheme="minorHAnsi" w:cstheme="minorHAnsi"/>
      </w:rPr>
    </w:pPr>
    <w:r w:rsidRPr="00741803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 xml:space="preserve">: Aguilar, </w:t>
    </w:r>
    <w:proofErr w:type="spellStart"/>
    <w:r w:rsidR="00BD75BE" w:rsidRPr="00693A94">
      <w:rPr>
        <w:rFonts w:asciiTheme="minorHAnsi" w:eastAsiaTheme="majorEastAsia" w:hAnsiTheme="minorHAnsi" w:cstheme="minorHAnsi"/>
      </w:rPr>
      <w:t>Aoki</w:t>
    </w:r>
    <w:proofErr w:type="spellEnd"/>
    <w:r w:rsidR="00BD75BE" w:rsidRPr="00693A94">
      <w:rPr>
        <w:rFonts w:asciiTheme="minorHAnsi" w:eastAsiaTheme="majorEastAsia" w:hAnsiTheme="minorHAnsi" w:cstheme="minorHAnsi"/>
      </w:rPr>
      <w:t>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741803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741803">
      <w:rPr>
        <w:rFonts w:asciiTheme="minorHAnsi" w:eastAsiaTheme="minorEastAsia" w:hAnsiTheme="minorHAnsi" w:cstheme="minorHAnsi"/>
        <w:b/>
      </w:rPr>
      <w:fldChar w:fldCharType="separate"/>
    </w:r>
    <w:r w:rsidR="0030321B" w:rsidRPr="0030321B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D1E" w:rsidRDefault="00A92D1E" w:rsidP="003E2693">
      <w:pPr>
        <w:spacing w:line="240" w:lineRule="auto"/>
      </w:pPr>
      <w:r>
        <w:separator/>
      </w:r>
    </w:p>
  </w:footnote>
  <w:footnote w:type="continuationSeparator" w:id="0">
    <w:p w:rsidR="00A92D1E" w:rsidRDefault="00A92D1E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741803">
    <w:pPr>
      <w:pStyle w:val="Encabezado"/>
    </w:pPr>
    <w:r w:rsidRPr="00741803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3"/>
  </w:num>
  <w:num w:numId="10">
    <w:abstractNumId w:val="16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4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7170"/>
    <o:shapelayout v:ext="edit">
      <o:idmap v:ext="edit" data="4"/>
      <o:rules v:ext="edit">
        <o:r id="V:Rule3" type="connector" idref="#Conector recto de flecha 8"/>
        <o:r id="V:Rule4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61844"/>
    <w:rsid w:val="000E71A9"/>
    <w:rsid w:val="00150215"/>
    <w:rsid w:val="00163E17"/>
    <w:rsid w:val="0018284C"/>
    <w:rsid w:val="001C7463"/>
    <w:rsid w:val="0030321B"/>
    <w:rsid w:val="00346D8C"/>
    <w:rsid w:val="003822EF"/>
    <w:rsid w:val="003B7057"/>
    <w:rsid w:val="003C41C0"/>
    <w:rsid w:val="003E2693"/>
    <w:rsid w:val="0045433E"/>
    <w:rsid w:val="00457141"/>
    <w:rsid w:val="004D7A60"/>
    <w:rsid w:val="00631DF5"/>
    <w:rsid w:val="006354B8"/>
    <w:rsid w:val="00683CC0"/>
    <w:rsid w:val="00693A94"/>
    <w:rsid w:val="00741803"/>
    <w:rsid w:val="007B229C"/>
    <w:rsid w:val="008B0DD5"/>
    <w:rsid w:val="00961844"/>
    <w:rsid w:val="00A14A4B"/>
    <w:rsid w:val="00A3150C"/>
    <w:rsid w:val="00A3702D"/>
    <w:rsid w:val="00A92D1E"/>
    <w:rsid w:val="00AB2A03"/>
    <w:rsid w:val="00BD75BE"/>
    <w:rsid w:val="00C15209"/>
    <w:rsid w:val="00C26731"/>
    <w:rsid w:val="00C26DC6"/>
    <w:rsid w:val="00C905B2"/>
    <w:rsid w:val="00CC59C7"/>
    <w:rsid w:val="00E239CB"/>
    <w:rsid w:val="00E85FCF"/>
    <w:rsid w:val="00F2427D"/>
    <w:rsid w:val="00F82349"/>
    <w:rsid w:val="00F97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61844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61844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97CFC-A24D-4DB9-B504-CB63AE6A6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16</TotalTime>
  <Pages>1</Pages>
  <Words>419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4</cp:revision>
  <dcterms:created xsi:type="dcterms:W3CDTF">2013-06-23T19:37:00Z</dcterms:created>
  <dcterms:modified xsi:type="dcterms:W3CDTF">2013-11-02T15:22:00Z</dcterms:modified>
</cp:coreProperties>
</file>