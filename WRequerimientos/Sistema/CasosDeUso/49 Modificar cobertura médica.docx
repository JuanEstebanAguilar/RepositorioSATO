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021272" w:rsidRPr="00F0495A" w:rsidTr="007359E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Paquete: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24200D">
              <w:rPr>
                <w:rFonts w:ascii="Calibri" w:hAnsi="Calibri" w:cs="Calibri"/>
                <w:b/>
                <w:bCs/>
              </w:rPr>
              <w:t>Gestión de Pacientes</w:t>
            </w:r>
          </w:p>
        </w:tc>
      </w:tr>
      <w:tr w:rsidR="00021272" w:rsidRPr="00F0495A" w:rsidTr="007359E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Nombre del Use Case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Modificar cobertura médica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021272" w:rsidRPr="00C15209" w:rsidRDefault="00021272" w:rsidP="00FF5ACC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ID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FF5ACC">
              <w:rPr>
                <w:rFonts w:ascii="Calibri" w:hAnsi="Calibri" w:cs="Calibri"/>
              </w:rPr>
              <w:t>49</w:t>
            </w:r>
          </w:p>
        </w:tc>
      </w:tr>
      <w:tr w:rsidR="00021272" w:rsidRPr="00F0495A" w:rsidTr="007359E3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Prioridad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175218" w:rsidRPr="00137FD3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37FD3">
              <w:rPr>
                <w:rFonts w:ascii="Calibri" w:hAnsi="Calibri" w:cs="Calibri"/>
              </w:rPr>
              <w:instrText xml:space="preserve"> FORMCHECKBOX </w:instrText>
            </w:r>
            <w:r w:rsidR="00175218">
              <w:rPr>
                <w:rFonts w:ascii="Calibri" w:hAnsi="Calibri" w:cs="Calibri"/>
              </w:rPr>
            </w:r>
            <w:r w:rsidR="00175218">
              <w:rPr>
                <w:rFonts w:ascii="Calibri" w:hAnsi="Calibri" w:cs="Calibri"/>
              </w:rPr>
              <w:fldChar w:fldCharType="separate"/>
            </w:r>
            <w:r w:rsidR="00175218" w:rsidRPr="00137FD3">
              <w:rPr>
                <w:rFonts w:ascii="Calibri" w:hAnsi="Calibri" w:cs="Calibri"/>
              </w:rPr>
              <w:fldChar w:fldCharType="end"/>
            </w:r>
            <w:r w:rsidRPr="00137FD3">
              <w:rPr>
                <w:rFonts w:ascii="Calibri" w:hAnsi="Calibri" w:cs="Calibri"/>
              </w:rPr>
              <w:t xml:space="preserve"> </w:t>
            </w:r>
            <w:r w:rsidRPr="00C15209">
              <w:rPr>
                <w:rFonts w:ascii="Calibri" w:hAnsi="Calibri" w:cs="Calibri"/>
              </w:rPr>
              <w:t xml:space="preserve"> Alta                                </w:t>
            </w:r>
            <w:r w:rsidR="00175218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175218">
              <w:rPr>
                <w:rFonts w:ascii="Calibri" w:hAnsi="Calibri" w:cs="Calibri"/>
              </w:rPr>
            </w:r>
            <w:r w:rsidR="00175218">
              <w:rPr>
                <w:rFonts w:ascii="Calibri" w:hAnsi="Calibri" w:cs="Calibri"/>
              </w:rPr>
              <w:fldChar w:fldCharType="separate"/>
            </w:r>
            <w:r w:rsidR="00175218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Media                                  </w:t>
            </w:r>
            <w:r w:rsidR="00175218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175218">
              <w:rPr>
                <w:rFonts w:ascii="Calibri" w:hAnsi="Calibri" w:cs="Calibri"/>
              </w:rPr>
            </w:r>
            <w:r w:rsidR="00175218">
              <w:rPr>
                <w:rFonts w:ascii="Calibri" w:hAnsi="Calibri" w:cs="Calibri"/>
              </w:rPr>
              <w:fldChar w:fldCharType="separate"/>
            </w:r>
            <w:r w:rsidR="00175218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021272" w:rsidRPr="00F0495A" w:rsidTr="007359E3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Categoría</w:t>
            </w:r>
            <w:r w:rsidRPr="00C15209">
              <w:rPr>
                <w:rFonts w:ascii="Calibri" w:hAnsi="Calibri" w:cs="Calibri"/>
              </w:rPr>
              <w:t xml:space="preserve">:     </w:t>
            </w:r>
            <w:r w:rsidR="00175218" w:rsidRPr="00137FD3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37FD3">
              <w:rPr>
                <w:rFonts w:ascii="Calibri" w:hAnsi="Calibri" w:cs="Calibri"/>
              </w:rPr>
              <w:instrText xml:space="preserve"> FORMCHECKBOX </w:instrText>
            </w:r>
            <w:r w:rsidR="00175218">
              <w:rPr>
                <w:rFonts w:ascii="Calibri" w:hAnsi="Calibri" w:cs="Calibri"/>
              </w:rPr>
            </w:r>
            <w:r w:rsidR="00175218">
              <w:rPr>
                <w:rFonts w:ascii="Calibri" w:hAnsi="Calibri" w:cs="Calibri"/>
              </w:rPr>
              <w:fldChar w:fldCharType="separate"/>
            </w:r>
            <w:r w:rsidR="00175218" w:rsidRPr="00137FD3">
              <w:rPr>
                <w:rFonts w:ascii="Calibri" w:hAnsi="Calibri" w:cs="Calibri"/>
              </w:rPr>
              <w:fldChar w:fldCharType="end"/>
            </w:r>
            <w:r w:rsidRPr="00137FD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 w:rsidRPr="00C15209">
              <w:rPr>
                <w:rFonts w:ascii="Calibri" w:hAnsi="Calibri" w:cs="Calibri"/>
              </w:rPr>
              <w:t xml:space="preserve">Esencial                </w:t>
            </w:r>
            <w:r w:rsidR="00175218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175218">
              <w:rPr>
                <w:rFonts w:ascii="Calibri" w:hAnsi="Calibri" w:cs="Calibri"/>
              </w:rPr>
            </w:r>
            <w:r w:rsidR="00175218">
              <w:rPr>
                <w:rFonts w:ascii="Calibri" w:hAnsi="Calibri" w:cs="Calibri"/>
              </w:rPr>
              <w:fldChar w:fldCharType="separate"/>
            </w:r>
            <w:r w:rsidR="00175218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</w:rPr>
              <w:t>Significativo para la Arquitectura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="00175218" w:rsidRPr="00137FD3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37FD3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175218">
              <w:rPr>
                <w:rFonts w:ascii="Calibri" w:hAnsi="Calibri" w:cs="Calibri"/>
                <w:sz w:val="20"/>
                <w:szCs w:val="20"/>
              </w:rPr>
            </w:r>
            <w:r w:rsidR="00175218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175218" w:rsidRPr="00137FD3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137FD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Si   </w:t>
            </w:r>
            <w:r w:rsidR="00175218" w:rsidRPr="00C15209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175218">
              <w:rPr>
                <w:rFonts w:ascii="Calibri" w:hAnsi="Calibri" w:cs="Calibri"/>
                <w:sz w:val="20"/>
                <w:szCs w:val="20"/>
              </w:rPr>
            </w:r>
            <w:r w:rsidR="00175218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175218" w:rsidRPr="00C15209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021272" w:rsidRPr="00F0495A" w:rsidTr="007359E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Complejidad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:   </w:t>
            </w:r>
            <w:r w:rsidR="00175218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175218">
              <w:rPr>
                <w:rFonts w:ascii="Calibri" w:hAnsi="Calibri" w:cs="Calibri"/>
                <w:sz w:val="18"/>
                <w:szCs w:val="18"/>
              </w:rPr>
            </w:r>
            <w:r w:rsidR="00175218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175218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Simple    </w:t>
            </w:r>
            <w:r w:rsidR="00175218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175218">
              <w:rPr>
                <w:rFonts w:ascii="Calibri" w:hAnsi="Calibri" w:cs="Calibri"/>
                <w:sz w:val="18"/>
                <w:szCs w:val="18"/>
              </w:rPr>
            </w:r>
            <w:r w:rsidR="00175218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175218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Mediano    </w:t>
            </w:r>
            <w:r w:rsidR="00175218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175218">
              <w:rPr>
                <w:rFonts w:ascii="Calibri" w:hAnsi="Calibri" w:cs="Calibri"/>
                <w:sz w:val="18"/>
                <w:szCs w:val="18"/>
              </w:rPr>
            </w:r>
            <w:r w:rsidR="00175218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175218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Complejo  </w:t>
            </w:r>
            <w:bookmarkStart w:id="0" w:name="Casilla5"/>
            <w:r w:rsidR="00175218" w:rsidRPr="00137FD3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37FD3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175218">
              <w:rPr>
                <w:rFonts w:ascii="Calibri" w:hAnsi="Calibri" w:cs="Calibri"/>
                <w:sz w:val="18"/>
                <w:szCs w:val="18"/>
              </w:rPr>
            </w:r>
            <w:r w:rsidR="00175218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175218" w:rsidRPr="00137FD3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="Calibri" w:hAnsi="Calibri" w:cs="Calibri"/>
                <w:sz w:val="18"/>
                <w:szCs w:val="18"/>
              </w:rPr>
              <w:t xml:space="preserve">  Muy Complejo   </w:t>
            </w:r>
            <w:r w:rsidR="00175218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175218">
              <w:rPr>
                <w:rFonts w:ascii="Calibri" w:hAnsi="Calibri" w:cs="Calibri"/>
                <w:sz w:val="18"/>
                <w:szCs w:val="18"/>
              </w:rPr>
            </w:r>
            <w:r w:rsidR="00175218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175218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Extremadamente Complejo  </w:t>
            </w:r>
          </w:p>
        </w:tc>
      </w:tr>
      <w:tr w:rsidR="00021272" w:rsidRPr="00F0495A" w:rsidTr="007359E3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Principal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203E8D">
              <w:rPr>
                <w:rFonts w:asciiTheme="minorHAnsi" w:hAnsiTheme="minorHAnsi" w:cstheme="minorHAnsi"/>
              </w:rPr>
              <w:t>Encargado de Recepción (</w:t>
            </w:r>
            <w:r w:rsidR="00203E8D" w:rsidRPr="0036030D">
              <w:rPr>
                <w:rFonts w:asciiTheme="minorHAnsi" w:hAnsiTheme="minorHAnsi" w:cstheme="minorHAnsi"/>
                <w:b/>
              </w:rPr>
              <w:t>ER</w:t>
            </w:r>
            <w:r w:rsidR="00203E8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Secundario</w:t>
            </w:r>
            <w:r w:rsidRPr="00C15209">
              <w:rPr>
                <w:rFonts w:ascii="Calibri" w:hAnsi="Calibri" w:cs="Calibri"/>
              </w:rPr>
              <w:t>: no aplica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Tipo de Use Case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175218" w:rsidRPr="00137FD3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37FD3">
              <w:rPr>
                <w:rFonts w:ascii="Calibri" w:hAnsi="Calibri" w:cs="Calibri"/>
              </w:rPr>
              <w:instrText xml:space="preserve"> FORMCHECKBOX </w:instrText>
            </w:r>
            <w:r w:rsidR="00175218">
              <w:rPr>
                <w:rFonts w:ascii="Calibri" w:hAnsi="Calibri" w:cs="Calibri"/>
              </w:rPr>
            </w:r>
            <w:r w:rsidR="00175218">
              <w:rPr>
                <w:rFonts w:ascii="Calibri" w:hAnsi="Calibri" w:cs="Calibri"/>
              </w:rPr>
              <w:fldChar w:fldCharType="separate"/>
            </w:r>
            <w:r w:rsidR="00175218" w:rsidRPr="00137FD3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Concreto                                       </w:t>
            </w:r>
            <w:r w:rsidR="00175218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175218">
              <w:rPr>
                <w:rFonts w:ascii="Calibri" w:hAnsi="Calibri" w:cs="Calibri"/>
              </w:rPr>
            </w:r>
            <w:r w:rsidR="00175218">
              <w:rPr>
                <w:rFonts w:ascii="Calibri" w:hAnsi="Calibri" w:cs="Calibri"/>
              </w:rPr>
              <w:fldChar w:fldCharType="separate"/>
            </w:r>
            <w:r w:rsidR="00175218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 Abstracto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Objetivo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Pr="00137FD3">
              <w:rPr>
                <w:rFonts w:ascii="Calibri" w:hAnsi="Calibri" w:cs="Calibri"/>
              </w:rPr>
              <w:t xml:space="preserve">Brindar información </w:t>
            </w:r>
            <w:r>
              <w:rPr>
                <w:rFonts w:ascii="Calibri" w:hAnsi="Calibri" w:cs="Calibri"/>
              </w:rPr>
              <w:t xml:space="preserve">sobre las coberturas médicas </w:t>
            </w:r>
            <w:r w:rsidRPr="00137FD3">
              <w:rPr>
                <w:rFonts w:ascii="Calibri" w:hAnsi="Calibri" w:cs="Calibri"/>
              </w:rPr>
              <w:t>y permitir su modificación.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Precondiciones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Pr="00C15209">
              <w:rPr>
                <w:rFonts w:ascii="Calibri" w:hAnsi="Calibri" w:cs="Calibri"/>
                <w:b/>
                <w:bCs/>
              </w:rPr>
              <w:t>no aplica</w:t>
            </w:r>
          </w:p>
        </w:tc>
      </w:tr>
      <w:tr w:rsidR="00021272" w:rsidRPr="00F0495A" w:rsidTr="007359E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021272" w:rsidRPr="00C15209" w:rsidRDefault="00021272" w:rsidP="007359E3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Post- Condiciones</w:t>
            </w:r>
            <w:r w:rsidRPr="00C15209">
              <w:rPr>
                <w:rFonts w:ascii="Calibri" w:hAnsi="Calibri" w:cs="Calibri"/>
              </w:rPr>
              <w:t xml:space="preserve"> </w:t>
            </w:r>
          </w:p>
          <w:p w:rsidR="00021272" w:rsidRPr="00C15209" w:rsidRDefault="00021272" w:rsidP="007359E3">
            <w:pPr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8"/>
          </w:tcPr>
          <w:p w:rsidR="00021272" w:rsidRDefault="00021272" w:rsidP="007359E3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Éxito: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  <w:p w:rsidR="00021272" w:rsidRDefault="00021272" w:rsidP="007359E3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 w:rsidRPr="00137FD3">
              <w:rPr>
                <w:rFonts w:ascii="Calibri" w:hAnsi="Calibri" w:cs="Calibri"/>
                <w:b/>
                <w:bCs/>
              </w:rPr>
              <w:t xml:space="preserve">Se modificar </w:t>
            </w:r>
            <w:r w:rsidR="00335D19" w:rsidRPr="00137FD3">
              <w:rPr>
                <w:rFonts w:ascii="Calibri" w:hAnsi="Calibri" w:cs="Calibri"/>
                <w:b/>
                <w:bCs/>
              </w:rPr>
              <w:t>l</w:t>
            </w:r>
            <w:r w:rsidR="00335D19">
              <w:rPr>
                <w:rFonts w:ascii="Calibri" w:hAnsi="Calibri" w:cs="Calibri"/>
                <w:b/>
                <w:bCs/>
              </w:rPr>
              <w:t>a cobertura médica.</w:t>
            </w:r>
          </w:p>
          <w:p w:rsidR="00021272" w:rsidRPr="00137FD3" w:rsidRDefault="00203E8D" w:rsidP="00335D19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 ER</w:t>
            </w:r>
            <w:r w:rsidR="00021272" w:rsidRPr="00137FD3">
              <w:rPr>
                <w:rFonts w:ascii="Calibri" w:hAnsi="Calibri" w:cs="Calibri"/>
                <w:b/>
                <w:bCs/>
              </w:rPr>
              <w:t xml:space="preserve"> selecciona </w:t>
            </w:r>
            <w:r w:rsidR="00021272">
              <w:rPr>
                <w:rFonts w:ascii="Calibri" w:hAnsi="Calibri" w:cs="Calibri"/>
                <w:b/>
                <w:bCs/>
              </w:rPr>
              <w:t>cobertura médica</w:t>
            </w:r>
            <w:r w:rsidR="00021272" w:rsidRPr="00137FD3">
              <w:rPr>
                <w:rFonts w:ascii="Calibri" w:hAnsi="Calibri" w:cs="Calibri"/>
                <w:b/>
                <w:bCs/>
              </w:rPr>
              <w:t xml:space="preserve"> a modificar</w:t>
            </w:r>
            <w:r w:rsidR="00335D19">
              <w:rPr>
                <w:rFonts w:ascii="Calibri" w:hAnsi="Calibri" w:cs="Calibri"/>
                <w:b/>
                <w:bCs/>
              </w:rPr>
              <w:t>.</w:t>
            </w:r>
          </w:p>
        </w:tc>
      </w:tr>
      <w:tr w:rsidR="00021272" w:rsidRPr="00F0495A" w:rsidTr="007359E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021272" w:rsidRPr="00C15209" w:rsidRDefault="00021272" w:rsidP="007359E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021272" w:rsidRPr="00137FD3" w:rsidRDefault="00021272" w:rsidP="007359E3">
            <w:pPr>
              <w:rPr>
                <w:rFonts w:ascii="Calibri" w:hAnsi="Calibri" w:cs="Calibri"/>
                <w:b/>
                <w:bCs/>
              </w:rPr>
            </w:pPr>
            <w:r w:rsidRPr="00137FD3">
              <w:rPr>
                <w:rFonts w:ascii="Calibri" w:hAnsi="Calibri" w:cs="Calibri"/>
                <w:b/>
                <w:bCs/>
              </w:rPr>
              <w:t>Fracaso: (el caso de uso se cancela )</w:t>
            </w:r>
          </w:p>
          <w:p w:rsidR="00021272" w:rsidRPr="00137FD3" w:rsidRDefault="00021272" w:rsidP="007359E3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 se encuentran las coberturas </w:t>
            </w:r>
            <w:r w:rsidR="00335D19">
              <w:rPr>
                <w:rFonts w:ascii="Calibri" w:hAnsi="Calibri" w:cs="Calibri"/>
                <w:b/>
                <w:bCs/>
              </w:rPr>
              <w:t>médicas.</w:t>
            </w:r>
          </w:p>
          <w:p w:rsidR="00021272" w:rsidRDefault="00203E8D" w:rsidP="007359E3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 ER</w:t>
            </w:r>
            <w:r w:rsidR="00021272" w:rsidRPr="00137FD3">
              <w:rPr>
                <w:rFonts w:ascii="Calibri" w:hAnsi="Calibri" w:cs="Calibri"/>
                <w:b/>
                <w:bCs/>
              </w:rPr>
              <w:t xml:space="preserve"> no selecciona ninguna </w:t>
            </w:r>
            <w:r w:rsidR="00021272">
              <w:rPr>
                <w:rFonts w:ascii="Calibri" w:hAnsi="Calibri" w:cs="Calibri"/>
                <w:b/>
                <w:bCs/>
              </w:rPr>
              <w:t>cobertura médica</w:t>
            </w:r>
            <w:r w:rsidR="00335D19">
              <w:rPr>
                <w:rFonts w:ascii="Calibri" w:hAnsi="Calibri" w:cs="Calibri"/>
                <w:b/>
                <w:bCs/>
              </w:rPr>
              <w:t>.</w:t>
            </w:r>
          </w:p>
          <w:p w:rsidR="00021272" w:rsidRPr="00137FD3" w:rsidRDefault="00203E8D" w:rsidP="007359E3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 ER</w:t>
            </w:r>
            <w:r w:rsidR="00021272" w:rsidRPr="00137FD3">
              <w:rPr>
                <w:rFonts w:ascii="Calibri" w:hAnsi="Calibri" w:cs="Calibri"/>
                <w:b/>
                <w:bCs/>
              </w:rPr>
              <w:t xml:space="preserve"> decide </w:t>
            </w:r>
            <w:r w:rsidR="00021272">
              <w:rPr>
                <w:rFonts w:ascii="Calibri" w:hAnsi="Calibri" w:cs="Calibri"/>
                <w:b/>
                <w:bCs/>
              </w:rPr>
              <w:t xml:space="preserve">no confirmar </w:t>
            </w:r>
            <w:r w:rsidR="00021272" w:rsidRPr="00137FD3">
              <w:rPr>
                <w:rFonts w:ascii="Calibri" w:hAnsi="Calibri" w:cs="Calibri"/>
                <w:b/>
                <w:bCs/>
              </w:rPr>
              <w:t xml:space="preserve">modificar </w:t>
            </w:r>
            <w:r w:rsidR="00021272">
              <w:rPr>
                <w:rFonts w:ascii="Calibri" w:hAnsi="Calibri" w:cs="Calibri"/>
                <w:b/>
                <w:bCs/>
              </w:rPr>
              <w:t>la cobertura médica</w:t>
            </w:r>
            <w:r w:rsidR="00335D19">
              <w:rPr>
                <w:rFonts w:ascii="Calibri" w:hAnsi="Calibri" w:cs="Calibri"/>
                <w:b/>
                <w:bCs/>
              </w:rPr>
              <w:t>.</w:t>
            </w:r>
          </w:p>
        </w:tc>
      </w:tr>
      <w:tr w:rsidR="00021272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21272" w:rsidRPr="00C15209" w:rsidRDefault="00021272" w:rsidP="007359E3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021272" w:rsidRPr="00C15209" w:rsidRDefault="00021272" w:rsidP="007359E3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Alternativas</w:t>
            </w:r>
          </w:p>
        </w:tc>
      </w:tr>
      <w:tr w:rsidR="00021272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21272" w:rsidRPr="00C15209" w:rsidRDefault="00021272" w:rsidP="004C1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5F3B07">
              <w:rPr>
                <w:rFonts w:ascii="Calibri" w:hAnsi="Calibri" w:cs="Calibri"/>
              </w:rPr>
              <w:t xml:space="preserve">El caso de uso comienza cuando el </w:t>
            </w:r>
            <w:r w:rsidR="00203E8D">
              <w:rPr>
                <w:rFonts w:asciiTheme="minorHAnsi" w:hAnsiTheme="minorHAnsi" w:cstheme="minorHAnsi"/>
              </w:rPr>
              <w:t>Encargado de Recepción (</w:t>
            </w:r>
            <w:r w:rsidR="00203E8D" w:rsidRPr="0036030D">
              <w:rPr>
                <w:rFonts w:asciiTheme="minorHAnsi" w:hAnsiTheme="minorHAnsi" w:cstheme="minorHAnsi"/>
                <w:b/>
              </w:rPr>
              <w:t>ER</w:t>
            </w:r>
            <w:r w:rsidR="00203E8D">
              <w:rPr>
                <w:rFonts w:asciiTheme="minorHAnsi" w:hAnsiTheme="minorHAnsi" w:cstheme="minorHAnsi"/>
              </w:rPr>
              <w:t>)</w:t>
            </w:r>
            <w:r w:rsidR="004C1C47">
              <w:rPr>
                <w:rFonts w:ascii="Calibri" w:hAnsi="Calibri" w:cs="Calibri"/>
              </w:rPr>
              <w:t xml:space="preserve"> selecciona una </w:t>
            </w:r>
            <w:r w:rsidRPr="005F3B07">
              <w:rPr>
                <w:rFonts w:ascii="Calibri" w:hAnsi="Calibri" w:cs="Calibri"/>
              </w:rPr>
              <w:t>cobertura médica</w:t>
            </w:r>
            <w:r w:rsidR="004C1C47">
              <w:rPr>
                <w:rFonts w:ascii="Calibri" w:hAnsi="Calibri" w:cs="Calibri"/>
              </w:rPr>
              <w:t xml:space="preserve"> para modificar</w:t>
            </w:r>
            <w:r w:rsidRPr="005F3B07">
              <w:rPr>
                <w:rFonts w:ascii="Calibri" w:hAnsi="Calibri" w:cs="Calibri"/>
              </w:rPr>
              <w:t>.</w:t>
            </w:r>
          </w:p>
        </w:tc>
        <w:tc>
          <w:tcPr>
            <w:tcW w:w="4279" w:type="dxa"/>
            <w:gridSpan w:val="3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</w:rPr>
            </w:pPr>
          </w:p>
        </w:tc>
      </w:tr>
      <w:tr w:rsidR="00021272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21272" w:rsidRPr="00C15209" w:rsidRDefault="00021272" w:rsidP="007359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5F3B07">
              <w:rPr>
                <w:rFonts w:ascii="Calibri" w:hAnsi="Calibri" w:cs="Calibri"/>
              </w:rPr>
              <w:t>El sistema muestra nombre, sigla, número de registro, provincia, departamento, localidad, barrio, correo/s electrónico, teléfono/s, tipo de teléfono/s y comentarios de la cobertura médica.</w:t>
            </w:r>
          </w:p>
        </w:tc>
        <w:tc>
          <w:tcPr>
            <w:tcW w:w="4279" w:type="dxa"/>
            <w:gridSpan w:val="3"/>
          </w:tcPr>
          <w:p w:rsidR="00021272" w:rsidRPr="00C15209" w:rsidRDefault="00021272" w:rsidP="007359E3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326CCA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26CCA" w:rsidRPr="005F3B07" w:rsidRDefault="00326CCA" w:rsidP="00326CC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777003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selecciona la opción para modificar una cobertura médica.</w:t>
            </w:r>
          </w:p>
        </w:tc>
        <w:tc>
          <w:tcPr>
            <w:tcW w:w="4279" w:type="dxa"/>
            <w:gridSpan w:val="3"/>
          </w:tcPr>
          <w:p w:rsidR="00326CCA" w:rsidRPr="00C15209" w:rsidRDefault="00326CCA" w:rsidP="007359E3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021272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21272" w:rsidRPr="00C15209" w:rsidRDefault="00021272" w:rsidP="007359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5F3B07">
              <w:rPr>
                <w:rFonts w:ascii="Calibri" w:hAnsi="Calibri" w:cs="Calibri"/>
              </w:rPr>
              <w:t xml:space="preserve">El </w:t>
            </w:r>
            <w:r w:rsidR="00203E8D">
              <w:rPr>
                <w:rFonts w:ascii="Calibri" w:hAnsi="Calibri" w:cs="Calibri"/>
                <w:b/>
              </w:rPr>
              <w:t>ER</w:t>
            </w:r>
            <w:r w:rsidRPr="005F3B07">
              <w:rPr>
                <w:rFonts w:ascii="Calibri" w:hAnsi="Calibri" w:cs="Calibr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021272" w:rsidRPr="00C15209" w:rsidRDefault="00021272" w:rsidP="007359E3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326CCA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26CCA" w:rsidRPr="005F3B07" w:rsidRDefault="00326CCA" w:rsidP="007359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5F3B07">
              <w:rPr>
                <w:rFonts w:ascii="Calibri" w:hAnsi="Calibri" w:cs="Calibri"/>
              </w:rPr>
              <w:t>El sistema solicita se confirme la modificación de la cobertura médica.</w:t>
            </w:r>
          </w:p>
        </w:tc>
        <w:tc>
          <w:tcPr>
            <w:tcW w:w="4279" w:type="dxa"/>
            <w:gridSpan w:val="3"/>
          </w:tcPr>
          <w:p w:rsidR="00326CCA" w:rsidRPr="00C15209" w:rsidRDefault="00326CCA" w:rsidP="007359E3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326CCA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26CCA" w:rsidRPr="005F3B07" w:rsidRDefault="00326CCA" w:rsidP="007359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5F3B07">
              <w:rPr>
                <w:rFonts w:ascii="Calibri" w:hAnsi="Calibri" w:cs="Calibri"/>
              </w:rPr>
              <w:t xml:space="preserve">El </w:t>
            </w:r>
            <w:r>
              <w:rPr>
                <w:rFonts w:ascii="Calibri" w:hAnsi="Calibri" w:cs="Calibri"/>
                <w:b/>
              </w:rPr>
              <w:t>ER</w:t>
            </w:r>
            <w:bookmarkStart w:id="1" w:name="_GoBack"/>
            <w:bookmarkEnd w:id="1"/>
            <w:r w:rsidRPr="005F3B07">
              <w:rPr>
                <w:rFonts w:ascii="Calibri" w:hAnsi="Calibri" w:cs="Calibri"/>
              </w:rPr>
              <w:t xml:space="preserve"> confirma la modificación del paciente.</w:t>
            </w:r>
          </w:p>
        </w:tc>
        <w:tc>
          <w:tcPr>
            <w:tcW w:w="4279" w:type="dxa"/>
            <w:gridSpan w:val="3"/>
          </w:tcPr>
          <w:p w:rsidR="00326CCA" w:rsidRPr="005F3B07" w:rsidRDefault="00326CCA" w:rsidP="00326C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Pr="005F3B07">
              <w:rPr>
                <w:rFonts w:ascii="Calibri" w:hAnsi="Calibri" w:cs="Calibri"/>
              </w:rPr>
              <w:t xml:space="preserve">-A. El </w:t>
            </w:r>
            <w:r w:rsidRPr="00326CCA">
              <w:rPr>
                <w:rFonts w:ascii="Calibri" w:hAnsi="Calibri" w:cs="Calibri"/>
              </w:rPr>
              <w:t>ER</w:t>
            </w:r>
            <w:r w:rsidRPr="005F3B07">
              <w:rPr>
                <w:rFonts w:ascii="Calibri" w:hAnsi="Calibri" w:cs="Calibri"/>
              </w:rPr>
              <w:t xml:space="preserve"> no confirma la modificación del paciente.</w:t>
            </w:r>
          </w:p>
          <w:p w:rsidR="00326CCA" w:rsidRPr="00C15209" w:rsidRDefault="00326CCA" w:rsidP="00326CCA">
            <w:pPr>
              <w:pStyle w:val="Textoindependient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</w:t>
            </w:r>
            <w:r w:rsidRPr="00326CC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-A.1. Se cancela el caso de uso.</w:t>
            </w:r>
          </w:p>
        </w:tc>
      </w:tr>
      <w:tr w:rsidR="00021272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21272" w:rsidRPr="00C15209" w:rsidRDefault="00021272" w:rsidP="007359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5F3B07">
              <w:rPr>
                <w:rFonts w:ascii="Calibri" w:hAnsi="Calibri" w:cs="Calibr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021272" w:rsidRPr="005F3B07" w:rsidRDefault="00326CCA" w:rsidP="007359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021272" w:rsidRPr="005F3B07">
              <w:rPr>
                <w:rFonts w:ascii="Calibri" w:hAnsi="Calibri" w:cs="Calibri"/>
              </w:rPr>
              <w:t>-A. El sistema valida los datos modificados y no son válidos.</w:t>
            </w:r>
          </w:p>
          <w:p w:rsidR="00021272" w:rsidRPr="005F3B07" w:rsidRDefault="00326CCA" w:rsidP="007359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021272" w:rsidRPr="005F3B07">
              <w:rPr>
                <w:rFonts w:ascii="Calibri" w:hAnsi="Calibri" w:cs="Calibri"/>
              </w:rPr>
              <w:t>-A.1. El sistema informa la situación y solicita se reingresen los datos inválidos.</w:t>
            </w:r>
          </w:p>
          <w:p w:rsidR="00021272" w:rsidRPr="005F3B07" w:rsidRDefault="00326CCA" w:rsidP="007359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021272" w:rsidRPr="005F3B07">
              <w:rPr>
                <w:rFonts w:ascii="Calibri" w:hAnsi="Calibri" w:cs="Calibri"/>
              </w:rPr>
              <w:t xml:space="preserve">-A.2. El </w:t>
            </w:r>
            <w:r w:rsidR="00203E8D">
              <w:rPr>
                <w:rFonts w:ascii="Calibri" w:hAnsi="Calibri" w:cs="Calibri"/>
                <w:b/>
              </w:rPr>
              <w:t>ER</w:t>
            </w:r>
            <w:r w:rsidR="00021272" w:rsidRPr="005F3B07">
              <w:rPr>
                <w:rFonts w:ascii="Calibri" w:hAnsi="Calibri" w:cs="Calibri"/>
              </w:rPr>
              <w:t xml:space="preserve"> reingresa los datos </w:t>
            </w:r>
            <w:r w:rsidR="00021272" w:rsidRPr="005F3B07">
              <w:rPr>
                <w:rFonts w:ascii="Calibri" w:hAnsi="Calibri" w:cs="Calibri"/>
              </w:rPr>
              <w:lastRenderedPageBreak/>
              <w:t>correctamente.</w:t>
            </w:r>
          </w:p>
          <w:p w:rsidR="00021272" w:rsidRPr="005F3B07" w:rsidRDefault="00326CCA" w:rsidP="007359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021272" w:rsidRPr="005F3B07">
              <w:rPr>
                <w:rFonts w:ascii="Calibri" w:hAnsi="Calibri" w:cs="Calibri"/>
              </w:rPr>
              <w:t xml:space="preserve">-A.2.A. El </w:t>
            </w:r>
            <w:r w:rsidR="00203E8D">
              <w:rPr>
                <w:rFonts w:ascii="Calibri" w:hAnsi="Calibri" w:cs="Calibri"/>
                <w:b/>
              </w:rPr>
              <w:t>ER</w:t>
            </w:r>
            <w:r w:rsidR="00021272" w:rsidRPr="005F3B07">
              <w:rPr>
                <w:rFonts w:ascii="Calibri" w:hAnsi="Calibri" w:cs="Calibri"/>
              </w:rPr>
              <w:t xml:space="preserve"> no reingresa los datos correctamente.</w:t>
            </w:r>
          </w:p>
          <w:p w:rsidR="00021272" w:rsidRPr="00C15209" w:rsidRDefault="00326CCA" w:rsidP="007359E3">
            <w:pPr>
              <w:pStyle w:val="Textoindependient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</w:t>
            </w:r>
            <w:r w:rsidR="00021272" w:rsidRPr="005F3B0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-A.2.B. Se cancela el caso de uso.</w:t>
            </w:r>
          </w:p>
        </w:tc>
      </w:tr>
      <w:tr w:rsidR="00021272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21272" w:rsidRPr="00C15209" w:rsidRDefault="00021272" w:rsidP="007359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5F3B07">
              <w:rPr>
                <w:rFonts w:ascii="Calibri" w:hAnsi="Calibri" w:cs="Calibri"/>
              </w:rPr>
              <w:lastRenderedPageBreak/>
              <w:t>El sistema registra la modificación de la cobertura médica con los siguientes datos: nombre, sigla, número de registro, provincia, departamento, localidad, barrio, correo/s electrónico, teléfono/s, tipo de teléfono/s y comentarios de la cobertura médica.</w:t>
            </w:r>
          </w:p>
        </w:tc>
        <w:tc>
          <w:tcPr>
            <w:tcW w:w="4279" w:type="dxa"/>
            <w:gridSpan w:val="3"/>
          </w:tcPr>
          <w:p w:rsidR="00021272" w:rsidRPr="00C15209" w:rsidRDefault="00021272" w:rsidP="007359E3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021272" w:rsidRPr="00F0495A" w:rsidTr="007359E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21272" w:rsidRPr="00C15209" w:rsidRDefault="00021272" w:rsidP="007359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5F3B07">
              <w:rPr>
                <w:rFonts w:ascii="Calibri" w:hAnsi="Calibri" w:cs="Calibr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021272" w:rsidRPr="00C15209" w:rsidRDefault="00021272" w:rsidP="007359E3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Observaciones: 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Reglas de Negocio Asociadas: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Requerimientos no Funcionales Asociados: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Referencia Fuente: 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Asociaciones de Extensión:  no aplica 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Asociaciones de Inclusión: no aplica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donde se incluye: no aplica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al que extiende: no aplica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21272" w:rsidRPr="00C15209" w:rsidRDefault="00021272" w:rsidP="007359E3">
            <w:pPr>
              <w:pStyle w:val="Ttulo1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Use Case de Generalización: no aplica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Historia de Cambios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14" w:type="dxa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Autor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14" w:type="dxa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 w:rsidRPr="00137FD3">
              <w:rPr>
                <w:rFonts w:ascii="Calibri" w:hAnsi="Calibri" w:cs="Calibri"/>
                <w:bCs/>
                <w:sz w:val="22"/>
              </w:rPr>
              <w:t xml:space="preserve">Creación de CU Modificar </w:t>
            </w:r>
            <w:r>
              <w:rPr>
                <w:rFonts w:ascii="Calibri" w:hAnsi="Calibri" w:cs="Calibri"/>
                <w:bCs/>
                <w:sz w:val="22"/>
              </w:rPr>
              <w:t>Cobertura Médica</w:t>
            </w:r>
          </w:p>
        </w:tc>
        <w:tc>
          <w:tcPr>
            <w:tcW w:w="2007" w:type="dxa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Fernández 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14" w:type="dxa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15/06/2013</w:t>
            </w:r>
          </w:p>
        </w:tc>
        <w:tc>
          <w:tcPr>
            <w:tcW w:w="5523" w:type="dxa"/>
            <w:gridSpan w:val="6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Modificación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Modificar </w:t>
            </w:r>
            <w:r>
              <w:rPr>
                <w:rFonts w:ascii="Calibri" w:hAnsi="Calibri" w:cs="Calibri"/>
                <w:bCs/>
                <w:sz w:val="22"/>
              </w:rPr>
              <w:t>Cobertura Médica</w:t>
            </w:r>
          </w:p>
        </w:tc>
        <w:tc>
          <w:tcPr>
            <w:tcW w:w="2007" w:type="dxa"/>
          </w:tcPr>
          <w:p w:rsidR="00021272" w:rsidRPr="00C15209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Fernández 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14" w:type="dxa"/>
          </w:tcPr>
          <w:p w:rsidR="00021272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021272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021272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Modificar </w:t>
            </w:r>
            <w:r>
              <w:rPr>
                <w:rFonts w:ascii="Calibri" w:hAnsi="Calibri" w:cs="Calibri"/>
                <w:bCs/>
                <w:sz w:val="22"/>
              </w:rPr>
              <w:t>Cobertura Médica</w:t>
            </w:r>
          </w:p>
        </w:tc>
        <w:tc>
          <w:tcPr>
            <w:tcW w:w="2007" w:type="dxa"/>
          </w:tcPr>
          <w:p w:rsidR="00021272" w:rsidRDefault="00021272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021272" w:rsidRPr="00F0495A" w:rsidTr="007359E3">
        <w:trPr>
          <w:cantSplit/>
          <w:tblCellSpacing w:w="20" w:type="dxa"/>
          <w:jc w:val="center"/>
        </w:trPr>
        <w:tc>
          <w:tcPr>
            <w:tcW w:w="1014" w:type="dxa"/>
          </w:tcPr>
          <w:p w:rsidR="00021272" w:rsidRDefault="00326CCA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1.3</w:t>
            </w:r>
          </w:p>
        </w:tc>
        <w:tc>
          <w:tcPr>
            <w:tcW w:w="1411" w:type="dxa"/>
            <w:gridSpan w:val="2"/>
          </w:tcPr>
          <w:p w:rsidR="00021272" w:rsidRDefault="00326CCA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17/07/2013</w:t>
            </w:r>
          </w:p>
        </w:tc>
        <w:tc>
          <w:tcPr>
            <w:tcW w:w="5523" w:type="dxa"/>
            <w:gridSpan w:val="6"/>
          </w:tcPr>
          <w:p w:rsidR="00021272" w:rsidRDefault="00326CCA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Modificación de CU Modificar Cobertura Medica</w:t>
            </w:r>
          </w:p>
        </w:tc>
        <w:tc>
          <w:tcPr>
            <w:tcW w:w="2007" w:type="dxa"/>
          </w:tcPr>
          <w:p w:rsidR="00021272" w:rsidRDefault="00326CCA" w:rsidP="007359E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E19" w:rsidRDefault="00D83E19" w:rsidP="003E2693">
      <w:pPr>
        <w:spacing w:line="240" w:lineRule="auto"/>
      </w:pPr>
      <w:r>
        <w:separator/>
      </w:r>
    </w:p>
  </w:endnote>
  <w:endnote w:type="continuationSeparator" w:id="0">
    <w:p w:rsidR="00D83E19" w:rsidRDefault="00D83E19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175218" w:rsidP="00693A94">
    <w:pPr>
      <w:pStyle w:val="Piedepgina"/>
      <w:rPr>
        <w:rFonts w:asciiTheme="minorHAnsi" w:eastAsiaTheme="majorEastAsia" w:hAnsiTheme="minorHAnsi" w:cstheme="minorHAnsi"/>
      </w:rPr>
    </w:pPr>
    <w:r w:rsidRPr="00175218">
      <w:rPr>
        <w:rFonts w:ascii="Calibri" w:eastAsia="Arial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175218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175218">
      <w:rPr>
        <w:rFonts w:asciiTheme="minorHAnsi" w:eastAsiaTheme="minorEastAsia" w:hAnsiTheme="minorHAnsi" w:cstheme="minorHAnsi"/>
        <w:b/>
      </w:rPr>
      <w:fldChar w:fldCharType="separate"/>
    </w:r>
    <w:r w:rsidR="00FF5ACC" w:rsidRPr="00FF5ACC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E19" w:rsidRDefault="00D83E19" w:rsidP="003E2693">
      <w:pPr>
        <w:spacing w:line="240" w:lineRule="auto"/>
      </w:pPr>
      <w:r>
        <w:separator/>
      </w:r>
    </w:p>
  </w:footnote>
  <w:footnote w:type="continuationSeparator" w:id="0">
    <w:p w:rsidR="00D83E19" w:rsidRDefault="00D83E19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175218">
    <w:pPr>
      <w:pStyle w:val="Encabezado"/>
    </w:pPr>
    <w:r w:rsidRPr="00175218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272"/>
    <w:rsid w:val="00021272"/>
    <w:rsid w:val="000E71A9"/>
    <w:rsid w:val="00150215"/>
    <w:rsid w:val="00163E17"/>
    <w:rsid w:val="00175218"/>
    <w:rsid w:val="0018284C"/>
    <w:rsid w:val="001C7463"/>
    <w:rsid w:val="00203E8D"/>
    <w:rsid w:val="00326CCA"/>
    <w:rsid w:val="00335D19"/>
    <w:rsid w:val="00346D8C"/>
    <w:rsid w:val="003822EF"/>
    <w:rsid w:val="003B7057"/>
    <w:rsid w:val="003C41C0"/>
    <w:rsid w:val="003E2693"/>
    <w:rsid w:val="0045433E"/>
    <w:rsid w:val="004C1C47"/>
    <w:rsid w:val="004D7A60"/>
    <w:rsid w:val="00683CC0"/>
    <w:rsid w:val="00693A94"/>
    <w:rsid w:val="007B229C"/>
    <w:rsid w:val="008B0DD5"/>
    <w:rsid w:val="00A14A4B"/>
    <w:rsid w:val="00A3150C"/>
    <w:rsid w:val="00A3702D"/>
    <w:rsid w:val="00AA22E3"/>
    <w:rsid w:val="00AB2A03"/>
    <w:rsid w:val="00BD75BE"/>
    <w:rsid w:val="00C15209"/>
    <w:rsid w:val="00C26731"/>
    <w:rsid w:val="00C667C4"/>
    <w:rsid w:val="00C81D9D"/>
    <w:rsid w:val="00C905B2"/>
    <w:rsid w:val="00CC59C7"/>
    <w:rsid w:val="00D83E19"/>
    <w:rsid w:val="00E239CB"/>
    <w:rsid w:val="00E85FCF"/>
    <w:rsid w:val="00F2427D"/>
    <w:rsid w:val="00F82349"/>
    <w:rsid w:val="00FB4517"/>
    <w:rsid w:val="00FF5ACC"/>
    <w:rsid w:val="00FF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272"/>
    <w:pPr>
      <w:spacing w:after="0"/>
    </w:pPr>
    <w:rPr>
      <w:rFonts w:ascii="Arial" w:eastAsia="Times New Roman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link w:val="Ttulo1"/>
    <w:uiPriority w:val="99"/>
    <w:locked/>
    <w:rsid w:val="00021272"/>
    <w:rPr>
      <w:rFonts w:ascii="Trebuchet MS" w:eastAsia="Trebuchet MS" w:hAnsi="Trebuchet MS" w:cs="Trebuchet MS"/>
      <w:color w:val="000000"/>
      <w:sz w:val="32"/>
    </w:rPr>
  </w:style>
  <w:style w:type="character" w:customStyle="1" w:styleId="Ttulo3Car">
    <w:name w:val="Título 3 Car"/>
    <w:link w:val="Ttulo3"/>
    <w:uiPriority w:val="99"/>
    <w:locked/>
    <w:rsid w:val="00021272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272"/>
    <w:pPr>
      <w:spacing w:after="0"/>
    </w:pPr>
    <w:rPr>
      <w:rFonts w:ascii="Arial" w:eastAsia="Times New Roman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link w:val="Heading1"/>
    <w:uiPriority w:val="99"/>
    <w:locked/>
    <w:rsid w:val="00021272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link w:val="Heading3"/>
    <w:uiPriority w:val="99"/>
    <w:locked/>
    <w:rsid w:val="00021272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1BCE0-6410-4C71-99EA-6E9BAD7E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38</TotalTime>
  <Pages>1</Pages>
  <Words>498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6</cp:revision>
  <dcterms:created xsi:type="dcterms:W3CDTF">2013-06-23T13:17:00Z</dcterms:created>
  <dcterms:modified xsi:type="dcterms:W3CDTF">2013-11-03T13:55:00Z</dcterms:modified>
</cp:coreProperties>
</file>