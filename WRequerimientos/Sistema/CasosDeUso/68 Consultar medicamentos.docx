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1024"/>
        <w:gridCol w:w="2067"/>
      </w:tblGrid>
      <w:tr w:rsidR="008663A7" w:rsidRPr="00F0495A" w:rsidTr="00AB0A4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D075AB">
            <w:pPr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Paquete:</w:t>
            </w:r>
            <w:r>
              <w:t xml:space="preserve"> </w:t>
            </w:r>
            <w:r w:rsidRPr="0024200D">
              <w:rPr>
                <w:rFonts w:ascii="Calibri" w:hAnsi="Calibri" w:cs="Calibri"/>
                <w:b/>
                <w:bCs/>
              </w:rPr>
              <w:t xml:space="preserve">Gestión </w:t>
            </w:r>
            <w:r w:rsidR="00D075AB">
              <w:rPr>
                <w:rFonts w:ascii="Calibri" w:hAnsi="Calibri" w:cs="Calibri"/>
                <w:b/>
                <w:bCs/>
              </w:rPr>
              <w:t>de Atención</w:t>
            </w:r>
          </w:p>
        </w:tc>
      </w:tr>
      <w:tr w:rsidR="008663A7" w:rsidRPr="00F0495A" w:rsidTr="00AB0A41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8663A7" w:rsidRPr="00C15209" w:rsidRDefault="008663A7" w:rsidP="00D075AB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Nombre del Use Case</w:t>
            </w:r>
            <w:r w:rsidRPr="00C15209"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t xml:space="preserve">Consultar </w:t>
            </w:r>
            <w:r w:rsidR="00D075AB">
              <w:rPr>
                <w:rFonts w:ascii="Calibri" w:hAnsi="Calibri" w:cs="Calibri"/>
              </w:rPr>
              <w:t>Medicamento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8663A7" w:rsidRPr="00C15209" w:rsidRDefault="008663A7" w:rsidP="00D075AB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ID</w:t>
            </w:r>
            <w:r w:rsidRPr="00C15209">
              <w:rPr>
                <w:rFonts w:ascii="Calibri" w:hAnsi="Calibri" w:cs="Calibri"/>
              </w:rPr>
              <w:t xml:space="preserve">: </w:t>
            </w:r>
            <w:r w:rsidR="00D075AB">
              <w:rPr>
                <w:rFonts w:ascii="Calibri" w:hAnsi="Calibri" w:cs="Calibri"/>
                <w:b/>
              </w:rPr>
              <w:t>68</w:t>
            </w:r>
          </w:p>
        </w:tc>
      </w:tr>
      <w:tr w:rsidR="008663A7" w:rsidRPr="00F0495A" w:rsidTr="00AB0A41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185876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Prioridad</w:t>
            </w:r>
            <w:r w:rsidRPr="00C15209">
              <w:rPr>
                <w:rFonts w:ascii="Calibri" w:hAnsi="Calibri" w:cs="Calibri"/>
              </w:rPr>
              <w:t xml:space="preserve">:                  </w:t>
            </w:r>
            <w:r w:rsidR="00BF0E01" w:rsidRPr="00C15209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</w:rPr>
              <w:instrText xml:space="preserve"> FORMCHECKBOX </w:instrText>
            </w:r>
            <w:r w:rsidR="00BF0E01">
              <w:rPr>
                <w:rFonts w:ascii="Calibri" w:hAnsi="Calibri" w:cs="Calibri"/>
              </w:rPr>
            </w:r>
            <w:r w:rsidR="00BF0E01">
              <w:rPr>
                <w:rFonts w:ascii="Calibri" w:hAnsi="Calibri" w:cs="Calibri"/>
              </w:rPr>
              <w:fldChar w:fldCharType="separate"/>
            </w:r>
            <w:r w:rsidR="00BF0E01" w:rsidRPr="00C15209">
              <w:rPr>
                <w:rFonts w:ascii="Calibri" w:hAnsi="Calibri" w:cs="Calibri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Alta                                </w:t>
            </w:r>
            <w:r w:rsidR="00BF0E01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BF0E01">
              <w:rPr>
                <w:rFonts w:asciiTheme="minorHAnsi" w:hAnsiTheme="minorHAnsi" w:cstheme="minorHAnsi"/>
                <w:sz w:val="20"/>
                <w:szCs w:val="20"/>
              </w:rPr>
            </w:r>
            <w:r w:rsidR="00BF0E0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BF0E0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C15209">
              <w:rPr>
                <w:rFonts w:ascii="Calibri" w:hAnsi="Calibri" w:cs="Calibri"/>
              </w:rPr>
              <w:t xml:space="preserve">Media                                  </w:t>
            </w:r>
            <w:r w:rsidR="00BF0E01" w:rsidRPr="00C15209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</w:rPr>
              <w:instrText xml:space="preserve"> FORMCHECKBOX </w:instrText>
            </w:r>
            <w:r w:rsidR="00BF0E01">
              <w:rPr>
                <w:rFonts w:ascii="Calibri" w:hAnsi="Calibri" w:cs="Calibri"/>
              </w:rPr>
            </w:r>
            <w:r w:rsidR="00BF0E01">
              <w:rPr>
                <w:rFonts w:ascii="Calibri" w:hAnsi="Calibri" w:cs="Calibri"/>
              </w:rPr>
              <w:fldChar w:fldCharType="separate"/>
            </w:r>
            <w:r w:rsidR="00BF0E01" w:rsidRPr="00C15209">
              <w:rPr>
                <w:rFonts w:ascii="Calibri" w:hAnsi="Calibri" w:cs="Calibri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 Baja           </w:t>
            </w:r>
          </w:p>
        </w:tc>
      </w:tr>
      <w:tr w:rsidR="008663A7" w:rsidRPr="00F0495A" w:rsidTr="00AB0A4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8663A7" w:rsidRPr="00C15209" w:rsidRDefault="008663A7" w:rsidP="00AB0A4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Categoría</w:t>
            </w:r>
            <w:r w:rsidRPr="00C15209">
              <w:rPr>
                <w:rFonts w:ascii="Calibri" w:hAnsi="Calibri" w:cs="Calibri"/>
              </w:rPr>
              <w:t xml:space="preserve">:     </w:t>
            </w:r>
            <w:r w:rsidR="00BF0E01" w:rsidRPr="00C15209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</w:rPr>
              <w:instrText xml:space="preserve"> FORMCHECKBOX </w:instrText>
            </w:r>
            <w:r w:rsidR="00BF0E01">
              <w:rPr>
                <w:rFonts w:ascii="Calibri" w:hAnsi="Calibri" w:cs="Calibri"/>
              </w:rPr>
            </w:r>
            <w:r w:rsidR="00BF0E01">
              <w:rPr>
                <w:rFonts w:ascii="Calibri" w:hAnsi="Calibri" w:cs="Calibri"/>
              </w:rPr>
              <w:fldChar w:fldCharType="separate"/>
            </w:r>
            <w:r w:rsidR="00BF0E01" w:rsidRPr="00C15209">
              <w:rPr>
                <w:rFonts w:ascii="Calibri" w:hAnsi="Calibri" w:cs="Calibri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Esencial                </w:t>
            </w:r>
            <w:r w:rsidR="00BF0E01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BF0E01">
              <w:rPr>
                <w:rFonts w:asciiTheme="minorHAnsi" w:hAnsiTheme="minorHAnsi" w:cstheme="minorHAnsi"/>
                <w:sz w:val="20"/>
                <w:szCs w:val="20"/>
              </w:rPr>
            </w:r>
            <w:r w:rsidR="00BF0E0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BF0E0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Soporte           </w:t>
            </w:r>
          </w:p>
        </w:tc>
        <w:tc>
          <w:tcPr>
            <w:tcW w:w="5018" w:type="dxa"/>
            <w:gridSpan w:val="5"/>
          </w:tcPr>
          <w:p w:rsidR="008663A7" w:rsidRPr="00C15209" w:rsidRDefault="008663A7" w:rsidP="00AB0A4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</w:rPr>
              <w:t>Significativo para la Arquitectura</w:t>
            </w:r>
            <w:r w:rsidRPr="00C15209">
              <w:rPr>
                <w:rFonts w:ascii="Calibri" w:hAnsi="Calibri" w:cs="Calibri"/>
              </w:rPr>
              <w:t xml:space="preserve">: </w:t>
            </w:r>
            <w:r w:rsidR="00BF0E01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BF0E01">
              <w:rPr>
                <w:rFonts w:asciiTheme="minorHAnsi" w:hAnsiTheme="minorHAnsi" w:cstheme="minorHAnsi"/>
                <w:sz w:val="20"/>
                <w:szCs w:val="20"/>
              </w:rPr>
            </w:r>
            <w:r w:rsidR="00BF0E0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BF0E0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15209">
              <w:rPr>
                <w:rFonts w:ascii="Calibri" w:hAnsi="Calibri" w:cs="Calibri"/>
                <w:sz w:val="20"/>
                <w:szCs w:val="20"/>
              </w:rPr>
              <w:t xml:space="preserve">Si   </w:t>
            </w:r>
            <w:r w:rsidR="00BF0E01" w:rsidRPr="00C15209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BF0E01">
              <w:rPr>
                <w:rFonts w:ascii="Calibri" w:hAnsi="Calibri" w:cs="Calibri"/>
                <w:sz w:val="20"/>
                <w:szCs w:val="20"/>
              </w:rPr>
            </w:r>
            <w:r w:rsidR="00BF0E01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BF0E01" w:rsidRPr="00C15209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C15209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8663A7" w:rsidRPr="00F0495A" w:rsidTr="00AB0A4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D075AB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Complejidad</w:t>
            </w:r>
            <w:r w:rsidRPr="00C15209">
              <w:rPr>
                <w:rFonts w:ascii="Calibri" w:hAnsi="Calibri" w:cs="Calibri"/>
                <w:sz w:val="20"/>
                <w:szCs w:val="20"/>
              </w:rPr>
              <w:t xml:space="preserve">:   </w:t>
            </w:r>
            <w:r w:rsidR="00BF0E01" w:rsidRPr="00C15209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="00BF0E01">
              <w:rPr>
                <w:rFonts w:ascii="Calibri" w:hAnsi="Calibri" w:cs="Calibri"/>
                <w:sz w:val="18"/>
                <w:szCs w:val="18"/>
              </w:rPr>
            </w:r>
            <w:r w:rsidR="00BF0E01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="00BF0E01" w:rsidRPr="00C15209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Simple    </w:t>
            </w:r>
            <w:r w:rsidR="00BF0E01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075AB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="00BF0E01">
              <w:rPr>
                <w:rFonts w:ascii="Calibri" w:hAnsi="Calibri" w:cs="Calibri"/>
                <w:sz w:val="18"/>
                <w:szCs w:val="18"/>
              </w:rPr>
            </w:r>
            <w:r w:rsidR="00BF0E01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="00BF0E01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Mediano    </w:t>
            </w:r>
            <w:r w:rsidR="00BF0E01" w:rsidRPr="00C15209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="00BF0E01">
              <w:rPr>
                <w:rFonts w:ascii="Calibri" w:hAnsi="Calibri" w:cs="Calibri"/>
                <w:sz w:val="18"/>
                <w:szCs w:val="18"/>
              </w:rPr>
            </w:r>
            <w:r w:rsidR="00BF0E01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="00BF0E01" w:rsidRPr="00C15209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 Complejo  </w:t>
            </w:r>
            <w:r w:rsidR="00BF0E01" w:rsidRPr="00C15209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="00BF0E01">
              <w:rPr>
                <w:rFonts w:ascii="Calibri" w:hAnsi="Calibri" w:cs="Calibri"/>
                <w:sz w:val="18"/>
                <w:szCs w:val="18"/>
              </w:rPr>
            </w:r>
            <w:r w:rsidR="00BF0E01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="00BF0E01" w:rsidRPr="00C15209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 Muy Complejo   </w:t>
            </w:r>
            <w:r w:rsidR="00BF0E01" w:rsidRPr="00C15209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="00BF0E01">
              <w:rPr>
                <w:rFonts w:ascii="Calibri" w:hAnsi="Calibri" w:cs="Calibri"/>
                <w:sz w:val="18"/>
                <w:szCs w:val="18"/>
              </w:rPr>
            </w:r>
            <w:r w:rsidR="00BF0E01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="00BF0E01" w:rsidRPr="00C15209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 Extremadamente Complejo  </w:t>
            </w:r>
          </w:p>
        </w:tc>
      </w:tr>
      <w:tr w:rsidR="008663A7" w:rsidRPr="00F0495A" w:rsidTr="00AB0A41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8663A7" w:rsidRPr="00C15209" w:rsidRDefault="008663A7" w:rsidP="00D075AB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Actor Principal</w:t>
            </w:r>
            <w:r w:rsidRPr="00C15209"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t xml:space="preserve">Encargado de </w:t>
            </w:r>
            <w:r w:rsidR="00D075AB">
              <w:rPr>
                <w:rFonts w:ascii="Calibri" w:hAnsi="Calibri" w:cs="Calibri"/>
              </w:rPr>
              <w:t>atención</w:t>
            </w:r>
            <w:r>
              <w:rPr>
                <w:rFonts w:ascii="Calibri" w:hAnsi="Calibri" w:cs="Calibri"/>
              </w:rPr>
              <w:t xml:space="preserve"> (</w:t>
            </w:r>
            <w:r>
              <w:rPr>
                <w:rFonts w:ascii="Calibri" w:hAnsi="Calibri" w:cs="Calibri"/>
                <w:b/>
              </w:rPr>
              <w:t>E</w:t>
            </w:r>
            <w:r w:rsidR="00D075AB">
              <w:rPr>
                <w:rFonts w:ascii="Calibri" w:hAnsi="Calibri" w:cs="Calibri"/>
                <w:b/>
              </w:rPr>
              <w:t>A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5689" w:type="dxa"/>
            <w:gridSpan w:val="6"/>
          </w:tcPr>
          <w:p w:rsidR="008663A7" w:rsidRPr="00C15209" w:rsidRDefault="008663A7" w:rsidP="00AB0A4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Actor Secundario</w:t>
            </w:r>
            <w:r w:rsidRPr="00C15209">
              <w:rPr>
                <w:rFonts w:ascii="Calibri" w:hAnsi="Calibri" w:cs="Calibri"/>
              </w:rPr>
              <w:t>: no aplica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Tipo de Use Case</w:t>
            </w:r>
            <w:r w:rsidRPr="00C15209">
              <w:rPr>
                <w:rFonts w:ascii="Calibri" w:hAnsi="Calibri" w:cs="Calibri"/>
              </w:rPr>
              <w:t xml:space="preserve">:                  </w:t>
            </w:r>
            <w:r w:rsidR="00BF0E01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BF0E01">
              <w:rPr>
                <w:rFonts w:asciiTheme="minorHAnsi" w:hAnsiTheme="minorHAnsi" w:cstheme="minorHAnsi"/>
                <w:sz w:val="20"/>
                <w:szCs w:val="20"/>
              </w:rPr>
            </w:r>
            <w:r w:rsidR="00BF0E0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BF0E0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 Concreto                                       </w:t>
            </w:r>
            <w:r w:rsidR="00BF0E01" w:rsidRPr="00C15209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</w:rPr>
              <w:instrText xml:space="preserve"> FORMCHECKBOX </w:instrText>
            </w:r>
            <w:r w:rsidR="00BF0E01">
              <w:rPr>
                <w:rFonts w:ascii="Calibri" w:hAnsi="Calibri" w:cs="Calibri"/>
              </w:rPr>
            </w:r>
            <w:r w:rsidR="00BF0E01">
              <w:rPr>
                <w:rFonts w:ascii="Calibri" w:hAnsi="Calibri" w:cs="Calibri"/>
              </w:rPr>
              <w:fldChar w:fldCharType="separate"/>
            </w:r>
            <w:r w:rsidR="00BF0E01" w:rsidRPr="00C15209">
              <w:rPr>
                <w:rFonts w:ascii="Calibri" w:hAnsi="Calibri" w:cs="Calibri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  Abstracto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D075AB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Objetivo</w:t>
            </w:r>
            <w:r w:rsidRPr="00C15209">
              <w:rPr>
                <w:rFonts w:ascii="Calibri" w:hAnsi="Calibri" w:cs="Calibri"/>
              </w:rPr>
              <w:t xml:space="preserve">: </w:t>
            </w:r>
            <w:r w:rsidR="00673B0A">
              <w:rPr>
                <w:rFonts w:ascii="Calibri" w:hAnsi="Calibri" w:cs="Calibri"/>
              </w:rPr>
              <w:t xml:space="preserve">Consultar los datos correspondientes </w:t>
            </w:r>
            <w:r w:rsidR="00D075AB">
              <w:rPr>
                <w:rFonts w:ascii="Calibri" w:hAnsi="Calibri" w:cs="Calibri"/>
              </w:rPr>
              <w:t>al medicamento</w:t>
            </w:r>
            <w:r w:rsidR="00673B0A">
              <w:rPr>
                <w:rFonts w:ascii="Calibri" w:hAnsi="Calibri" w:cs="Calibri"/>
              </w:rPr>
              <w:t>.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Precondiciones</w:t>
            </w:r>
            <w:r w:rsidRPr="00C15209">
              <w:rPr>
                <w:rFonts w:ascii="Calibri" w:hAnsi="Calibri" w:cs="Calibri"/>
              </w:rPr>
              <w:t xml:space="preserve">:  </w:t>
            </w:r>
            <w:r w:rsidRPr="00C15209">
              <w:rPr>
                <w:rFonts w:ascii="Calibri" w:hAnsi="Calibri" w:cs="Calibri"/>
                <w:b/>
                <w:bCs/>
              </w:rPr>
              <w:t>no aplica</w:t>
            </w:r>
          </w:p>
        </w:tc>
      </w:tr>
      <w:tr w:rsidR="008663A7" w:rsidRPr="00F0495A" w:rsidTr="00AB0A4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8663A7" w:rsidRPr="00C15209" w:rsidRDefault="008663A7" w:rsidP="00AB0A4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Post- Condiciones</w:t>
            </w:r>
            <w:r w:rsidRPr="00C15209">
              <w:rPr>
                <w:rFonts w:ascii="Calibri" w:hAnsi="Calibri" w:cs="Calibri"/>
              </w:rPr>
              <w:t xml:space="preserve"> </w:t>
            </w:r>
          </w:p>
          <w:p w:rsidR="008663A7" w:rsidRPr="00C15209" w:rsidRDefault="008663A7" w:rsidP="00AB0A41">
            <w:pPr>
              <w:rPr>
                <w:rFonts w:ascii="Calibri" w:hAnsi="Calibri" w:cs="Calibri"/>
              </w:rPr>
            </w:pPr>
          </w:p>
        </w:tc>
        <w:tc>
          <w:tcPr>
            <w:tcW w:w="7877" w:type="dxa"/>
            <w:gridSpan w:val="8"/>
          </w:tcPr>
          <w:p w:rsidR="008663A7" w:rsidRDefault="008663A7" w:rsidP="00AB0A41">
            <w:pPr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Éxito: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</w:p>
          <w:p w:rsidR="008663A7" w:rsidRPr="007D6F4D" w:rsidRDefault="008663A7" w:rsidP="00D075AB">
            <w:pPr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</w:rPr>
            </w:pPr>
            <w:r w:rsidRPr="007D6F4D">
              <w:rPr>
                <w:rFonts w:cs="Calibri"/>
                <w:sz w:val="20"/>
                <w:szCs w:val="20"/>
              </w:rPr>
              <w:t>El siste</w:t>
            </w:r>
            <w:r w:rsidR="00D075AB">
              <w:rPr>
                <w:rFonts w:cs="Calibri"/>
                <w:sz w:val="20"/>
                <w:szCs w:val="20"/>
              </w:rPr>
              <w:t>ma muestra la información de un medicamento</w:t>
            </w:r>
            <w:r w:rsidRPr="007D6F4D">
              <w:rPr>
                <w:rFonts w:cs="Calibri"/>
                <w:sz w:val="20"/>
                <w:szCs w:val="20"/>
              </w:rPr>
              <w:t>.</w:t>
            </w:r>
          </w:p>
        </w:tc>
      </w:tr>
      <w:tr w:rsidR="008663A7" w:rsidRPr="00F0495A" w:rsidTr="00AB0A4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8663A7" w:rsidRPr="00C15209" w:rsidRDefault="008663A7" w:rsidP="00AB0A41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8663A7" w:rsidRPr="007D6F4D" w:rsidRDefault="008663A7" w:rsidP="00AB0A41">
            <w:pPr>
              <w:rPr>
                <w:rFonts w:ascii="Calibri" w:hAnsi="Calibri" w:cs="Calibri"/>
                <w:b/>
                <w:bCs/>
              </w:rPr>
            </w:pPr>
            <w:r w:rsidRPr="007D6F4D">
              <w:rPr>
                <w:rFonts w:ascii="Calibri" w:hAnsi="Calibri" w:cs="Calibri"/>
                <w:b/>
                <w:bCs/>
              </w:rPr>
              <w:t>Fracaso: (el caso de uso se cancela )</w:t>
            </w:r>
          </w:p>
          <w:p w:rsidR="008663A7" w:rsidRPr="00C15209" w:rsidRDefault="008663A7" w:rsidP="00D075AB">
            <w:pPr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Cs/>
              </w:rPr>
              <w:t xml:space="preserve">El </w:t>
            </w:r>
            <w:r w:rsidRPr="001D7017">
              <w:rPr>
                <w:rFonts w:ascii="Calibri" w:hAnsi="Calibri" w:cs="Calibri"/>
                <w:b/>
                <w:bCs/>
              </w:rPr>
              <w:t>E</w:t>
            </w:r>
            <w:r w:rsidR="00D075AB">
              <w:rPr>
                <w:rFonts w:ascii="Calibri" w:hAnsi="Calibri" w:cs="Calibri"/>
                <w:b/>
                <w:bCs/>
              </w:rPr>
              <w:t>A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Pr="001D7017">
              <w:rPr>
                <w:rFonts w:ascii="Calibri" w:hAnsi="Calibri" w:cs="Calibri"/>
                <w:bCs/>
              </w:rPr>
              <w:t>cancela el caso de uso</w:t>
            </w:r>
            <w:r>
              <w:rPr>
                <w:rFonts w:ascii="Calibri" w:hAnsi="Calibri" w:cs="Calibri"/>
                <w:bCs/>
              </w:rPr>
              <w:t>.</w:t>
            </w: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Pr="00C15209" w:rsidRDefault="008663A7" w:rsidP="00AB0A41">
            <w:pPr>
              <w:pStyle w:val="Ttulo3"/>
              <w:rPr>
                <w:rFonts w:ascii="Calibri" w:hAnsi="Calibri" w:cs="Calibri"/>
                <w:bCs/>
                <w:sz w:val="22"/>
              </w:rPr>
            </w:pPr>
            <w:r w:rsidRPr="00C15209">
              <w:rPr>
                <w:rFonts w:ascii="Calibri" w:hAnsi="Calibri" w:cs="Calibr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8663A7" w:rsidRPr="00C15209" w:rsidRDefault="008663A7" w:rsidP="00AB0A41">
            <w:pPr>
              <w:pStyle w:val="Ttulo3"/>
              <w:rPr>
                <w:rFonts w:ascii="Calibri" w:hAnsi="Calibri" w:cs="Calibri"/>
                <w:bCs/>
                <w:sz w:val="22"/>
              </w:rPr>
            </w:pPr>
            <w:r w:rsidRPr="00C15209">
              <w:rPr>
                <w:rFonts w:ascii="Calibri" w:hAnsi="Calibri" w:cs="Calibri"/>
                <w:bCs/>
                <w:sz w:val="22"/>
              </w:rPr>
              <w:t>Alternativas</w:t>
            </w: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152C0" w:rsidRPr="009152C0" w:rsidRDefault="008663A7" w:rsidP="0092132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</w:rPr>
              <w:t xml:space="preserve">  </w:t>
            </w:r>
            <w:r>
              <w:rPr>
                <w:rFonts w:ascii="Calibri" w:hAnsi="Calibri" w:cs="Calibri"/>
              </w:rPr>
              <w:t xml:space="preserve">El caso de uso comienza cuando el </w:t>
            </w:r>
            <w:r w:rsidR="00673B0A">
              <w:rPr>
                <w:rFonts w:ascii="Calibri" w:hAnsi="Calibri" w:cs="Calibri"/>
              </w:rPr>
              <w:t xml:space="preserve">Encargado de </w:t>
            </w:r>
            <w:r w:rsidR="00921327">
              <w:rPr>
                <w:rFonts w:ascii="Calibri" w:hAnsi="Calibri" w:cs="Calibri"/>
              </w:rPr>
              <w:t>Medicamento</w:t>
            </w:r>
            <w:r>
              <w:rPr>
                <w:rFonts w:ascii="Calibri" w:hAnsi="Calibri" w:cs="Calibri"/>
              </w:rPr>
              <w:t xml:space="preserve"> (</w:t>
            </w:r>
            <w:r>
              <w:rPr>
                <w:rFonts w:ascii="Calibri" w:hAnsi="Calibri" w:cs="Calibri"/>
                <w:b/>
              </w:rPr>
              <w:t>E</w:t>
            </w:r>
            <w:r w:rsidR="00921327">
              <w:rPr>
                <w:rFonts w:ascii="Calibri" w:hAnsi="Calibri" w:cs="Calibri"/>
                <w:b/>
              </w:rPr>
              <w:t>M</w:t>
            </w:r>
            <w:r>
              <w:rPr>
                <w:rFonts w:ascii="Calibri" w:hAnsi="Calibri" w:cs="Calibri"/>
              </w:rPr>
              <w:t xml:space="preserve">) selecciona la opción para </w:t>
            </w:r>
            <w:r w:rsidR="00D075AB">
              <w:rPr>
                <w:rFonts w:ascii="Calibri" w:hAnsi="Calibri" w:cs="Calibri"/>
              </w:rPr>
              <w:t>consultar medicamento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4279" w:type="dxa"/>
            <w:gridSpan w:val="3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</w:rPr>
            </w:pPr>
          </w:p>
        </w:tc>
      </w:tr>
      <w:tr w:rsidR="009152C0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152C0" w:rsidRPr="00C15209" w:rsidRDefault="009152C0" w:rsidP="00D075A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muestra la lista completa de medicamentos y solicita se seleccione los criterios de búsqueda.</w:t>
            </w:r>
          </w:p>
        </w:tc>
        <w:tc>
          <w:tcPr>
            <w:tcW w:w="4279" w:type="dxa"/>
            <w:gridSpan w:val="3"/>
          </w:tcPr>
          <w:p w:rsidR="009152C0" w:rsidRPr="00C15209" w:rsidRDefault="009152C0" w:rsidP="00AB0A41">
            <w:pPr>
              <w:pStyle w:val="Textoindependiente"/>
              <w:rPr>
                <w:rFonts w:ascii="Calibri" w:hAnsi="Calibri" w:cs="Calibri"/>
              </w:rPr>
            </w:pPr>
          </w:p>
        </w:tc>
      </w:tr>
      <w:tr w:rsidR="009152C0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152C0" w:rsidRPr="00C15209" w:rsidRDefault="009152C0" w:rsidP="00D075A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</w:t>
            </w:r>
            <w:r w:rsidRPr="009152C0">
              <w:rPr>
                <w:rFonts w:ascii="Calibri" w:hAnsi="Calibri" w:cs="Calibri"/>
                <w:b/>
              </w:rPr>
              <w:t>EA</w:t>
            </w:r>
            <w:r>
              <w:rPr>
                <w:rFonts w:ascii="Calibri" w:hAnsi="Calibri" w:cs="Calibri"/>
              </w:rPr>
              <w:t xml:space="preserve"> selecciona los criterios de búsqueda.</w:t>
            </w:r>
          </w:p>
        </w:tc>
        <w:tc>
          <w:tcPr>
            <w:tcW w:w="4279" w:type="dxa"/>
            <w:gridSpan w:val="3"/>
          </w:tcPr>
          <w:p w:rsidR="009152C0" w:rsidRPr="00C15209" w:rsidRDefault="009152C0" w:rsidP="00AB0A41">
            <w:pPr>
              <w:pStyle w:val="Textoindependiente"/>
              <w:rPr>
                <w:rFonts w:ascii="Calibri" w:hAnsi="Calibri" w:cs="Calibri"/>
              </w:rPr>
            </w:pPr>
            <w:proofErr w:type="gramStart"/>
            <w:r w:rsidRPr="009152C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3.A</w:t>
            </w:r>
            <w:proofErr w:type="gramEnd"/>
            <w:r w:rsidRPr="009152C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.</w:t>
            </w:r>
            <w:r>
              <w:rPr>
                <w:rFonts w:ascii="Calibri" w:hAnsi="Calibri" w:cs="Calibri"/>
              </w:rPr>
              <w:t xml:space="preserve"> </w:t>
            </w:r>
            <w:r w:rsidRPr="009152C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El </w:t>
            </w:r>
            <w:r w:rsidRPr="009152C0">
              <w:rPr>
                <w:rFonts w:ascii="Calibri" w:hAnsi="Calibri" w:cs="Calibri"/>
                <w:b/>
                <w:color w:val="000000"/>
                <w:sz w:val="22"/>
                <w:szCs w:val="22"/>
                <w:lang w:val="es-AR" w:eastAsia="es-AR"/>
              </w:rPr>
              <w:t>EA</w:t>
            </w:r>
            <w:r w:rsidRPr="009152C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 no selecciona los criterios de búsqueda.</w:t>
            </w: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Pr="00C15209" w:rsidRDefault="008663A7" w:rsidP="00D075A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El sistema </w:t>
            </w:r>
            <w:r w:rsidRPr="00E52295">
              <w:rPr>
                <w:rFonts w:cs="Calibri"/>
                <w:sz w:val="20"/>
                <w:szCs w:val="20"/>
              </w:rPr>
              <w:t xml:space="preserve">solicita que se </w:t>
            </w:r>
            <w:r w:rsidR="00D075AB">
              <w:rPr>
                <w:rFonts w:cs="Calibri"/>
                <w:sz w:val="20"/>
                <w:szCs w:val="20"/>
              </w:rPr>
              <w:t>seleccione el medicamento a consultar</w:t>
            </w:r>
            <w:r>
              <w:rPr>
                <w:rFonts w:cs="Calibri"/>
                <w:sz w:val="20"/>
                <w:szCs w:val="20"/>
              </w:rPr>
              <w:t>.</w:t>
            </w:r>
          </w:p>
        </w:tc>
        <w:tc>
          <w:tcPr>
            <w:tcW w:w="4279" w:type="dxa"/>
            <w:gridSpan w:val="3"/>
          </w:tcPr>
          <w:p w:rsidR="008663A7" w:rsidRPr="00C15209" w:rsidRDefault="008663A7" w:rsidP="00AB0A41">
            <w:pPr>
              <w:pStyle w:val="Textoindependiente"/>
              <w:rPr>
                <w:rFonts w:ascii="Calibri" w:hAnsi="Calibri" w:cs="Calibri"/>
              </w:rPr>
            </w:pP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Pr="00C15209" w:rsidRDefault="008663A7" w:rsidP="00D075A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El </w:t>
            </w:r>
            <w:r>
              <w:rPr>
                <w:rFonts w:ascii="Calibri" w:hAnsi="Calibri" w:cs="Calibri"/>
                <w:b/>
              </w:rPr>
              <w:t>E</w:t>
            </w:r>
            <w:r w:rsidR="00D075AB">
              <w:rPr>
                <w:rFonts w:ascii="Calibri" w:hAnsi="Calibri" w:cs="Calibri"/>
                <w:b/>
              </w:rPr>
              <w:t>A</w:t>
            </w:r>
            <w:r w:rsidR="00751193">
              <w:rPr>
                <w:rFonts w:ascii="Calibri" w:hAnsi="Calibri" w:cs="Calibri"/>
                <w:b/>
              </w:rPr>
              <w:t xml:space="preserve"> </w:t>
            </w:r>
            <w:r w:rsidR="00751193" w:rsidRPr="00751193">
              <w:rPr>
                <w:rFonts w:ascii="Calibri" w:hAnsi="Calibri" w:cs="Calibri"/>
              </w:rPr>
              <w:t>encuentra y</w:t>
            </w:r>
            <w:r w:rsidR="00751193">
              <w:rPr>
                <w:rFonts w:ascii="Calibri" w:hAnsi="Calibri" w:cs="Calibri"/>
                <w:b/>
              </w:rPr>
              <w:t xml:space="preserve"> </w:t>
            </w:r>
            <w:r w:rsidR="00D075AB">
              <w:rPr>
                <w:rFonts w:ascii="Calibri" w:hAnsi="Calibri" w:cs="Calibri"/>
              </w:rPr>
              <w:t>selecciona e</w:t>
            </w:r>
            <w:bookmarkStart w:id="0" w:name="_GoBack"/>
            <w:bookmarkEnd w:id="0"/>
            <w:r w:rsidR="00D075AB">
              <w:rPr>
                <w:rFonts w:ascii="Calibri" w:hAnsi="Calibri" w:cs="Calibri"/>
              </w:rPr>
              <w:t>l medicamento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4279" w:type="dxa"/>
            <w:gridSpan w:val="3"/>
          </w:tcPr>
          <w:p w:rsidR="008663A7" w:rsidRDefault="008663A7" w:rsidP="00AB0A41">
            <w:pPr>
              <w:jc w:val="both"/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</w:rPr>
              <w:t xml:space="preserve"> </w:t>
            </w:r>
            <w:proofErr w:type="gramStart"/>
            <w:r w:rsidR="00502744">
              <w:rPr>
                <w:rFonts w:ascii="Calibri" w:hAnsi="Calibri" w:cs="Calibri"/>
              </w:rPr>
              <w:t>5</w:t>
            </w:r>
            <w:r w:rsidR="00751193">
              <w:rPr>
                <w:rFonts w:ascii="Calibri" w:hAnsi="Calibri" w:cs="Calibri"/>
              </w:rPr>
              <w:t>.A</w:t>
            </w:r>
            <w:proofErr w:type="gramEnd"/>
            <w:r w:rsidR="00751193">
              <w:rPr>
                <w:rFonts w:ascii="Calibri" w:hAnsi="Calibri" w:cs="Calibri"/>
              </w:rPr>
              <w:t xml:space="preserve">. El </w:t>
            </w:r>
            <w:r w:rsidR="00751193" w:rsidRPr="009152C0">
              <w:rPr>
                <w:rFonts w:ascii="Calibri" w:hAnsi="Calibri" w:cs="Calibri"/>
                <w:b/>
              </w:rPr>
              <w:t>EA</w:t>
            </w:r>
            <w:r w:rsidR="00751193">
              <w:rPr>
                <w:rFonts w:ascii="Calibri" w:hAnsi="Calibri" w:cs="Calibri"/>
              </w:rPr>
              <w:t xml:space="preserve"> no encuentra el medicamento.</w:t>
            </w:r>
          </w:p>
          <w:p w:rsidR="00751193" w:rsidRDefault="00502744" w:rsidP="00AB0A41">
            <w:pPr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5</w:t>
            </w:r>
            <w:r w:rsidR="00751193">
              <w:rPr>
                <w:rFonts w:ascii="Calibri" w:hAnsi="Calibri" w:cs="Calibri"/>
              </w:rPr>
              <w:t>.A.1</w:t>
            </w:r>
            <w:proofErr w:type="gramEnd"/>
            <w:r w:rsidR="00751193">
              <w:rPr>
                <w:rFonts w:ascii="Calibri" w:hAnsi="Calibri" w:cs="Calibri"/>
              </w:rPr>
              <w:t>. Se llama al Caso de Uso “Registrar Medicamento”.</w:t>
            </w:r>
          </w:p>
          <w:p w:rsidR="00751193" w:rsidRDefault="00502744" w:rsidP="00AB0A41">
            <w:pPr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5</w:t>
            </w:r>
            <w:r w:rsidR="00751193">
              <w:rPr>
                <w:rFonts w:ascii="Calibri" w:hAnsi="Calibri" w:cs="Calibri"/>
              </w:rPr>
              <w:t>.A.2</w:t>
            </w:r>
            <w:proofErr w:type="gramEnd"/>
            <w:r w:rsidR="00751193">
              <w:rPr>
                <w:rFonts w:ascii="Calibri" w:hAnsi="Calibri" w:cs="Calibri"/>
              </w:rPr>
              <w:t>. El caso de uso se ejecuta correctamente.</w:t>
            </w:r>
          </w:p>
          <w:p w:rsidR="00751193" w:rsidRDefault="00502744" w:rsidP="00AB0A41">
            <w:pPr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5</w:t>
            </w:r>
            <w:r w:rsidR="00751193">
              <w:rPr>
                <w:rFonts w:ascii="Calibri" w:hAnsi="Calibri" w:cs="Calibri"/>
              </w:rPr>
              <w:t>.A.2.A</w:t>
            </w:r>
            <w:proofErr w:type="gramEnd"/>
            <w:r w:rsidR="00751193">
              <w:rPr>
                <w:rFonts w:ascii="Calibri" w:hAnsi="Calibri" w:cs="Calibri"/>
              </w:rPr>
              <w:t xml:space="preserve"> El caso de uso no se ejecuta correctamente.</w:t>
            </w:r>
          </w:p>
          <w:p w:rsidR="00751193" w:rsidRPr="00C15209" w:rsidRDefault="00502744" w:rsidP="00AB0A41">
            <w:pPr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5</w:t>
            </w:r>
            <w:r w:rsidR="00751193">
              <w:rPr>
                <w:rFonts w:ascii="Calibri" w:hAnsi="Calibri" w:cs="Calibri"/>
              </w:rPr>
              <w:t>.A.2.A.1</w:t>
            </w:r>
            <w:proofErr w:type="gramEnd"/>
            <w:r w:rsidR="00751193">
              <w:rPr>
                <w:rFonts w:ascii="Calibri" w:hAnsi="Calibri" w:cs="Calibri"/>
              </w:rPr>
              <w:t>. Se cancela el caso de uso.</w:t>
            </w: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Pr="00C15209" w:rsidRDefault="008663A7" w:rsidP="009152C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</w:rPr>
              <w:t xml:space="preserve"> </w:t>
            </w:r>
            <w:r w:rsidRPr="0033017A">
              <w:rPr>
                <w:rFonts w:ascii="Calibri" w:hAnsi="Calibri" w:cs="Calibri"/>
              </w:rPr>
              <w:t xml:space="preserve">El sistema </w:t>
            </w:r>
            <w:r w:rsidR="009152C0">
              <w:rPr>
                <w:rFonts w:ascii="Calibri" w:hAnsi="Calibri" w:cs="Calibri"/>
              </w:rPr>
              <w:t>muestra los datos del medicamento seleccionado</w:t>
            </w:r>
            <w:r w:rsidRPr="005664EF">
              <w:rPr>
                <w:rFonts w:cs="Calibri"/>
                <w:sz w:val="20"/>
                <w:szCs w:val="20"/>
              </w:rPr>
              <w:t>.</w:t>
            </w:r>
          </w:p>
        </w:tc>
        <w:tc>
          <w:tcPr>
            <w:tcW w:w="4279" w:type="dxa"/>
            <w:gridSpan w:val="3"/>
          </w:tcPr>
          <w:p w:rsidR="00502744" w:rsidRPr="00C15209" w:rsidRDefault="008663A7" w:rsidP="00502744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</w:rPr>
              <w:t xml:space="preserve"> </w:t>
            </w:r>
          </w:p>
          <w:p w:rsidR="008663A7" w:rsidRPr="00C15209" w:rsidRDefault="008663A7" w:rsidP="00AB0A41">
            <w:pPr>
              <w:jc w:val="both"/>
              <w:rPr>
                <w:rFonts w:ascii="Calibri" w:hAnsi="Calibri" w:cs="Calibri"/>
              </w:rPr>
            </w:pP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Pr="00C15209" w:rsidRDefault="00502744" w:rsidP="00AB0A4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solicita si se requiere modificar el medicamento.</w:t>
            </w:r>
          </w:p>
        </w:tc>
        <w:tc>
          <w:tcPr>
            <w:tcW w:w="4279" w:type="dxa"/>
            <w:gridSpan w:val="3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</w:rPr>
            </w:pP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Default="008663A7" w:rsidP="00D4765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</w:t>
            </w:r>
            <w:r w:rsidRPr="001D7017">
              <w:rPr>
                <w:rFonts w:ascii="Calibri" w:hAnsi="Calibri" w:cs="Calibri"/>
                <w:b/>
              </w:rPr>
              <w:t>E</w:t>
            </w:r>
            <w:r w:rsidR="00D4765C">
              <w:rPr>
                <w:rFonts w:ascii="Calibri" w:hAnsi="Calibri" w:cs="Calibri"/>
                <w:b/>
              </w:rPr>
              <w:t>A</w:t>
            </w:r>
            <w:r>
              <w:rPr>
                <w:rFonts w:ascii="Calibri" w:hAnsi="Calibri" w:cs="Calibri"/>
              </w:rPr>
              <w:t xml:space="preserve"> </w:t>
            </w:r>
            <w:r w:rsidR="00D4765C">
              <w:rPr>
                <w:rFonts w:ascii="Calibri" w:hAnsi="Calibri" w:cs="Calibri"/>
              </w:rPr>
              <w:t>no selecciona la opción modificar medicamento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4279" w:type="dxa"/>
            <w:gridSpan w:val="3"/>
          </w:tcPr>
          <w:p w:rsidR="008663A7" w:rsidRDefault="00D4765C" w:rsidP="00AB0A41">
            <w:pPr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8.A</w:t>
            </w:r>
            <w:proofErr w:type="gramEnd"/>
            <w:r>
              <w:rPr>
                <w:rFonts w:ascii="Calibri" w:hAnsi="Calibri" w:cs="Calibri"/>
              </w:rPr>
              <w:t xml:space="preserve">. EL </w:t>
            </w:r>
            <w:r w:rsidRPr="008A4851">
              <w:rPr>
                <w:rFonts w:asciiTheme="minorHAnsi" w:hAnsiTheme="minorHAnsi" w:cstheme="minorHAnsi"/>
                <w:b/>
              </w:rPr>
              <w:t>EA</w:t>
            </w:r>
            <w:r>
              <w:rPr>
                <w:rFonts w:ascii="Calibri" w:hAnsi="Calibri" w:cs="Calibri"/>
              </w:rPr>
              <w:t xml:space="preserve"> selecciona la opción modificar medicamento.</w:t>
            </w:r>
          </w:p>
          <w:p w:rsidR="00D4765C" w:rsidRDefault="00D4765C" w:rsidP="00D4765C">
            <w:pPr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lastRenderedPageBreak/>
              <w:t>8.A.1</w:t>
            </w:r>
            <w:proofErr w:type="gramEnd"/>
            <w:r>
              <w:rPr>
                <w:rFonts w:ascii="Calibri" w:hAnsi="Calibri" w:cs="Calibri"/>
              </w:rPr>
              <w:t xml:space="preserve"> Se llama al CU “Modificar Medicamento”.</w:t>
            </w:r>
          </w:p>
          <w:p w:rsidR="00D4765C" w:rsidRPr="00C15209" w:rsidRDefault="00D4765C" w:rsidP="00D4765C">
            <w:pPr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8.A.2</w:t>
            </w:r>
            <w:proofErr w:type="gramEnd"/>
            <w:r>
              <w:rPr>
                <w:rFonts w:ascii="Calibri" w:hAnsi="Calibri" w:cs="Calibri"/>
              </w:rPr>
              <w:t>. El sistema muestra el/los medicamentos actualizados.</w:t>
            </w: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Default="00D4765C" w:rsidP="00AB0A4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El sistema solicita si se requiere eliminar el medicamento.</w:t>
            </w:r>
          </w:p>
        </w:tc>
        <w:tc>
          <w:tcPr>
            <w:tcW w:w="4279" w:type="dxa"/>
            <w:gridSpan w:val="3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</w:rPr>
            </w:pP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Default="00D4765C" w:rsidP="00D4765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</w:t>
            </w:r>
            <w:r w:rsidRPr="001D7017">
              <w:rPr>
                <w:rFonts w:ascii="Calibri" w:hAnsi="Calibri" w:cs="Calibri"/>
                <w:b/>
              </w:rPr>
              <w:t>E</w:t>
            </w:r>
            <w:r>
              <w:rPr>
                <w:rFonts w:ascii="Calibri" w:hAnsi="Calibri" w:cs="Calibri"/>
                <w:b/>
              </w:rPr>
              <w:t>A</w:t>
            </w:r>
            <w:r>
              <w:rPr>
                <w:rFonts w:ascii="Calibri" w:hAnsi="Calibri" w:cs="Calibri"/>
              </w:rPr>
              <w:t xml:space="preserve"> no selecciona la opción eliminar medicamento.</w:t>
            </w:r>
          </w:p>
        </w:tc>
        <w:tc>
          <w:tcPr>
            <w:tcW w:w="4279" w:type="dxa"/>
            <w:gridSpan w:val="3"/>
          </w:tcPr>
          <w:p w:rsidR="00D4765C" w:rsidRDefault="00D4765C" w:rsidP="00D4765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>
              <w:rPr>
                <w:rFonts w:ascii="Calibri" w:hAnsi="Calibri" w:cs="Calibri"/>
              </w:rPr>
              <w:t>.A</w:t>
            </w:r>
            <w:proofErr w:type="gramEnd"/>
            <w:r>
              <w:rPr>
                <w:rFonts w:ascii="Calibri" w:hAnsi="Calibri" w:cs="Calibri"/>
              </w:rPr>
              <w:t xml:space="preserve">. EL </w:t>
            </w:r>
            <w:r w:rsidRPr="008A4851">
              <w:rPr>
                <w:rFonts w:asciiTheme="minorHAnsi" w:hAnsiTheme="minorHAnsi" w:cstheme="minorHAnsi"/>
                <w:b/>
              </w:rPr>
              <w:t>EA</w:t>
            </w:r>
            <w:r>
              <w:rPr>
                <w:rFonts w:ascii="Calibri" w:hAnsi="Calibri" w:cs="Calibri"/>
              </w:rPr>
              <w:t xml:space="preserve"> selecciona la opción eliminar medicamento.</w:t>
            </w:r>
          </w:p>
          <w:p w:rsidR="00D4765C" w:rsidRDefault="00D4765C" w:rsidP="00D4765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>
              <w:rPr>
                <w:rFonts w:ascii="Calibri" w:hAnsi="Calibri" w:cs="Calibri"/>
              </w:rPr>
              <w:t>.A.1</w:t>
            </w:r>
            <w:proofErr w:type="gramEnd"/>
            <w:r>
              <w:rPr>
                <w:rFonts w:ascii="Calibri" w:hAnsi="Calibri" w:cs="Calibri"/>
              </w:rPr>
              <w:t xml:space="preserve"> Se llama al CU “Eliminar Medicamento”.</w:t>
            </w:r>
          </w:p>
          <w:p w:rsidR="008663A7" w:rsidRPr="00C15209" w:rsidRDefault="00D4765C" w:rsidP="00D4765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>
              <w:rPr>
                <w:rFonts w:ascii="Calibri" w:hAnsi="Calibri" w:cs="Calibri"/>
              </w:rPr>
              <w:t>.A.2</w:t>
            </w:r>
            <w:proofErr w:type="gramEnd"/>
            <w:r>
              <w:rPr>
                <w:rFonts w:ascii="Calibri" w:hAnsi="Calibri" w:cs="Calibri"/>
              </w:rPr>
              <w:t>. El sistema muestra el/los medicamentos actualizados.</w:t>
            </w: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Default="008A4851" w:rsidP="008A485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</w:rPr>
              <w:t>El sistema solicita se requiere imprimir las consulta de medicamentos.</w:t>
            </w:r>
          </w:p>
        </w:tc>
        <w:tc>
          <w:tcPr>
            <w:tcW w:w="4279" w:type="dxa"/>
            <w:gridSpan w:val="3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</w:rPr>
            </w:pPr>
          </w:p>
        </w:tc>
      </w:tr>
      <w:tr w:rsidR="008A4851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A4851" w:rsidRDefault="008A4851" w:rsidP="008A485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331CC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 no selecciona imprimir el/los medicamentos.</w:t>
            </w:r>
          </w:p>
        </w:tc>
        <w:tc>
          <w:tcPr>
            <w:tcW w:w="4279" w:type="dxa"/>
            <w:gridSpan w:val="3"/>
          </w:tcPr>
          <w:p w:rsidR="008A4851" w:rsidRPr="00C15209" w:rsidRDefault="008A4851" w:rsidP="008A485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  <w:proofErr w:type="gramStart"/>
            <w:r>
              <w:rPr>
                <w:rFonts w:ascii="Calibri" w:hAnsi="Calibri" w:cs="Calibri"/>
              </w:rPr>
              <w:t>.A</w:t>
            </w:r>
            <w:proofErr w:type="gramEnd"/>
            <w:r>
              <w:rPr>
                <w:rFonts w:ascii="Calibri" w:hAnsi="Calibri" w:cs="Calibri"/>
              </w:rPr>
              <w:t xml:space="preserve">. </w:t>
            </w:r>
            <w:r>
              <w:rPr>
                <w:rFonts w:asciiTheme="minorHAnsi" w:hAnsiTheme="minorHAnsi" w:cstheme="minorHAnsi"/>
              </w:rPr>
              <w:t xml:space="preserve">El </w:t>
            </w:r>
            <w:r w:rsidRPr="003331CC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 selecciona imprimir el/los medicamentos.</w:t>
            </w: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Pr="000A6A40" w:rsidRDefault="008663A7" w:rsidP="00AB0A4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</w:rPr>
            </w:pP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Default="008663A7" w:rsidP="00AB0A4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 xml:space="preserve">Observaciones: </w:t>
            </w:r>
          </w:p>
          <w:p w:rsidR="008663A7" w:rsidRPr="001D7017" w:rsidRDefault="008663A7" w:rsidP="008A4851">
            <w:pPr>
              <w:pStyle w:val="Prrafodelista"/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Reglas de Negocio Asociadas: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Requerimientos no Funcionales Asociados: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B06C11">
              <w:rPr>
                <w:rFonts w:asciiTheme="minorHAnsi" w:hAnsiTheme="minorHAnsi" w:cstheme="minorHAnsi"/>
                <w:b/>
                <w:bCs/>
              </w:rPr>
              <w:t xml:space="preserve"> (Reunión, entrevista, documento, etc.):</w:t>
            </w:r>
          </w:p>
        </w:tc>
        <w:tc>
          <w:tcPr>
            <w:tcW w:w="4527" w:type="dxa"/>
            <w:gridSpan w:val="4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 xml:space="preserve">Referencia Fuente: 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 xml:space="preserve">Asociaciones de Extensión:  no aplica 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Asociaciones de Inclusión: no aplica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Use Case donde se incluye: no aplica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Use Case al que extiende: no aplica</w:t>
            </w:r>
          </w:p>
        </w:tc>
      </w:tr>
      <w:tr w:rsidR="008663A7" w:rsidRPr="00F0495A" w:rsidTr="00AB0A41">
        <w:trPr>
          <w:cantSplit/>
          <w:trHeight w:val="368"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pStyle w:val="Ttulo1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Use Case de Generalización: no aplica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8663A7" w:rsidRPr="00C15209" w:rsidRDefault="008663A7" w:rsidP="00AB0A41">
            <w:pPr>
              <w:pStyle w:val="Ttulo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Historia de Cambios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14" w:type="dxa"/>
          </w:tcPr>
          <w:p w:rsidR="008663A7" w:rsidRPr="00C15209" w:rsidRDefault="008663A7" w:rsidP="00AB0A41">
            <w:pPr>
              <w:pStyle w:val="Ttulo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8663A7" w:rsidRPr="00C15209" w:rsidRDefault="008663A7" w:rsidP="00AB0A41">
            <w:pPr>
              <w:pStyle w:val="Ttulo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Fecha</w:t>
            </w:r>
          </w:p>
        </w:tc>
        <w:tc>
          <w:tcPr>
            <w:tcW w:w="5523" w:type="dxa"/>
            <w:gridSpan w:val="6"/>
          </w:tcPr>
          <w:p w:rsidR="008663A7" w:rsidRPr="00C15209" w:rsidRDefault="008663A7" w:rsidP="00AB0A41">
            <w:pPr>
              <w:pStyle w:val="Ttulo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8663A7" w:rsidRPr="00C15209" w:rsidRDefault="008663A7" w:rsidP="00AB0A41">
            <w:pPr>
              <w:pStyle w:val="Ttulo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Autor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14" w:type="dxa"/>
          </w:tcPr>
          <w:p w:rsidR="008663A7" w:rsidRPr="00C15209" w:rsidRDefault="008663A7" w:rsidP="00AB0A4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8663A7" w:rsidRPr="00C15209" w:rsidRDefault="008A4851" w:rsidP="00AB0A4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09/11/2013</w:t>
            </w:r>
          </w:p>
        </w:tc>
        <w:tc>
          <w:tcPr>
            <w:tcW w:w="5523" w:type="dxa"/>
            <w:gridSpan w:val="6"/>
          </w:tcPr>
          <w:p w:rsidR="008663A7" w:rsidRPr="00C15209" w:rsidRDefault="008663A7" w:rsidP="008A485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 w:rsidRPr="00137FD3">
              <w:rPr>
                <w:rFonts w:ascii="Calibri" w:hAnsi="Calibri" w:cs="Calibri"/>
                <w:bCs/>
                <w:sz w:val="22"/>
              </w:rPr>
              <w:t xml:space="preserve">Creación de CU </w:t>
            </w:r>
            <w:r w:rsidR="008A4851">
              <w:rPr>
                <w:rFonts w:ascii="Calibri" w:hAnsi="Calibri" w:cs="Calibri"/>
                <w:bCs/>
                <w:sz w:val="22"/>
              </w:rPr>
              <w:t>Consultar Medicamento</w:t>
            </w:r>
            <w:r w:rsidRPr="007D6F4D"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8663A7" w:rsidRPr="00C15209" w:rsidRDefault="008A4851" w:rsidP="00AB0A4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Rodrigo Gonzalez</w:t>
            </w:r>
            <w:r w:rsidR="008663A7">
              <w:rPr>
                <w:rFonts w:ascii="Calibri" w:hAnsi="Calibri" w:cs="Calibri"/>
                <w:bCs/>
                <w:sz w:val="22"/>
              </w:rPr>
              <w:t xml:space="preserve"> 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14" w:type="dxa"/>
          </w:tcPr>
          <w:p w:rsidR="008663A7" w:rsidRDefault="008663A7" w:rsidP="00AB0A4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8663A7" w:rsidRDefault="008663A7" w:rsidP="00AB0A4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5523" w:type="dxa"/>
            <w:gridSpan w:val="6"/>
          </w:tcPr>
          <w:p w:rsidR="008663A7" w:rsidRDefault="008663A7" w:rsidP="00AB0A4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2007" w:type="dxa"/>
          </w:tcPr>
          <w:p w:rsidR="008663A7" w:rsidRDefault="008663A7" w:rsidP="00AB0A4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14" w:type="dxa"/>
          </w:tcPr>
          <w:p w:rsidR="008663A7" w:rsidRPr="00C15209" w:rsidRDefault="008663A7" w:rsidP="00AB0A4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8663A7" w:rsidRPr="00C15209" w:rsidRDefault="008663A7" w:rsidP="00AB0A4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5523" w:type="dxa"/>
            <w:gridSpan w:val="6"/>
          </w:tcPr>
          <w:p w:rsidR="008663A7" w:rsidRPr="00C15209" w:rsidRDefault="008663A7" w:rsidP="00AB0A4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2007" w:type="dxa"/>
          </w:tcPr>
          <w:p w:rsidR="008663A7" w:rsidRPr="00C15209" w:rsidRDefault="008663A7" w:rsidP="00AB0A4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304" w:rsidRDefault="006E4304" w:rsidP="003E2693">
      <w:pPr>
        <w:spacing w:line="240" w:lineRule="auto"/>
      </w:pPr>
      <w:r>
        <w:separator/>
      </w:r>
    </w:p>
  </w:endnote>
  <w:endnote w:type="continuationSeparator" w:id="0">
    <w:p w:rsidR="006E4304" w:rsidRDefault="006E4304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BF0E01" w:rsidP="00693A94">
    <w:pPr>
      <w:pStyle w:val="Piedepgina"/>
      <w:rPr>
        <w:rFonts w:asciiTheme="minorHAnsi" w:eastAsiaTheme="majorEastAsia" w:hAnsiTheme="minorHAnsi" w:cstheme="minorHAnsi"/>
      </w:rPr>
    </w:pPr>
    <w:r w:rsidRPr="00BF0E01">
      <w:rPr>
        <w:rFonts w:ascii="Calibri" w:eastAsia="Arial" w:hAnsi="Calibri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 xml:space="preserve">: Aguilar, </w:t>
    </w:r>
    <w:proofErr w:type="spellStart"/>
    <w:r w:rsidR="00BD75BE" w:rsidRPr="00693A94">
      <w:rPr>
        <w:rFonts w:asciiTheme="minorHAnsi" w:eastAsiaTheme="majorEastAsia" w:hAnsiTheme="minorHAnsi" w:cstheme="minorHAnsi"/>
      </w:rPr>
      <w:t>Aoki</w:t>
    </w:r>
    <w:proofErr w:type="spellEnd"/>
    <w:r w:rsidR="00BD75BE" w:rsidRPr="00693A94">
      <w:rPr>
        <w:rFonts w:asciiTheme="minorHAnsi" w:eastAsiaTheme="majorEastAsia" w:hAnsiTheme="minorHAnsi" w:cstheme="minorHAnsi"/>
      </w:rPr>
      <w:t>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BF0E01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BF0E01">
      <w:rPr>
        <w:rFonts w:asciiTheme="minorHAnsi" w:eastAsiaTheme="minorEastAsia" w:hAnsiTheme="minorHAnsi" w:cstheme="minorHAnsi"/>
        <w:b/>
      </w:rPr>
      <w:fldChar w:fldCharType="separate"/>
    </w:r>
    <w:r w:rsidR="00031471" w:rsidRPr="00031471">
      <w:rPr>
        <w:rFonts w:asciiTheme="minorHAnsi" w:eastAsiaTheme="majorEastAsia" w:hAnsiTheme="minorHAnsi" w:cstheme="minorHAnsi"/>
        <w:b/>
        <w:noProof/>
        <w:lang w:val="es-ES"/>
      </w:rPr>
      <w:t>2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304" w:rsidRDefault="006E4304" w:rsidP="003E2693">
      <w:pPr>
        <w:spacing w:line="240" w:lineRule="auto"/>
      </w:pPr>
      <w:r>
        <w:separator/>
      </w:r>
    </w:p>
  </w:footnote>
  <w:footnote w:type="continuationSeparator" w:id="0">
    <w:p w:rsidR="006E4304" w:rsidRDefault="006E4304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BF0E01">
    <w:pPr>
      <w:pStyle w:val="Encabezado"/>
    </w:pPr>
    <w:r w:rsidRPr="00BF0E01">
      <w:rPr>
        <w:rFonts w:ascii="Calibri" w:hAnsi="Calibri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6281DCA"/>
    <w:multiLevelType w:val="hybridMultilevel"/>
    <w:tmpl w:val="AB3A713C"/>
    <w:lvl w:ilvl="0" w:tplc="23B661BA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4"/>
  </w:num>
  <w:num w:numId="2">
    <w:abstractNumId w:val="8"/>
  </w:num>
  <w:num w:numId="3">
    <w:abstractNumId w:val="19"/>
  </w:num>
  <w:num w:numId="4">
    <w:abstractNumId w:val="11"/>
  </w:num>
  <w:num w:numId="5">
    <w:abstractNumId w:val="18"/>
  </w:num>
  <w:num w:numId="6">
    <w:abstractNumId w:val="13"/>
  </w:num>
  <w:num w:numId="7">
    <w:abstractNumId w:val="5"/>
  </w:num>
  <w:num w:numId="8">
    <w:abstractNumId w:val="7"/>
  </w:num>
  <w:num w:numId="9">
    <w:abstractNumId w:val="2"/>
  </w:num>
  <w:num w:numId="10">
    <w:abstractNumId w:val="15"/>
  </w:num>
  <w:num w:numId="11">
    <w:abstractNumId w:val="0"/>
  </w:num>
  <w:num w:numId="12">
    <w:abstractNumId w:val="1"/>
  </w:num>
  <w:num w:numId="13">
    <w:abstractNumId w:val="4"/>
  </w:num>
  <w:num w:numId="14">
    <w:abstractNumId w:val="6"/>
  </w:num>
  <w:num w:numId="15">
    <w:abstractNumId w:val="3"/>
  </w:num>
  <w:num w:numId="16">
    <w:abstractNumId w:val="17"/>
  </w:num>
  <w:num w:numId="17">
    <w:abstractNumId w:val="9"/>
  </w:num>
  <w:num w:numId="18">
    <w:abstractNumId w:val="10"/>
  </w:num>
  <w:num w:numId="19">
    <w:abstractNumId w:val="12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recto de flecha 8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663A7"/>
    <w:rsid w:val="00031471"/>
    <w:rsid w:val="000E71A9"/>
    <w:rsid w:val="00150215"/>
    <w:rsid w:val="00163E17"/>
    <w:rsid w:val="0018284C"/>
    <w:rsid w:val="00185876"/>
    <w:rsid w:val="001C7463"/>
    <w:rsid w:val="00346D8C"/>
    <w:rsid w:val="003822EF"/>
    <w:rsid w:val="003B7057"/>
    <w:rsid w:val="003C41C0"/>
    <w:rsid w:val="003E2693"/>
    <w:rsid w:val="0045433E"/>
    <w:rsid w:val="004952AC"/>
    <w:rsid w:val="004D7A60"/>
    <w:rsid w:val="00502744"/>
    <w:rsid w:val="005264D8"/>
    <w:rsid w:val="00673B0A"/>
    <w:rsid w:val="00683CC0"/>
    <w:rsid w:val="00693A94"/>
    <w:rsid w:val="006E4304"/>
    <w:rsid w:val="00751193"/>
    <w:rsid w:val="007B229C"/>
    <w:rsid w:val="008663A7"/>
    <w:rsid w:val="008A4851"/>
    <w:rsid w:val="008B0DD5"/>
    <w:rsid w:val="008B68C0"/>
    <w:rsid w:val="009152C0"/>
    <w:rsid w:val="00921327"/>
    <w:rsid w:val="00A14A4B"/>
    <w:rsid w:val="00A3150C"/>
    <w:rsid w:val="00A3702D"/>
    <w:rsid w:val="00AB2A03"/>
    <w:rsid w:val="00B9269F"/>
    <w:rsid w:val="00BD75BE"/>
    <w:rsid w:val="00BF0E01"/>
    <w:rsid w:val="00C15209"/>
    <w:rsid w:val="00C26731"/>
    <w:rsid w:val="00C905B2"/>
    <w:rsid w:val="00CC59C7"/>
    <w:rsid w:val="00D075AB"/>
    <w:rsid w:val="00D4765C"/>
    <w:rsid w:val="00E239CB"/>
    <w:rsid w:val="00E85FCF"/>
    <w:rsid w:val="00EE7736"/>
    <w:rsid w:val="00F2427D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3A7"/>
    <w:pPr>
      <w:spacing w:after="0"/>
    </w:pPr>
    <w:rPr>
      <w:rFonts w:ascii="Arial" w:eastAsia="Times New Roman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99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uiPriority w:val="99"/>
    <w:rsid w:val="00C15209"/>
    <w:pPr>
      <w:spacing w:line="240" w:lineRule="auto"/>
      <w:jc w:val="both"/>
    </w:pPr>
    <w:rPr>
      <w:rFonts w:ascii="Tahoma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8663A7"/>
    <w:rPr>
      <w:rFonts w:ascii="Trebuchet MS" w:eastAsia="Trebuchet MS" w:hAnsi="Trebuchet MS" w:cs="Trebuchet MS"/>
      <w:color w:val="000000"/>
      <w:sz w:val="32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8663A7"/>
    <w:rPr>
      <w:rFonts w:ascii="Trebuchet MS" w:eastAsia="Trebuchet MS" w:hAnsi="Trebuchet MS" w:cs="Trebuchet MS"/>
      <w:b/>
      <w:color w:val="666666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3A7"/>
    <w:pPr>
      <w:spacing w:after="0"/>
    </w:pPr>
    <w:rPr>
      <w:rFonts w:ascii="Arial" w:eastAsia="Times New Roman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99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uiPriority w:val="99"/>
    <w:rsid w:val="00C15209"/>
    <w:pPr>
      <w:spacing w:line="240" w:lineRule="auto"/>
      <w:jc w:val="both"/>
    </w:pPr>
    <w:rPr>
      <w:rFonts w:ascii="Tahoma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8663A7"/>
    <w:rPr>
      <w:rFonts w:ascii="Trebuchet MS" w:eastAsia="Trebuchet MS" w:hAnsi="Trebuchet MS" w:cs="Trebuchet MS"/>
      <w:color w:val="000000"/>
      <w:sz w:val="32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8663A7"/>
    <w:rPr>
      <w:rFonts w:ascii="Trebuchet MS" w:eastAsia="Trebuchet MS" w:hAnsi="Trebuchet MS" w:cs="Trebuchet MS"/>
      <w:b/>
      <w:color w:val="666666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D0F6E-9FDD-427B-82B5-7209F6734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26</TotalTime>
  <Pages>1</Pages>
  <Words>475</Words>
  <Characters>2616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4</cp:revision>
  <dcterms:created xsi:type="dcterms:W3CDTF">2013-11-09T16:21:00Z</dcterms:created>
  <dcterms:modified xsi:type="dcterms:W3CDTF">2013-11-12T03:24:00Z</dcterms:modified>
</cp:coreProperties>
</file>