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</w:t>
            </w:r>
            <w:r w:rsidR="003B03F8">
              <w:rPr>
                <w:rFonts w:asciiTheme="minorHAnsi" w:hAnsiTheme="minorHAnsi" w:cstheme="minorHAnsi"/>
                <w:b/>
                <w:bCs/>
              </w:rPr>
              <w:t>Atención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</w:t>
            </w:r>
            <w:r w:rsidR="004D202D">
              <w:rPr>
                <w:rFonts w:asciiTheme="minorHAnsi" w:hAnsiTheme="minorHAnsi" w:cstheme="minorHAnsi"/>
              </w:rPr>
              <w:t>medicamento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FB1773" w:rsidRPr="00C15209" w:rsidRDefault="00FB1773" w:rsidP="0005083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bookmarkEnd w:id="0"/>
            <w:r w:rsidR="00050834">
              <w:rPr>
                <w:rFonts w:asciiTheme="minorHAnsi" w:hAnsiTheme="minorHAnsi" w:cstheme="minorHAnsi"/>
              </w:rPr>
              <w:t>69</w:t>
            </w:r>
          </w:p>
        </w:tc>
      </w:tr>
      <w:tr w:rsidR="00FB1773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27C5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</w:rPr>
            </w:r>
            <w:r w:rsidR="00C27C59">
              <w:rPr>
                <w:rFonts w:asciiTheme="minorHAnsi" w:hAnsiTheme="minorHAnsi" w:cstheme="minorHAnsi"/>
              </w:rPr>
              <w:fldChar w:fldCharType="separate"/>
            </w:r>
            <w:r w:rsidR="00C27C5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C27C5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</w:rPr>
            </w:r>
            <w:r w:rsidR="00C27C59">
              <w:rPr>
                <w:rFonts w:asciiTheme="minorHAnsi" w:hAnsiTheme="minorHAnsi" w:cstheme="minorHAnsi"/>
              </w:rPr>
              <w:fldChar w:fldCharType="separate"/>
            </w:r>
            <w:r w:rsidR="00C27C5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C27C5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</w:rPr>
            </w:r>
            <w:r w:rsidR="00C27C59">
              <w:rPr>
                <w:rFonts w:asciiTheme="minorHAnsi" w:hAnsiTheme="minorHAnsi" w:cstheme="minorHAnsi"/>
              </w:rPr>
              <w:fldChar w:fldCharType="separate"/>
            </w:r>
            <w:r w:rsidR="00C27C5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C27C5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</w:rPr>
            </w:r>
            <w:r w:rsidR="00C27C59">
              <w:rPr>
                <w:rFonts w:asciiTheme="minorHAnsi" w:hAnsiTheme="minorHAnsi" w:cstheme="minorHAnsi"/>
              </w:rPr>
              <w:fldChar w:fldCharType="separate"/>
            </w:r>
            <w:r w:rsidR="00C27C5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C27C5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</w:rPr>
            </w:r>
            <w:r w:rsidR="00C27C59">
              <w:rPr>
                <w:rFonts w:asciiTheme="minorHAnsi" w:hAnsiTheme="minorHAnsi" w:cstheme="minorHAnsi"/>
              </w:rPr>
              <w:fldChar w:fldCharType="separate"/>
            </w:r>
            <w:r w:rsidR="00C27C5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27C5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C27C5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27C5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D202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C27C5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</w:r>
            <w:r w:rsidR="00C27C5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27C5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FB1773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Encargado de </w:t>
            </w:r>
            <w:r w:rsidR="004D202D">
              <w:rPr>
                <w:rFonts w:asciiTheme="minorHAnsi" w:hAnsiTheme="minorHAnsi" w:cstheme="minorHAnsi"/>
              </w:rPr>
              <w:t>Atención (EA)</w:t>
            </w:r>
          </w:p>
        </w:tc>
        <w:tc>
          <w:tcPr>
            <w:tcW w:w="5689" w:type="dxa"/>
            <w:gridSpan w:val="6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27C5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</w:rPr>
            </w:r>
            <w:r w:rsidR="00C27C59">
              <w:rPr>
                <w:rFonts w:asciiTheme="minorHAnsi" w:hAnsiTheme="minorHAnsi" w:cstheme="minorHAnsi"/>
              </w:rPr>
              <w:fldChar w:fldCharType="separate"/>
            </w:r>
            <w:r w:rsidR="00C27C5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C27C5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27C59">
              <w:rPr>
                <w:rFonts w:asciiTheme="minorHAnsi" w:hAnsiTheme="minorHAnsi" w:cstheme="minorHAnsi"/>
              </w:rPr>
            </w:r>
            <w:r w:rsidR="00C27C59">
              <w:rPr>
                <w:rFonts w:asciiTheme="minorHAnsi" w:hAnsiTheme="minorHAnsi" w:cstheme="minorHAnsi"/>
              </w:rPr>
              <w:fldChar w:fldCharType="separate"/>
            </w:r>
            <w:r w:rsidR="00C27C5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4D20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</w:t>
            </w:r>
            <w:r w:rsidR="004D202D">
              <w:rPr>
                <w:rFonts w:asciiTheme="minorHAnsi" w:hAnsiTheme="minorHAnsi" w:cstheme="minorHAnsi"/>
              </w:rPr>
              <w:t>os medicamentos.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FB177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FB1773" w:rsidRPr="00C15209" w:rsidRDefault="00FB1773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FB1773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FB1773" w:rsidRPr="004D202D" w:rsidRDefault="00FB1773" w:rsidP="004D202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registra </w:t>
            </w:r>
            <w:r w:rsidR="004D202D">
              <w:rPr>
                <w:rFonts w:asciiTheme="minorHAnsi" w:hAnsiTheme="minorHAnsi" w:cstheme="minorHAnsi"/>
                <w:b/>
                <w:bCs/>
              </w:rPr>
              <w:t>el medicamento.</w:t>
            </w:r>
          </w:p>
        </w:tc>
      </w:tr>
      <w:tr w:rsidR="00FB1773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FB1773" w:rsidRPr="00C15209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37332" w:rsidRDefault="00FB1773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837332" w:rsidRPr="00837332" w:rsidRDefault="00837332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837332">
              <w:rPr>
                <w:rFonts w:asciiTheme="minorHAnsi" w:hAnsiTheme="minorHAnsi" w:cstheme="minorHAnsi"/>
              </w:rPr>
              <w:t xml:space="preserve">El </w:t>
            </w:r>
            <w:r w:rsidRPr="00837332">
              <w:rPr>
                <w:rFonts w:asciiTheme="minorHAnsi" w:hAnsiTheme="minorHAnsi" w:cstheme="minorHAnsi"/>
                <w:b/>
              </w:rPr>
              <w:t>EA</w:t>
            </w:r>
            <w:r w:rsidRPr="00837332">
              <w:rPr>
                <w:rFonts w:asciiTheme="minorHAnsi" w:hAnsiTheme="minorHAnsi" w:cstheme="minorHAnsi"/>
              </w:rPr>
              <w:t xml:space="preserve"> no confirma la registración del medicamento.</w:t>
            </w:r>
          </w:p>
          <w:p w:rsidR="00FB1773" w:rsidRPr="00C15209" w:rsidRDefault="00243889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  <w:p w:rsidR="00837332" w:rsidRPr="00837332" w:rsidRDefault="00837332" w:rsidP="00837332"/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C41A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</w:t>
            </w:r>
            <w:r w:rsidR="00C41AAB">
              <w:rPr>
                <w:rFonts w:asciiTheme="minorHAnsi" w:hAnsiTheme="minorHAnsi" w:cstheme="minorHAnsi"/>
              </w:rPr>
              <w:t xml:space="preserve">Atención </w:t>
            </w: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C41AAB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) selecciona la opción para registrar </w:t>
            </w:r>
            <w:r w:rsidR="00C41AAB">
              <w:rPr>
                <w:rFonts w:asciiTheme="minorHAnsi" w:hAnsiTheme="minorHAnsi" w:cstheme="minorHAnsi"/>
              </w:rPr>
              <w:t>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B81351" w:rsidP="00C41A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</w:t>
            </w:r>
            <w:r w:rsidR="00FB1773">
              <w:rPr>
                <w:rFonts w:asciiTheme="minorHAnsi" w:hAnsiTheme="minorHAnsi" w:cstheme="minorHAnsi"/>
              </w:rPr>
              <w:t xml:space="preserve"> se ingrese el nombre</w:t>
            </w:r>
            <w:r w:rsidR="00C41AAB">
              <w:rPr>
                <w:rFonts w:asciiTheme="minorHAnsi" w:hAnsiTheme="minorHAnsi" w:cstheme="minorHAnsi"/>
              </w:rPr>
              <w:t xml:space="preserve"> del 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Pr="00C15209" w:rsidRDefault="00FB1773" w:rsidP="00C41AA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C41AAB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ingresa </w:t>
            </w:r>
            <w:r w:rsidR="00C41AAB">
              <w:rPr>
                <w:rFonts w:asciiTheme="minorHAnsi" w:hAnsiTheme="minorHAnsi" w:cstheme="minorHAnsi"/>
              </w:rPr>
              <w:t>el nombre del 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</w:t>
            </w:r>
            <w:r w:rsidR="00C41AAB">
              <w:rPr>
                <w:rFonts w:asciiTheme="minorHAnsi" w:hAnsiTheme="minorHAnsi" w:cstheme="minorHAnsi"/>
              </w:rPr>
              <w:t xml:space="preserve"> se ingrese </w:t>
            </w:r>
            <w:r>
              <w:rPr>
                <w:rFonts w:asciiTheme="minorHAnsi" w:hAnsiTheme="minorHAnsi" w:cstheme="minorHAnsi"/>
              </w:rPr>
              <w:t>la dosis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ingresa la dosis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presentación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1AA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41AAB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selecciona la presentación del medicamento.</w:t>
            </w:r>
          </w:p>
        </w:tc>
        <w:tc>
          <w:tcPr>
            <w:tcW w:w="4279" w:type="dxa"/>
            <w:gridSpan w:val="3"/>
          </w:tcPr>
          <w:p w:rsidR="00C41AAB" w:rsidRPr="00C15209" w:rsidRDefault="00C41AA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81351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81351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el stock del medicamento.</w:t>
            </w:r>
          </w:p>
        </w:tc>
        <w:tc>
          <w:tcPr>
            <w:tcW w:w="4279" w:type="dxa"/>
            <w:gridSpan w:val="3"/>
          </w:tcPr>
          <w:p w:rsidR="00B81351" w:rsidRPr="00C15209" w:rsidRDefault="00B81351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81351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81351" w:rsidRDefault="00B81351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ingresa el stock del medicamento.</w:t>
            </w:r>
          </w:p>
        </w:tc>
        <w:tc>
          <w:tcPr>
            <w:tcW w:w="4279" w:type="dxa"/>
            <w:gridSpan w:val="3"/>
          </w:tcPr>
          <w:p w:rsidR="00B81351" w:rsidRPr="00C15209" w:rsidRDefault="00B81351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la registración de </w:t>
            </w:r>
            <w:r w:rsidR="00B81351">
              <w:rPr>
                <w:rFonts w:asciiTheme="minorHAnsi" w:hAnsiTheme="minorHAnsi" w:cstheme="minorHAnsi"/>
              </w:rPr>
              <w:t>medicamento.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B8135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B8135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confirma la registración de</w:t>
            </w:r>
            <w:r w:rsidR="00B81351">
              <w:rPr>
                <w:rFonts w:asciiTheme="minorHAnsi" w:hAnsiTheme="minorHAnsi" w:cstheme="minorHAnsi"/>
              </w:rPr>
              <w:t>l medicamento.</w:t>
            </w:r>
          </w:p>
        </w:tc>
        <w:tc>
          <w:tcPr>
            <w:tcW w:w="4279" w:type="dxa"/>
            <w:gridSpan w:val="3"/>
          </w:tcPr>
          <w:p w:rsidR="00FB1773" w:rsidRDefault="003E513E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B1773">
              <w:rPr>
                <w:rFonts w:asciiTheme="minorHAnsi" w:hAnsiTheme="minorHAnsi" w:cstheme="minorHAnsi"/>
              </w:rPr>
              <w:t xml:space="preserve">-A. El </w:t>
            </w:r>
            <w:r w:rsidR="00FB1773">
              <w:rPr>
                <w:rFonts w:asciiTheme="minorHAnsi" w:hAnsiTheme="minorHAnsi" w:cstheme="minorHAnsi"/>
                <w:b/>
              </w:rPr>
              <w:t>E</w:t>
            </w:r>
            <w:r w:rsidR="00B81351">
              <w:rPr>
                <w:rFonts w:asciiTheme="minorHAnsi" w:hAnsiTheme="minorHAnsi" w:cstheme="minorHAnsi"/>
                <w:b/>
              </w:rPr>
              <w:t>A</w:t>
            </w:r>
            <w:r w:rsidR="00B81351">
              <w:rPr>
                <w:rFonts w:asciiTheme="minorHAnsi" w:hAnsiTheme="minorHAnsi" w:cstheme="minorHAnsi"/>
              </w:rPr>
              <w:t xml:space="preserve"> no confirma la registración del medicamento.</w:t>
            </w:r>
          </w:p>
          <w:p w:rsidR="00FB1773" w:rsidRPr="00506739" w:rsidRDefault="003E513E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B1773">
              <w:rPr>
                <w:rFonts w:asciiTheme="minorHAnsi" w:hAnsiTheme="minorHAnsi" w:cstheme="minorHAnsi"/>
              </w:rPr>
              <w:t>-A.1. Se cancela caso de uso.</w:t>
            </w:r>
          </w:p>
        </w:tc>
      </w:tr>
      <w:tr w:rsidR="003E513E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513E" w:rsidRDefault="003E513E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 El sistema valida los datos ingresados y no son válidos.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6-A.1. El sistema informa la situación y solicita se reingresen los datos inválidos.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43889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3E513E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6-A.2.A.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43889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3E513E" w:rsidRPr="00C15209" w:rsidRDefault="003E513E" w:rsidP="003E513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6-A.2.B. Se cancela caso de uso.</w:t>
            </w: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B1773" w:rsidRDefault="00FB1773" w:rsidP="00EB078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registra </w:t>
            </w:r>
            <w:r w:rsidR="00EB0786">
              <w:rPr>
                <w:rFonts w:asciiTheme="minorHAnsi" w:hAnsiTheme="minorHAnsi" w:cstheme="minorHAnsi"/>
              </w:rPr>
              <w:t xml:space="preserve">el medicamento </w:t>
            </w:r>
            <w:r>
              <w:rPr>
                <w:rFonts w:asciiTheme="minorHAnsi" w:hAnsiTheme="minorHAnsi" w:cstheme="minorHAnsi"/>
              </w:rPr>
              <w:t>con los siguientes datos: nombre</w:t>
            </w:r>
            <w:r w:rsidR="00EB0786">
              <w:rPr>
                <w:rFonts w:asciiTheme="minorHAnsi" w:hAnsiTheme="minorHAnsi" w:cstheme="minorHAnsi"/>
              </w:rPr>
              <w:t>, descripción y la presentación.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B0786" w:rsidRPr="00EB0786" w:rsidRDefault="00FB1773" w:rsidP="00EB078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</w:t>
            </w:r>
            <w:r w:rsidR="00EB0786">
              <w:rPr>
                <w:rFonts w:asciiTheme="minorHAnsi" w:hAnsiTheme="minorHAnsi" w:cstheme="minorHAnsi"/>
              </w:rPr>
              <w:t xml:space="preserve"> CU.</w:t>
            </w:r>
          </w:p>
        </w:tc>
        <w:tc>
          <w:tcPr>
            <w:tcW w:w="4279" w:type="dxa"/>
            <w:gridSpan w:val="3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B1773" w:rsidRPr="00C15209" w:rsidRDefault="00FB1773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FB1773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FB1773" w:rsidRPr="00C15209" w:rsidRDefault="00FB1773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FB1773" w:rsidRPr="00C15209" w:rsidRDefault="00352B1A" w:rsidP="00352B1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26/10</w:t>
            </w:r>
            <w:r w:rsidR="00FB1773"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4921" w:type="dxa"/>
            <w:gridSpan w:val="6"/>
          </w:tcPr>
          <w:p w:rsidR="00FB1773" w:rsidRPr="00C15209" w:rsidRDefault="00FB1773" w:rsidP="00352B1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352B1A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609" w:type="dxa"/>
          </w:tcPr>
          <w:p w:rsidR="00FB1773" w:rsidRPr="00C15209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Fernandez</w:t>
            </w:r>
          </w:p>
        </w:tc>
      </w:tr>
      <w:tr w:rsidR="00352B1A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352B1A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352B1A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352B1A" w:rsidRDefault="00352B1A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352B1A" w:rsidRDefault="00352B1A" w:rsidP="00352B1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FB1773" w:rsidRPr="00F2427D" w:rsidRDefault="00FB1773" w:rsidP="00FB1773"/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4D1" w:rsidRDefault="006264D1" w:rsidP="003E2693">
      <w:pPr>
        <w:spacing w:line="240" w:lineRule="auto"/>
      </w:pPr>
      <w:r>
        <w:separator/>
      </w:r>
    </w:p>
  </w:endnote>
  <w:endnote w:type="continuationSeparator" w:id="0">
    <w:p w:rsidR="006264D1" w:rsidRDefault="006264D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C27C59" w:rsidP="00693A94">
    <w:pPr>
      <w:pStyle w:val="Piedepgina"/>
      <w:rPr>
        <w:rFonts w:asciiTheme="minorHAnsi" w:eastAsiaTheme="majorEastAsia" w:hAnsiTheme="minorHAnsi" w:cstheme="minorHAnsi"/>
      </w:rPr>
    </w:pPr>
    <w:r w:rsidRPr="00C27C59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C27C59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C27C59">
      <w:rPr>
        <w:rFonts w:asciiTheme="minorHAnsi" w:eastAsiaTheme="minorEastAsia" w:hAnsiTheme="minorHAnsi" w:cstheme="minorHAnsi"/>
        <w:b/>
      </w:rPr>
      <w:fldChar w:fldCharType="separate"/>
    </w:r>
    <w:r w:rsidR="00050834" w:rsidRPr="00050834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4D1" w:rsidRDefault="006264D1" w:rsidP="003E2693">
      <w:pPr>
        <w:spacing w:line="240" w:lineRule="auto"/>
      </w:pPr>
      <w:r>
        <w:separator/>
      </w:r>
    </w:p>
  </w:footnote>
  <w:footnote w:type="continuationSeparator" w:id="0">
    <w:p w:rsidR="006264D1" w:rsidRDefault="006264D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C27C59">
    <w:pPr>
      <w:pStyle w:val="Encabezado"/>
    </w:pPr>
    <w:r w:rsidRPr="00C27C59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1773"/>
    <w:rsid w:val="00024998"/>
    <w:rsid w:val="00050834"/>
    <w:rsid w:val="000E71A9"/>
    <w:rsid w:val="00150215"/>
    <w:rsid w:val="00163E17"/>
    <w:rsid w:val="0018284C"/>
    <w:rsid w:val="001C7463"/>
    <w:rsid w:val="00243889"/>
    <w:rsid w:val="00346D8C"/>
    <w:rsid w:val="00352B1A"/>
    <w:rsid w:val="003822EF"/>
    <w:rsid w:val="003B03F8"/>
    <w:rsid w:val="003B7057"/>
    <w:rsid w:val="003C41C0"/>
    <w:rsid w:val="003E2693"/>
    <w:rsid w:val="003E513E"/>
    <w:rsid w:val="0045433E"/>
    <w:rsid w:val="004561FE"/>
    <w:rsid w:val="004D202D"/>
    <w:rsid w:val="004D7A60"/>
    <w:rsid w:val="004E02DC"/>
    <w:rsid w:val="005D0E36"/>
    <w:rsid w:val="006264D1"/>
    <w:rsid w:val="00683CC0"/>
    <w:rsid w:val="00693A94"/>
    <w:rsid w:val="00744709"/>
    <w:rsid w:val="007B229C"/>
    <w:rsid w:val="00837332"/>
    <w:rsid w:val="008A5F23"/>
    <w:rsid w:val="008B0DD5"/>
    <w:rsid w:val="00A14A4B"/>
    <w:rsid w:val="00A3150C"/>
    <w:rsid w:val="00A3702D"/>
    <w:rsid w:val="00AB2A03"/>
    <w:rsid w:val="00B81351"/>
    <w:rsid w:val="00BD75BE"/>
    <w:rsid w:val="00C15209"/>
    <w:rsid w:val="00C26731"/>
    <w:rsid w:val="00C27C59"/>
    <w:rsid w:val="00C41AAB"/>
    <w:rsid w:val="00C905B2"/>
    <w:rsid w:val="00CC59C7"/>
    <w:rsid w:val="00D56FC5"/>
    <w:rsid w:val="00E239CB"/>
    <w:rsid w:val="00E85FCF"/>
    <w:rsid w:val="00E9099C"/>
    <w:rsid w:val="00EB0786"/>
    <w:rsid w:val="00F2427D"/>
    <w:rsid w:val="00F82349"/>
    <w:rsid w:val="00FB1773"/>
    <w:rsid w:val="00FB4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773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773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070D9-E74A-497C-A4ED-AF3CEEA8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67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14</cp:revision>
  <dcterms:created xsi:type="dcterms:W3CDTF">2013-06-23T14:13:00Z</dcterms:created>
  <dcterms:modified xsi:type="dcterms:W3CDTF">2013-11-09T14:30:00Z</dcterms:modified>
</cp:coreProperties>
</file>