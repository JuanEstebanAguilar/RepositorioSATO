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AD40F8" w:rsidRPr="00C15209" w:rsidRDefault="00AD40F8" w:rsidP="000D61C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</w:t>
            </w:r>
            <w:r w:rsidR="000D61C1">
              <w:rPr>
                <w:rFonts w:asciiTheme="minorHAnsi" w:hAnsiTheme="minorHAnsi" w:cstheme="minorHAnsi"/>
                <w:b/>
                <w:bCs/>
              </w:rPr>
              <w:t>Atención.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AD40F8" w:rsidRPr="00C15209" w:rsidRDefault="00AD40F8" w:rsidP="000D61C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Eliminar </w:t>
            </w:r>
            <w:r w:rsidR="000D61C1">
              <w:rPr>
                <w:rFonts w:asciiTheme="minorHAnsi" w:hAnsiTheme="minorHAnsi" w:cstheme="minorHAnsi"/>
              </w:rPr>
              <w:t>medicamento.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AD40F8" w:rsidRPr="00C15209" w:rsidRDefault="00AD40F8" w:rsidP="0063110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31101">
              <w:rPr>
                <w:rFonts w:asciiTheme="minorHAnsi" w:hAnsiTheme="minorHAnsi" w:cstheme="minorHAnsi"/>
              </w:rPr>
              <w:t>71</w:t>
            </w:r>
          </w:p>
        </w:tc>
      </w:tr>
      <w:tr w:rsidR="00AD40F8" w:rsidRPr="00F0495A" w:rsidTr="0016529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168F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A168F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A168F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A168F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A168F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A168F7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20"/>
                <w:szCs w:val="20"/>
              </w:rPr>
            </w:r>
            <w:r w:rsidR="00A168F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168F7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A168F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20"/>
                <w:szCs w:val="20"/>
              </w:rPr>
            </w:r>
            <w:r w:rsidR="00A168F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A168F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A168F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A168F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</w:r>
            <w:r w:rsidR="00A168F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168F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A168F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168F7">
              <w:rPr>
                <w:rFonts w:asciiTheme="minorHAnsi" w:hAnsiTheme="minorHAnsi" w:cstheme="minorHAnsi"/>
              </w:rPr>
            </w:r>
            <w:r w:rsidR="00A168F7">
              <w:rPr>
                <w:rFonts w:asciiTheme="minorHAnsi" w:hAnsiTheme="minorHAnsi" w:cstheme="minorHAnsi"/>
              </w:rPr>
              <w:fldChar w:fldCharType="separate"/>
            </w:r>
            <w:r w:rsidR="00A168F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las especialidades de los profe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>sionales para eliminar.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AD40F8" w:rsidRPr="00F0495A" w:rsidTr="0016529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AD40F8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D40F8" w:rsidRPr="000D61C1" w:rsidRDefault="00AD40F8" w:rsidP="000D61C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D61C1">
              <w:rPr>
                <w:rFonts w:asciiTheme="minorHAnsi" w:hAnsiTheme="minorHAnsi" w:cstheme="minorHAnsi"/>
                <w:b/>
                <w:bCs/>
              </w:rPr>
              <w:t>el medicamento.</w:t>
            </w:r>
          </w:p>
        </w:tc>
      </w:tr>
      <w:tr w:rsidR="00AD40F8" w:rsidRPr="00F0495A" w:rsidTr="0016529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D40F8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AD40F8" w:rsidRPr="008A0929" w:rsidRDefault="000D61C1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no confirma la eliminación del medicamento.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Pr="00C15209" w:rsidRDefault="00AD40F8" w:rsidP="0016529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Pr="00C15209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</w:t>
            </w:r>
            <w:r w:rsidR="000D61C1">
              <w:rPr>
                <w:rFonts w:asciiTheme="minorHAnsi" w:hAnsiTheme="minorHAnsi" w:cstheme="minorHAnsi"/>
              </w:rPr>
              <w:t xml:space="preserve">Atención </w:t>
            </w: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 w:rsidR="000D61C1">
              <w:rPr>
                <w:rFonts w:asciiTheme="minorHAnsi" w:hAnsiTheme="minorHAnsi" w:cstheme="minorHAnsi"/>
              </w:rPr>
              <w:t xml:space="preserve">) selecciona un medicamento </w:t>
            </w:r>
            <w:r>
              <w:rPr>
                <w:rFonts w:asciiTheme="minorHAnsi" w:hAnsiTheme="minorHAnsi" w:cstheme="minorHAnsi"/>
              </w:rPr>
              <w:t xml:space="preserve"> para eliminar.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0D61C1">
              <w:rPr>
                <w:rFonts w:asciiTheme="minorHAnsi" w:hAnsiTheme="minorHAnsi" w:cstheme="minorHAnsi"/>
              </w:rPr>
              <w:t>los datos del medicamento.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la opción para eliminar un</w:t>
            </w:r>
            <w:r w:rsidR="000D61C1">
              <w:rPr>
                <w:rFonts w:asciiTheme="minorHAnsi" w:hAnsiTheme="minorHAnsi" w:cstheme="minorHAnsi"/>
              </w:rPr>
              <w:t xml:space="preserve"> medicamento.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</w:t>
            </w:r>
            <w:r w:rsidR="000D61C1">
              <w:rPr>
                <w:rFonts w:asciiTheme="minorHAnsi" w:hAnsiTheme="minorHAnsi" w:cstheme="minorHAnsi"/>
              </w:rPr>
              <w:t>l medicamento.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confirma la eliminación de</w:t>
            </w:r>
            <w:r w:rsidR="000D61C1">
              <w:rPr>
                <w:rFonts w:asciiTheme="minorHAnsi" w:hAnsiTheme="minorHAnsi" w:cstheme="minorHAnsi"/>
              </w:rPr>
              <w:t>l medicamento.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="000D61C1">
              <w:rPr>
                <w:rFonts w:asciiTheme="minorHAnsi" w:hAnsiTheme="minorHAnsi" w:cstheme="minorHAnsi"/>
              </w:rPr>
              <w:t>o confirma la eliminación del medicamento.</w:t>
            </w:r>
          </w:p>
          <w:p w:rsidR="00AD40F8" w:rsidRPr="0050673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 la especialidad.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BF37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BF3781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AD40F8" w:rsidRPr="00C15209" w:rsidRDefault="008019D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Use Case de Generalización: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AD40F8" w:rsidRPr="00C15209" w:rsidRDefault="000D61C1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26/10/13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0D61C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0D61C1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AD40F8" w:rsidRPr="00C15209" w:rsidRDefault="000D61C1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4CD" w:rsidRDefault="00A014CD" w:rsidP="003E2693">
      <w:pPr>
        <w:spacing w:line="240" w:lineRule="auto"/>
      </w:pPr>
      <w:r>
        <w:separator/>
      </w:r>
    </w:p>
  </w:endnote>
  <w:endnote w:type="continuationSeparator" w:id="0">
    <w:p w:rsidR="00A014CD" w:rsidRDefault="00A014CD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A168F7" w:rsidP="00693A94">
    <w:pPr>
      <w:pStyle w:val="Piedepgina"/>
      <w:rPr>
        <w:rFonts w:asciiTheme="minorHAnsi" w:eastAsiaTheme="majorEastAsia" w:hAnsiTheme="minorHAnsi" w:cstheme="minorHAnsi"/>
      </w:rPr>
    </w:pPr>
    <w:r w:rsidRPr="00A168F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 xml:space="preserve">: Aguilar, </w:t>
    </w:r>
    <w:proofErr w:type="spellStart"/>
    <w:r w:rsidR="00BD75BE" w:rsidRPr="00693A94">
      <w:rPr>
        <w:rFonts w:asciiTheme="minorHAnsi" w:eastAsiaTheme="majorEastAsia" w:hAnsiTheme="minorHAnsi" w:cstheme="minorHAnsi"/>
      </w:rPr>
      <w:t>Aoki</w:t>
    </w:r>
    <w:proofErr w:type="spellEnd"/>
    <w:r w:rsidR="00BD75BE" w:rsidRPr="00693A94">
      <w:rPr>
        <w:rFonts w:asciiTheme="minorHAnsi" w:eastAsiaTheme="majorEastAsia" w:hAnsiTheme="minorHAnsi" w:cstheme="minorHAnsi"/>
      </w:rPr>
      <w:t>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A168F7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A168F7">
      <w:rPr>
        <w:rFonts w:asciiTheme="minorHAnsi" w:eastAsiaTheme="minorEastAsia" w:hAnsiTheme="minorHAnsi" w:cstheme="minorHAnsi"/>
        <w:b/>
      </w:rPr>
      <w:fldChar w:fldCharType="separate"/>
    </w:r>
    <w:r w:rsidR="00BF3781" w:rsidRPr="00BF3781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4CD" w:rsidRDefault="00A014CD" w:rsidP="003E2693">
      <w:pPr>
        <w:spacing w:line="240" w:lineRule="auto"/>
      </w:pPr>
      <w:r>
        <w:separator/>
      </w:r>
    </w:p>
  </w:footnote>
  <w:footnote w:type="continuationSeparator" w:id="0">
    <w:p w:rsidR="00A014CD" w:rsidRDefault="00A014CD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A168F7">
    <w:pPr>
      <w:pStyle w:val="Encabezado"/>
    </w:pPr>
    <w:r w:rsidRPr="00A168F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58CE"/>
    <w:rsid w:val="000A294C"/>
    <w:rsid w:val="000D61C1"/>
    <w:rsid w:val="000E71A9"/>
    <w:rsid w:val="00150215"/>
    <w:rsid w:val="00163E17"/>
    <w:rsid w:val="0018284C"/>
    <w:rsid w:val="001C7463"/>
    <w:rsid w:val="002673B5"/>
    <w:rsid w:val="00346D8C"/>
    <w:rsid w:val="003822EF"/>
    <w:rsid w:val="003B7057"/>
    <w:rsid w:val="003C41C0"/>
    <w:rsid w:val="003E2693"/>
    <w:rsid w:val="0045433E"/>
    <w:rsid w:val="004D7A60"/>
    <w:rsid w:val="0050536F"/>
    <w:rsid w:val="00561BC2"/>
    <w:rsid w:val="005C0EEB"/>
    <w:rsid w:val="00631101"/>
    <w:rsid w:val="00683CC0"/>
    <w:rsid w:val="00693A94"/>
    <w:rsid w:val="007B229C"/>
    <w:rsid w:val="007D7934"/>
    <w:rsid w:val="008019D8"/>
    <w:rsid w:val="00836A09"/>
    <w:rsid w:val="008B0DD5"/>
    <w:rsid w:val="00A014CD"/>
    <w:rsid w:val="00A14A4B"/>
    <w:rsid w:val="00A168F7"/>
    <w:rsid w:val="00A3150C"/>
    <w:rsid w:val="00A3702D"/>
    <w:rsid w:val="00AB2A03"/>
    <w:rsid w:val="00AD40F8"/>
    <w:rsid w:val="00BB2B31"/>
    <w:rsid w:val="00BD75BE"/>
    <w:rsid w:val="00BF3781"/>
    <w:rsid w:val="00C15209"/>
    <w:rsid w:val="00C26731"/>
    <w:rsid w:val="00C658CE"/>
    <w:rsid w:val="00C905B2"/>
    <w:rsid w:val="00CB4A39"/>
    <w:rsid w:val="00CC59C7"/>
    <w:rsid w:val="00E2245C"/>
    <w:rsid w:val="00E239CB"/>
    <w:rsid w:val="00E85FCF"/>
    <w:rsid w:val="00F2427D"/>
    <w:rsid w:val="00F82349"/>
    <w:rsid w:val="00FC3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0F8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0F8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521BF-B47A-4ED4-8820-8203E372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83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10</cp:revision>
  <dcterms:created xsi:type="dcterms:W3CDTF">2013-06-23T14:00:00Z</dcterms:created>
  <dcterms:modified xsi:type="dcterms:W3CDTF">2013-11-09T19:46:00Z</dcterms:modified>
</cp:coreProperties>
</file>