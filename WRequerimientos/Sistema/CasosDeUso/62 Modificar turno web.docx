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595F9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595F9F">
              <w:rPr>
                <w:rFonts w:asciiTheme="minorHAnsi" w:hAnsiTheme="minorHAnsi" w:cstheme="minorHAnsi"/>
              </w:rPr>
              <w:t>Modificar</w:t>
            </w:r>
            <w:r w:rsidR="004F37C1">
              <w:rPr>
                <w:rFonts w:asciiTheme="minorHAnsi" w:hAnsiTheme="minorHAnsi" w:cstheme="minorHAnsi"/>
              </w:rPr>
              <w:t xml:space="preserve"> T</w:t>
            </w:r>
            <w:r w:rsidR="00F71FF8">
              <w:rPr>
                <w:rFonts w:asciiTheme="minorHAnsi" w:hAnsiTheme="minorHAnsi" w:cstheme="minorHAnsi"/>
              </w:rPr>
              <w:t>urno w</w:t>
            </w:r>
            <w:r w:rsidR="0035000C">
              <w:rPr>
                <w:rFonts w:asciiTheme="minorHAnsi" w:hAnsiTheme="minorHAnsi" w:cstheme="minorHAnsi"/>
              </w:rPr>
              <w:t>eb</w:t>
            </w:r>
            <w:r w:rsidR="00F71FF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035AF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035AF7">
              <w:rPr>
                <w:rFonts w:asciiTheme="minorHAnsi" w:hAnsiTheme="minorHAnsi" w:cstheme="minorHAnsi"/>
              </w:rPr>
              <w:t>62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8086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1264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80861">
              <w:rPr>
                <w:rFonts w:asciiTheme="minorHAnsi" w:hAnsiTheme="minorHAnsi" w:cstheme="minorHAnsi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</w:rPr>
            </w:r>
            <w:r w:rsidR="0051264E">
              <w:rPr>
                <w:rFonts w:asciiTheme="minorHAnsi" w:hAnsiTheme="minorHAnsi" w:cstheme="minorHAnsi"/>
              </w:rPr>
              <w:fldChar w:fldCharType="separate"/>
            </w:r>
            <w:r w:rsidR="0051264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51264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</w:rPr>
            </w:r>
            <w:r w:rsidR="0051264E">
              <w:rPr>
                <w:rFonts w:asciiTheme="minorHAnsi" w:hAnsiTheme="minorHAnsi" w:cstheme="minorHAnsi"/>
              </w:rPr>
              <w:fldChar w:fldCharType="separate"/>
            </w:r>
            <w:r w:rsidR="0051264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51264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</w:rPr>
            </w:r>
            <w:r w:rsidR="0051264E">
              <w:rPr>
                <w:rFonts w:asciiTheme="minorHAnsi" w:hAnsiTheme="minorHAnsi" w:cstheme="minorHAnsi"/>
              </w:rPr>
              <w:fldChar w:fldCharType="separate"/>
            </w:r>
            <w:r w:rsidR="0051264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8E2F2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51264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E2F24">
              <w:rPr>
                <w:rFonts w:asciiTheme="minorHAnsi" w:hAnsiTheme="minorHAnsi" w:cstheme="minorHAnsi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</w:rPr>
            </w:r>
            <w:r w:rsidR="0051264E">
              <w:rPr>
                <w:rFonts w:asciiTheme="minorHAnsi" w:hAnsiTheme="minorHAnsi" w:cstheme="minorHAnsi"/>
              </w:rPr>
              <w:fldChar w:fldCharType="separate"/>
            </w:r>
            <w:r w:rsidR="0051264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51264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</w:rPr>
            </w:r>
            <w:r w:rsidR="0051264E">
              <w:rPr>
                <w:rFonts w:asciiTheme="minorHAnsi" w:hAnsiTheme="minorHAnsi" w:cstheme="minorHAnsi"/>
              </w:rPr>
              <w:fldChar w:fldCharType="separate"/>
            </w:r>
            <w:r w:rsidR="0051264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8E2F2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51264E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5"/>
            <w:r w:rsidR="008E2F24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  <w:sz w:val="20"/>
                <w:szCs w:val="20"/>
              </w:rPr>
            </w:r>
            <w:r w:rsidR="0051264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1264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51264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  <w:sz w:val="20"/>
                <w:szCs w:val="20"/>
              </w:rPr>
            </w:r>
            <w:r w:rsidR="0051264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1264E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F71FF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5126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126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1FF8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1FF8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5126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126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5126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</w:r>
            <w:r w:rsidR="0051264E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1264E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530BF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71FF8">
              <w:rPr>
                <w:rFonts w:asciiTheme="minorHAnsi" w:hAnsiTheme="minorHAnsi" w:cstheme="minorHAnsi"/>
              </w:rPr>
              <w:t>Paciente Web (</w:t>
            </w:r>
            <w:r w:rsidR="00F71FF8">
              <w:rPr>
                <w:rFonts w:asciiTheme="minorHAnsi" w:hAnsiTheme="minorHAnsi" w:cstheme="minorHAnsi"/>
                <w:b/>
              </w:rPr>
              <w:t>P</w:t>
            </w:r>
            <w:r w:rsidR="00F71FF8" w:rsidRPr="00F174BB">
              <w:rPr>
                <w:rFonts w:asciiTheme="minorHAnsi" w:hAnsiTheme="minorHAnsi" w:cstheme="minorHAnsi"/>
                <w:b/>
              </w:rPr>
              <w:t>W</w:t>
            </w:r>
            <w:r w:rsidR="00F71FF8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8E2F2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1264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E2F24">
              <w:rPr>
                <w:rFonts w:asciiTheme="minorHAnsi" w:hAnsiTheme="minorHAnsi" w:cstheme="minorHAnsi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</w:rPr>
            </w:r>
            <w:r w:rsidR="0051264E">
              <w:rPr>
                <w:rFonts w:asciiTheme="minorHAnsi" w:hAnsiTheme="minorHAnsi" w:cstheme="minorHAnsi"/>
              </w:rPr>
              <w:fldChar w:fldCharType="separate"/>
            </w:r>
            <w:r w:rsidR="0051264E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51264E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1264E">
              <w:rPr>
                <w:rFonts w:asciiTheme="minorHAnsi" w:hAnsiTheme="minorHAnsi" w:cstheme="minorHAnsi"/>
              </w:rPr>
            </w:r>
            <w:r w:rsidR="0051264E">
              <w:rPr>
                <w:rFonts w:asciiTheme="minorHAnsi" w:hAnsiTheme="minorHAnsi" w:cstheme="minorHAnsi"/>
              </w:rPr>
              <w:fldChar w:fldCharType="separate"/>
            </w:r>
            <w:r w:rsidR="0051264E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CF01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F018C">
              <w:rPr>
                <w:rFonts w:asciiTheme="minorHAnsi" w:hAnsiTheme="minorHAnsi" w:cstheme="minorHAnsi"/>
              </w:rPr>
              <w:t>Registrar vía web las modificaciones a un turno ya asignado.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6E3B46" w:rsidRPr="006E3B46" w:rsidRDefault="00C15209" w:rsidP="006E3B46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bookmarkStart w:id="1" w:name="_GoBack"/>
            <w:bookmarkEnd w:id="1"/>
          </w:p>
          <w:p w:rsidR="00327E25" w:rsidRPr="0035000C" w:rsidRDefault="004C0141" w:rsidP="00380861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registro via web la modificación de un turno para el paciente.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27E25" w:rsidRPr="00327E25" w:rsidRDefault="00380861" w:rsidP="008E2F24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380861">
              <w:rPr>
                <w:rFonts w:asciiTheme="minorHAnsi" w:hAnsiTheme="minorHAnsi" w:cstheme="minorHAnsi"/>
                <w:b/>
                <w:bCs/>
              </w:rPr>
              <w:t>El PW no confirma la modificación del turno.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A924E3" w:rsidP="0035000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cuando el </w:t>
            </w:r>
            <w:r w:rsidR="0035000C">
              <w:rPr>
                <w:rFonts w:asciiTheme="minorHAnsi" w:hAnsiTheme="minorHAnsi" w:cstheme="minorHAnsi"/>
              </w:rPr>
              <w:t>Paciente Web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="0035000C">
              <w:rPr>
                <w:rFonts w:asciiTheme="minorHAnsi" w:hAnsiTheme="minorHAnsi" w:cstheme="minorHAnsi"/>
                <w:b/>
              </w:rPr>
              <w:t>PW</w:t>
            </w:r>
            <w:r w:rsidR="0035000C">
              <w:rPr>
                <w:rFonts w:asciiTheme="minorHAnsi" w:hAnsiTheme="minorHAnsi" w:cstheme="minorHAnsi"/>
              </w:rPr>
              <w:t xml:space="preserve">) selecciona la opción </w:t>
            </w:r>
            <w:r w:rsidR="003478E7">
              <w:rPr>
                <w:rFonts w:asciiTheme="minorHAnsi" w:hAnsiTheme="minorHAnsi" w:cstheme="minorHAnsi"/>
              </w:rPr>
              <w:t>modificar</w:t>
            </w:r>
            <w:r w:rsidR="0035000C">
              <w:rPr>
                <w:rFonts w:asciiTheme="minorHAnsi" w:hAnsiTheme="minorHAnsi" w:cstheme="minorHAnsi"/>
              </w:rPr>
              <w:t xml:space="preserve"> los turno.</w:t>
            </w:r>
            <w:r w:rsidR="00C15209" w:rsidRPr="00C15209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478E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78E7" w:rsidRDefault="003478E7" w:rsidP="0035000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</w:t>
            </w:r>
            <w:r w:rsidR="008E5463">
              <w:rPr>
                <w:rFonts w:asciiTheme="minorHAnsi" w:hAnsiTheme="minorHAnsi" w:cstheme="minorHAnsi"/>
              </w:rPr>
              <w:t xml:space="preserve">todos </w:t>
            </w:r>
            <w:r>
              <w:rPr>
                <w:rFonts w:asciiTheme="minorHAnsi" w:hAnsiTheme="minorHAnsi" w:cstheme="minorHAnsi"/>
              </w:rPr>
              <w:t>los datos de</w:t>
            </w:r>
            <w:r w:rsidR="0035000C">
              <w:rPr>
                <w:rFonts w:asciiTheme="minorHAnsi" w:hAnsiTheme="minorHAnsi" w:cstheme="minorHAnsi"/>
              </w:rPr>
              <w:t>l turno seleccionado: paciente, profesional, práctica/s, fecha del turno, hora de inicio y comentario.</w:t>
            </w:r>
          </w:p>
        </w:tc>
        <w:tc>
          <w:tcPr>
            <w:tcW w:w="4279" w:type="dxa"/>
            <w:gridSpan w:val="3"/>
          </w:tcPr>
          <w:p w:rsidR="003478E7" w:rsidRPr="00C15209" w:rsidRDefault="003478E7" w:rsidP="001F610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Default="003478E7" w:rsidP="003478E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35000C">
              <w:rPr>
                <w:rFonts w:asciiTheme="minorHAnsi" w:hAnsiTheme="minorHAnsi" w:cstheme="minorHAnsi"/>
              </w:rPr>
              <w:t>solicita modificar los datos del turno.</w:t>
            </w:r>
          </w:p>
          <w:p w:rsidR="003478E7" w:rsidRPr="00C15209" w:rsidRDefault="003478E7" w:rsidP="003478E7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279" w:type="dxa"/>
            <w:gridSpan w:val="3"/>
          </w:tcPr>
          <w:p w:rsidR="002118EB" w:rsidRPr="00175A8F" w:rsidRDefault="002118EB" w:rsidP="00E3107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0F02E3" w:rsidP="0035000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5000C">
              <w:rPr>
                <w:rFonts w:asciiTheme="minorHAnsi" w:hAnsiTheme="minorHAnsi" w:cstheme="minorHAnsi"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modifica </w:t>
            </w:r>
            <w:r w:rsidR="0035000C">
              <w:rPr>
                <w:rFonts w:asciiTheme="minorHAnsi" w:hAnsiTheme="minorHAnsi" w:cstheme="minorHAnsi"/>
              </w:rPr>
              <w:t>los datos d</w:t>
            </w:r>
            <w:r>
              <w:rPr>
                <w:rFonts w:asciiTheme="minorHAnsi" w:hAnsiTheme="minorHAnsi" w:cstheme="minorHAnsi"/>
              </w:rPr>
              <w:t>el turno</w:t>
            </w:r>
            <w:r w:rsidR="0035000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31071" w:rsidRPr="00C15209" w:rsidRDefault="00E31071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D1C4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1C4A" w:rsidRPr="00C15209" w:rsidRDefault="004D1C4A" w:rsidP="000F02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0F02E3">
              <w:rPr>
                <w:rFonts w:asciiTheme="minorHAnsi" w:hAnsiTheme="minorHAnsi" w:cstheme="minorHAnsi"/>
              </w:rPr>
              <w:t>la modificación</w:t>
            </w:r>
            <w:r>
              <w:rPr>
                <w:rFonts w:asciiTheme="minorHAnsi" w:hAnsiTheme="minorHAnsi" w:cstheme="minorHAnsi"/>
              </w:rPr>
              <w:t xml:space="preserve"> de</w:t>
            </w:r>
            <w:r w:rsidR="0035000C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 xml:space="preserve"> turno</w:t>
            </w:r>
            <w:r w:rsidR="0035000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D1C4A" w:rsidRDefault="004D1C4A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D1C4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1C4A" w:rsidRPr="00C15209" w:rsidRDefault="004D1C4A" w:rsidP="0035000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5000C">
              <w:rPr>
                <w:rFonts w:asciiTheme="minorHAnsi" w:hAnsiTheme="minorHAnsi" w:cstheme="minorHAnsi"/>
              </w:rPr>
              <w:t xml:space="preserve">PW </w:t>
            </w:r>
            <w:r>
              <w:rPr>
                <w:rFonts w:asciiTheme="minorHAnsi" w:hAnsiTheme="minorHAnsi" w:cstheme="minorHAnsi"/>
              </w:rPr>
              <w:t xml:space="preserve">confirma </w:t>
            </w:r>
            <w:r w:rsidR="000F02E3">
              <w:rPr>
                <w:rFonts w:asciiTheme="minorHAnsi" w:hAnsiTheme="minorHAnsi" w:cstheme="minorHAnsi"/>
              </w:rPr>
              <w:t xml:space="preserve">la </w:t>
            </w:r>
            <w:r w:rsidR="008E5463">
              <w:rPr>
                <w:rFonts w:asciiTheme="minorHAnsi" w:hAnsiTheme="minorHAnsi" w:cstheme="minorHAnsi"/>
              </w:rPr>
              <w:t>modificación</w:t>
            </w:r>
            <w:r w:rsidR="000F02E3">
              <w:rPr>
                <w:rFonts w:asciiTheme="minorHAnsi" w:hAnsiTheme="minorHAnsi" w:cstheme="minorHAnsi"/>
              </w:rPr>
              <w:t xml:space="preserve"> del </w:t>
            </w:r>
            <w:r>
              <w:rPr>
                <w:rFonts w:asciiTheme="minorHAnsi" w:hAnsiTheme="minorHAnsi" w:cstheme="minorHAnsi"/>
              </w:rPr>
              <w:t>turno</w:t>
            </w:r>
            <w:r w:rsidR="0035000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D1C4A" w:rsidRDefault="008E2F24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1D1117">
              <w:rPr>
                <w:rFonts w:asciiTheme="minorHAnsi" w:hAnsiTheme="minorHAnsi" w:cstheme="minorHAnsi"/>
              </w:rPr>
              <w:t>-</w:t>
            </w:r>
            <w:r w:rsidR="0035000C">
              <w:rPr>
                <w:rFonts w:asciiTheme="minorHAnsi" w:hAnsiTheme="minorHAnsi" w:cstheme="minorHAnsi"/>
              </w:rPr>
              <w:t>A. El PW</w:t>
            </w:r>
            <w:r w:rsidR="00042133">
              <w:rPr>
                <w:rFonts w:asciiTheme="minorHAnsi" w:hAnsiTheme="minorHAnsi" w:cstheme="minorHAnsi"/>
              </w:rPr>
              <w:t xml:space="preserve"> no confirma </w:t>
            </w:r>
            <w:r w:rsidR="008E5463">
              <w:rPr>
                <w:rFonts w:asciiTheme="minorHAnsi" w:hAnsiTheme="minorHAnsi" w:cstheme="minorHAnsi"/>
              </w:rPr>
              <w:t xml:space="preserve">la modificación del </w:t>
            </w:r>
            <w:r w:rsidR="00042133">
              <w:rPr>
                <w:rFonts w:asciiTheme="minorHAnsi" w:hAnsiTheme="minorHAnsi" w:cstheme="minorHAnsi"/>
              </w:rPr>
              <w:t>turno</w:t>
            </w:r>
            <w:r w:rsidR="0035000C">
              <w:rPr>
                <w:rFonts w:asciiTheme="minorHAnsi" w:hAnsiTheme="minorHAnsi" w:cstheme="minorHAnsi"/>
              </w:rPr>
              <w:t>.</w:t>
            </w:r>
          </w:p>
          <w:p w:rsidR="00042133" w:rsidRDefault="008E2F24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042133">
              <w:rPr>
                <w:rFonts w:asciiTheme="minorHAnsi" w:hAnsiTheme="minorHAnsi" w:cstheme="minorHAnsi"/>
              </w:rPr>
              <w:t>-A.1. Se cancela el CU</w:t>
            </w:r>
            <w:r w:rsidR="0035000C">
              <w:rPr>
                <w:rFonts w:asciiTheme="minorHAnsi" w:hAnsiTheme="minorHAnsi" w:cstheme="minorHAnsi"/>
              </w:rPr>
              <w:t>.</w:t>
            </w:r>
          </w:p>
        </w:tc>
      </w:tr>
      <w:tr w:rsidR="004D1C4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1C4A" w:rsidRPr="00C15209" w:rsidRDefault="004D1C4A" w:rsidP="0035000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35000C">
              <w:rPr>
                <w:rFonts w:asciiTheme="minorHAnsi" w:hAnsiTheme="minorHAnsi" w:cstheme="minorHAnsi"/>
              </w:rPr>
              <w:t>modifica el turno con los siguientes datos: paciente, profesional, práctica/s, fecha del turno, hora de inicio y comentario.</w:t>
            </w:r>
          </w:p>
        </w:tc>
        <w:tc>
          <w:tcPr>
            <w:tcW w:w="4279" w:type="dxa"/>
            <w:gridSpan w:val="3"/>
          </w:tcPr>
          <w:p w:rsidR="004D1C4A" w:rsidRDefault="004D1C4A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4F37C1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CU</w:t>
            </w:r>
            <w:r w:rsidR="0038086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4D1C4A" w:rsidRPr="00C15209" w:rsidRDefault="004D1C4A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  <w:p w:rsidR="004F37C1" w:rsidRDefault="00890D23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Paso 3</w:t>
            </w:r>
            <w:r w:rsidR="004F37C1">
              <w:rPr>
                <w:rFonts w:asciiTheme="minorHAnsi" w:hAnsiTheme="minorHAnsi" w:cstheme="minorHAnsi"/>
                <w:b/>
                <w:bCs/>
              </w:rPr>
              <w:t xml:space="preserve"> – El sistema verifica que </w:t>
            </w:r>
            <w:r>
              <w:rPr>
                <w:rFonts w:asciiTheme="minorHAnsi" w:hAnsiTheme="minorHAnsi" w:cstheme="minorHAnsi"/>
                <w:b/>
                <w:bCs/>
              </w:rPr>
              <w:t>se seleccione búsqueda del turno que se desea modificar</w:t>
            </w:r>
          </w:p>
          <w:p w:rsidR="002118EB" w:rsidRPr="00C15209" w:rsidRDefault="002118EB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Requerimientos no Funcionales Asociados: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2118E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="002118EB">
              <w:rPr>
                <w:rFonts w:asciiTheme="minorHAnsi" w:hAnsiTheme="minorHAnsi" w:cstheme="minorHAnsi"/>
                <w:b/>
                <w:bCs/>
              </w:rPr>
              <w:t>Registrar turno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15209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C15209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C15209" w:rsidRPr="00C15209" w:rsidRDefault="00530BFA" w:rsidP="00A540F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A540F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8F29D3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8F29D3" w:rsidRDefault="008F29D3" w:rsidP="002535A4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2535A4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2535A4" w:rsidRPr="00F0495A" w:rsidTr="006C6757">
        <w:trPr>
          <w:cantSplit/>
          <w:tblCellSpacing w:w="20" w:type="dxa"/>
          <w:jc w:val="center"/>
        </w:trPr>
        <w:tc>
          <w:tcPr>
            <w:tcW w:w="1014" w:type="dxa"/>
          </w:tcPr>
          <w:p w:rsidR="002535A4" w:rsidRDefault="002535A4" w:rsidP="006C675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2535A4" w:rsidRDefault="002535A4" w:rsidP="006C675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523" w:type="dxa"/>
            <w:gridSpan w:val="6"/>
          </w:tcPr>
          <w:p w:rsidR="002535A4" w:rsidRDefault="002535A4" w:rsidP="006C675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2535A4" w:rsidRDefault="002535A4" w:rsidP="006C675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  <w:tr w:rsidR="008F29D3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F29D3" w:rsidRPr="00C15209" w:rsidRDefault="008F29D3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8F29D3" w:rsidRPr="00C15209" w:rsidRDefault="008F29D3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8F29D3" w:rsidRPr="00C15209" w:rsidRDefault="008F29D3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8F29D3" w:rsidRPr="00C15209" w:rsidRDefault="008F29D3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082" w:rsidRDefault="00025082" w:rsidP="003E2693">
      <w:pPr>
        <w:spacing w:line="240" w:lineRule="auto"/>
      </w:pPr>
      <w:r>
        <w:separator/>
      </w:r>
    </w:p>
  </w:endnote>
  <w:endnote w:type="continuationSeparator" w:id="0">
    <w:p w:rsidR="00025082" w:rsidRDefault="00025082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>: Aguilar, Aoki,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51264E" w:rsidRPr="0051264E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51264E" w:rsidRPr="0051264E">
      <w:rPr>
        <w:rFonts w:asciiTheme="minorHAnsi" w:eastAsiaTheme="minorEastAsia" w:hAnsiTheme="minorHAnsi" w:cstheme="minorBidi"/>
        <w:b/>
      </w:rPr>
      <w:fldChar w:fldCharType="separate"/>
    </w:r>
    <w:r w:rsidR="00035AF7" w:rsidRPr="00035AF7">
      <w:rPr>
        <w:rFonts w:asciiTheme="majorHAnsi" w:eastAsiaTheme="majorEastAsia" w:hAnsiTheme="majorHAnsi" w:cstheme="majorBidi"/>
        <w:b/>
        <w:noProof/>
        <w:lang w:val="es-ES"/>
      </w:rPr>
      <w:t>1</w:t>
    </w:r>
    <w:r w:rsidR="0051264E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082" w:rsidRDefault="00025082" w:rsidP="003E2693">
      <w:pPr>
        <w:spacing w:line="240" w:lineRule="auto"/>
      </w:pPr>
      <w:r>
        <w:separator/>
      </w:r>
    </w:p>
  </w:footnote>
  <w:footnote w:type="continuationSeparator" w:id="0">
    <w:p w:rsidR="00025082" w:rsidRDefault="00025082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51264E">
    <w:pPr>
      <w:pStyle w:val="Encabezado"/>
    </w:pPr>
    <w:r w:rsidRPr="0051264E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2049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5A11ED3"/>
    <w:multiLevelType w:val="hybridMultilevel"/>
    <w:tmpl w:val="C9C8772C"/>
    <w:lvl w:ilvl="0" w:tplc="83B685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3"/>
  </w:num>
  <w:num w:numId="5">
    <w:abstractNumId w:val="19"/>
  </w:num>
  <w:num w:numId="6">
    <w:abstractNumId w:val="15"/>
  </w:num>
  <w:num w:numId="7">
    <w:abstractNumId w:val="7"/>
  </w:num>
  <w:num w:numId="8">
    <w:abstractNumId w:val="9"/>
  </w:num>
  <w:num w:numId="9">
    <w:abstractNumId w:val="3"/>
  </w:num>
  <w:num w:numId="10">
    <w:abstractNumId w:val="17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5E2E"/>
    <w:rsid w:val="00025082"/>
    <w:rsid w:val="00035AF7"/>
    <w:rsid w:val="00042133"/>
    <w:rsid w:val="000E71A9"/>
    <w:rsid w:val="000F02E3"/>
    <w:rsid w:val="001262BD"/>
    <w:rsid w:val="00150215"/>
    <w:rsid w:val="00163E17"/>
    <w:rsid w:val="00175A8F"/>
    <w:rsid w:val="0018284C"/>
    <w:rsid w:val="001960AC"/>
    <w:rsid w:val="001A21BB"/>
    <w:rsid w:val="001C7463"/>
    <w:rsid w:val="001D1117"/>
    <w:rsid w:val="001F6101"/>
    <w:rsid w:val="002118EB"/>
    <w:rsid w:val="002535A4"/>
    <w:rsid w:val="0026789F"/>
    <w:rsid w:val="00287167"/>
    <w:rsid w:val="0029775C"/>
    <w:rsid w:val="002D3589"/>
    <w:rsid w:val="00327E25"/>
    <w:rsid w:val="00346D8C"/>
    <w:rsid w:val="003478E7"/>
    <w:rsid w:val="0035000C"/>
    <w:rsid w:val="00355E2E"/>
    <w:rsid w:val="003765CA"/>
    <w:rsid w:val="00380861"/>
    <w:rsid w:val="003822EF"/>
    <w:rsid w:val="003C41C0"/>
    <w:rsid w:val="003E2693"/>
    <w:rsid w:val="004C0141"/>
    <w:rsid w:val="004D1C4A"/>
    <w:rsid w:val="004D7554"/>
    <w:rsid w:val="004F37C1"/>
    <w:rsid w:val="0051264E"/>
    <w:rsid w:val="00530BFA"/>
    <w:rsid w:val="00586026"/>
    <w:rsid w:val="00595F9F"/>
    <w:rsid w:val="005E1A90"/>
    <w:rsid w:val="0061329B"/>
    <w:rsid w:val="00683CC0"/>
    <w:rsid w:val="006E3B46"/>
    <w:rsid w:val="007B229C"/>
    <w:rsid w:val="007D4C39"/>
    <w:rsid w:val="00890D23"/>
    <w:rsid w:val="008A437A"/>
    <w:rsid w:val="008B0DD5"/>
    <w:rsid w:val="008E2F24"/>
    <w:rsid w:val="008E5463"/>
    <w:rsid w:val="008F29D3"/>
    <w:rsid w:val="00906376"/>
    <w:rsid w:val="009F2C04"/>
    <w:rsid w:val="00A14A4B"/>
    <w:rsid w:val="00A540F6"/>
    <w:rsid w:val="00A56A1C"/>
    <w:rsid w:val="00A924E3"/>
    <w:rsid w:val="00AB2A03"/>
    <w:rsid w:val="00AB5940"/>
    <w:rsid w:val="00B5096F"/>
    <w:rsid w:val="00BC2307"/>
    <w:rsid w:val="00BD75BE"/>
    <w:rsid w:val="00C15209"/>
    <w:rsid w:val="00C26731"/>
    <w:rsid w:val="00C4122E"/>
    <w:rsid w:val="00C827B1"/>
    <w:rsid w:val="00C905B2"/>
    <w:rsid w:val="00CC59C7"/>
    <w:rsid w:val="00CF018C"/>
    <w:rsid w:val="00CF6D77"/>
    <w:rsid w:val="00D846D6"/>
    <w:rsid w:val="00DE18DE"/>
    <w:rsid w:val="00E239CB"/>
    <w:rsid w:val="00E31071"/>
    <w:rsid w:val="00E32974"/>
    <w:rsid w:val="00E85FCF"/>
    <w:rsid w:val="00E90072"/>
    <w:rsid w:val="00EF0F88"/>
    <w:rsid w:val="00F2427D"/>
    <w:rsid w:val="00F71FF8"/>
    <w:rsid w:val="00F82349"/>
    <w:rsid w:val="00FA5880"/>
    <w:rsid w:val="00FE0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8F29D3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8F29D3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orio\Plantillas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4FEF-724C-49DF-9723-E9DCB593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39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12</cp:revision>
  <dcterms:created xsi:type="dcterms:W3CDTF">2013-06-22T05:18:00Z</dcterms:created>
  <dcterms:modified xsi:type="dcterms:W3CDTF">2013-11-09T14:29:00Z</dcterms:modified>
</cp:coreProperties>
</file>