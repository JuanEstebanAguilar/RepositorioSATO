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142"/>
        <w:gridCol w:w="2046"/>
        <w:gridCol w:w="671"/>
        <w:gridCol w:w="491"/>
        <w:gridCol w:w="248"/>
        <w:gridCol w:w="1248"/>
        <w:gridCol w:w="1024"/>
        <w:gridCol w:w="2067"/>
      </w:tblGrid>
      <w:tr w:rsidR="006B5FE1" w:rsidRPr="00F0495A" w:rsidTr="005F2D2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70B12">
              <w:rPr>
                <w:rFonts w:ascii="Calibri" w:hAnsi="Calibri" w:cs="Calibri"/>
                <w:b/>
              </w:rPr>
              <w:t>Gestión de Pacientes, Gestión de Personal, Gestión de Proveedores</w:t>
            </w:r>
          </w:p>
        </w:tc>
      </w:tr>
      <w:tr w:rsidR="006B5FE1" w:rsidRPr="00F0495A" w:rsidTr="005F2D29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Actualizar provincia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0E1257">
              <w:rPr>
                <w:rFonts w:asciiTheme="minorHAnsi" w:hAnsiTheme="minorHAnsi" w:cstheme="minorHAnsi"/>
              </w:rPr>
              <w:t>43</w:t>
            </w:r>
            <w:bookmarkStart w:id="0" w:name="_GoBack"/>
            <w:bookmarkEnd w:id="0"/>
          </w:p>
        </w:tc>
      </w:tr>
      <w:tr w:rsidR="006B5FE1" w:rsidRPr="00F0495A" w:rsidTr="005F2D2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6B5FE1" w:rsidRPr="00F0495A" w:rsidTr="005F2D29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6B5FE1" w:rsidRPr="00F0495A" w:rsidTr="005F2D2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6B5FE1" w:rsidRPr="00F0495A" w:rsidTr="005F2D29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Recepción (</w:t>
            </w:r>
            <w:r w:rsidRPr="00DD4F9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645ECB" w:rsidRDefault="006B5FE1" w:rsidP="005F2D29">
            <w:pPr>
              <w:rPr>
                <w:rFonts w:ascii="Calibri" w:hAnsi="Calibri" w:cs="Calibr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="Calibri" w:hAnsi="Calibri" w:cs="Calibri"/>
              </w:rPr>
              <w:t>Actualizar la provincia de un determinado paciente.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6B5FE1" w:rsidRPr="00F0495A" w:rsidTr="005F2D29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6B5FE1" w:rsidRPr="00C15209" w:rsidRDefault="006B5FE1" w:rsidP="005F2D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6B5FE1" w:rsidRDefault="006B5FE1" w:rsidP="005F2D29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6B5FE1" w:rsidRPr="00B00A09" w:rsidRDefault="006B5FE1" w:rsidP="006B5FE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B00A09">
              <w:rPr>
                <w:rFonts w:asciiTheme="minorHAnsi" w:hAnsiTheme="minorHAnsi" w:cstheme="minorHAnsi"/>
                <w:b/>
                <w:bCs/>
              </w:rPr>
              <w:t>Se actualiza con éxito la provincia.</w:t>
            </w:r>
          </w:p>
        </w:tc>
      </w:tr>
      <w:tr w:rsidR="006B5FE1" w:rsidRPr="00F0495A" w:rsidTr="005F2D29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6B5FE1" w:rsidRPr="00C15209" w:rsidRDefault="006B5FE1" w:rsidP="005F2D2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B5FE1" w:rsidRDefault="006B5FE1" w:rsidP="005F2D29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6B5FE1" w:rsidRPr="00B00A09" w:rsidRDefault="006B5FE1" w:rsidP="006B5FE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</w:t>
            </w:r>
            <w:r w:rsidRPr="00B00A09">
              <w:rPr>
                <w:rFonts w:asciiTheme="minorHAnsi" w:hAnsiTheme="minorHAnsi" w:cstheme="minorHAnsi"/>
                <w:b/>
                <w:bCs/>
              </w:rPr>
              <w:t>o existe un paciente registrado con es</w:t>
            </w:r>
            <w:r>
              <w:rPr>
                <w:rFonts w:asciiTheme="minorHAnsi" w:hAnsiTheme="minorHAnsi" w:cstheme="minorHAnsi"/>
                <w:b/>
                <w:bCs/>
              </w:rPr>
              <w:t>os datos</w:t>
            </w:r>
            <w:r w:rsidRPr="00B00A09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Pr="00C15209" w:rsidRDefault="006B5FE1" w:rsidP="005F2D29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6B5FE1" w:rsidRPr="00C15209" w:rsidRDefault="006B5FE1" w:rsidP="005F2D29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Pr="00C15209" w:rsidRDefault="006B5FE1" w:rsidP="005F2D2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1-El caso de uso comienza cuando el Encargado de Recepción (</w:t>
            </w:r>
            <w:r w:rsidRPr="00DD4F9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 selecciona la opción Actualizar Provincia.</w:t>
            </w:r>
          </w:p>
        </w:tc>
        <w:tc>
          <w:tcPr>
            <w:tcW w:w="4279" w:type="dxa"/>
            <w:gridSpan w:val="3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</w:rPr>
            </w:pPr>
          </w:p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Pr="00C15209" w:rsidRDefault="006B5FE1" w:rsidP="005F2D2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2-El sistema solicita que se ingrese el  tipo y número de documento del paciente.</w:t>
            </w:r>
          </w:p>
        </w:tc>
        <w:tc>
          <w:tcPr>
            <w:tcW w:w="4279" w:type="dxa"/>
            <w:gridSpan w:val="3"/>
          </w:tcPr>
          <w:p w:rsidR="006B5FE1" w:rsidRPr="00C15209" w:rsidRDefault="006B5FE1" w:rsidP="005F2D29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Pr="00C15209" w:rsidRDefault="006B5FE1" w:rsidP="005F2D2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3-El sistema verifica que exista un paciente registrado con ese documento y existe.</w:t>
            </w:r>
          </w:p>
        </w:tc>
        <w:tc>
          <w:tcPr>
            <w:tcW w:w="4279" w:type="dxa"/>
            <w:gridSpan w:val="3"/>
          </w:tcPr>
          <w:p w:rsidR="006B5FE1" w:rsidRPr="00FD5799" w:rsidRDefault="006B5FE1" w:rsidP="005F2D29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 El sistema no encuentra un paciente registrado con ese documento.</w:t>
            </w:r>
          </w:p>
          <w:p w:rsidR="006B5FE1" w:rsidRPr="00FD5799" w:rsidRDefault="006B5FE1" w:rsidP="005F2D29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3-A.1. El sistema informa la situación.</w:t>
            </w:r>
          </w:p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3-A.2. Se cancela el caso de uso.</w:t>
            </w: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Pr="00C15209" w:rsidRDefault="006B5FE1" w:rsidP="005F2D2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4-El sistema carga y muestra los datos del paciente.</w:t>
            </w:r>
          </w:p>
        </w:tc>
        <w:tc>
          <w:tcPr>
            <w:tcW w:w="4279" w:type="dxa"/>
            <w:gridSpan w:val="3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Pr="00C15209" w:rsidRDefault="006B5FE1" w:rsidP="005F2D2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5-El </w:t>
            </w:r>
            <w:r w:rsidRPr="00DD4F9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modifica la provincia.</w:t>
            </w:r>
          </w:p>
        </w:tc>
        <w:tc>
          <w:tcPr>
            <w:tcW w:w="4279" w:type="dxa"/>
            <w:gridSpan w:val="3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Pr="00C15209" w:rsidRDefault="006B5FE1" w:rsidP="005F2D2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6-El sistema solicita que se confirme la modificación.</w:t>
            </w:r>
          </w:p>
        </w:tc>
        <w:tc>
          <w:tcPr>
            <w:tcW w:w="4279" w:type="dxa"/>
            <w:gridSpan w:val="3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Default="006B5FE1" w:rsidP="005F2D2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7-El </w:t>
            </w:r>
            <w:r w:rsidRPr="00DD4F9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modificación de la provincia.</w:t>
            </w:r>
          </w:p>
        </w:tc>
        <w:tc>
          <w:tcPr>
            <w:tcW w:w="4279" w:type="dxa"/>
            <w:gridSpan w:val="3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5FE1" w:rsidRPr="00F0495A" w:rsidTr="005F2D29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5FE1" w:rsidRPr="00C15209" w:rsidRDefault="006B5FE1" w:rsidP="005F2D29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7-Fin del caso de uso.</w:t>
            </w:r>
          </w:p>
        </w:tc>
        <w:tc>
          <w:tcPr>
            <w:tcW w:w="4279" w:type="dxa"/>
            <w:gridSpan w:val="3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Use Case donde se incluye: no aplica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5FE1" w:rsidRPr="00C15209" w:rsidRDefault="006B5FE1" w:rsidP="005F2D29">
            <w:pPr>
              <w:pStyle w:val="Heading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14" w:type="dxa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46" w:type="dxa"/>
            <w:gridSpan w:val="2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88" w:type="dxa"/>
            <w:gridSpan w:val="6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14" w:type="dxa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46" w:type="dxa"/>
            <w:gridSpan w:val="2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88" w:type="dxa"/>
            <w:gridSpan w:val="6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Actualizar provincia</w:t>
            </w:r>
          </w:p>
        </w:tc>
        <w:tc>
          <w:tcPr>
            <w:tcW w:w="2007" w:type="dxa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A5069">
              <w:rPr>
                <w:rFonts w:asciiTheme="minorHAnsi" w:hAnsiTheme="minorHAnsi" w:cstheme="minorHAnsi"/>
                <w:bCs/>
                <w:sz w:val="22"/>
              </w:rPr>
              <w:t>Agustin Aoki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14" w:type="dxa"/>
          </w:tcPr>
          <w:p w:rsidR="006B5FE1" w:rsidRDefault="006B5FE1" w:rsidP="005F2D29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246" w:type="dxa"/>
            <w:gridSpan w:val="2"/>
          </w:tcPr>
          <w:p w:rsidR="006B5FE1" w:rsidRDefault="006B5FE1" w:rsidP="005F2D29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88" w:type="dxa"/>
            <w:gridSpan w:val="6"/>
          </w:tcPr>
          <w:p w:rsidR="006B5FE1" w:rsidRDefault="006B5FE1" w:rsidP="005F2D29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Actualizar provincia</w:t>
            </w:r>
          </w:p>
        </w:tc>
        <w:tc>
          <w:tcPr>
            <w:tcW w:w="2007" w:type="dxa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6B5FE1" w:rsidRPr="00F0495A" w:rsidTr="005F2D29">
        <w:trPr>
          <w:cantSplit/>
          <w:tblCellSpacing w:w="20" w:type="dxa"/>
          <w:jc w:val="center"/>
        </w:trPr>
        <w:tc>
          <w:tcPr>
            <w:tcW w:w="1014" w:type="dxa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46" w:type="dxa"/>
            <w:gridSpan w:val="2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88" w:type="dxa"/>
            <w:gridSpan w:val="6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6B5FE1" w:rsidRPr="00C15209" w:rsidRDefault="006B5FE1" w:rsidP="005F2D29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4FB" w:rsidRDefault="000F74FB" w:rsidP="003E2693">
      <w:pPr>
        <w:spacing w:line="240" w:lineRule="auto"/>
      </w:pPr>
      <w:r>
        <w:separator/>
      </w:r>
    </w:p>
  </w:endnote>
  <w:endnote w:type="continuationSeparator" w:id="0">
    <w:p w:rsidR="000F74FB" w:rsidRDefault="000F74FB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693A94" w:rsidRDefault="006B5FE1" w:rsidP="00693A94">
    <w:pPr>
      <w:pStyle w:val="Footer"/>
      <w:rPr>
        <w:rFonts w:asciiTheme="minorHAnsi" w:eastAsiaTheme="majorEastAsia" w:hAnsiTheme="minorHAnsi" w:cstheme="minorHAnsi"/>
      </w:rPr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-30480</wp:posOffset>
              </wp:positionV>
              <wp:extent cx="5915025" cy="0"/>
              <wp:effectExtent l="9525" t="7620" r="9525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2.4pt;width:46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    </w:pict>
        </mc:Fallback>
      </mc:AlternateConten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="0045433E" w:rsidRPr="00693A94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="0045433E" w:rsidRPr="00693A94">
      <w:rPr>
        <w:rFonts w:asciiTheme="minorHAnsi" w:eastAsiaTheme="minorEastAsia" w:hAnsiTheme="minorHAnsi" w:cstheme="minorHAnsi"/>
        <w:b/>
      </w:rPr>
      <w:fldChar w:fldCharType="separate"/>
    </w:r>
    <w:r w:rsidR="000E1257" w:rsidRPr="000E1257">
      <w:rPr>
        <w:rFonts w:asciiTheme="minorHAnsi" w:eastAsiaTheme="majorEastAsia" w:hAnsiTheme="minorHAnsi" w:cstheme="minorHAnsi"/>
        <w:b/>
        <w:noProof/>
        <w:lang w:val="es-ES"/>
      </w:rPr>
      <w:t>1</w:t>
    </w:r>
    <w:r w:rsidR="0045433E"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4FB" w:rsidRDefault="000F74FB" w:rsidP="003E2693">
      <w:pPr>
        <w:spacing w:line="240" w:lineRule="auto"/>
      </w:pPr>
      <w:r>
        <w:separator/>
      </w:r>
    </w:p>
  </w:footnote>
  <w:footnote w:type="continuationSeparator" w:id="0">
    <w:p w:rsidR="000F74FB" w:rsidRDefault="000F74FB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6B5FE1">
    <w:pPr>
      <w:pStyle w:val="Header"/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59054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4.65pt;width:46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7920258"/>
    <w:multiLevelType w:val="hybridMultilevel"/>
    <w:tmpl w:val="1DC69010"/>
    <w:lvl w:ilvl="0" w:tplc="2D56C33A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5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E1"/>
    <w:rsid w:val="000E1257"/>
    <w:rsid w:val="000E71A9"/>
    <w:rsid w:val="000F74FB"/>
    <w:rsid w:val="00111E93"/>
    <w:rsid w:val="00150215"/>
    <w:rsid w:val="00163E17"/>
    <w:rsid w:val="0018284C"/>
    <w:rsid w:val="001C7463"/>
    <w:rsid w:val="00346D8C"/>
    <w:rsid w:val="003822EF"/>
    <w:rsid w:val="003B7057"/>
    <w:rsid w:val="003C41C0"/>
    <w:rsid w:val="003E2693"/>
    <w:rsid w:val="0045433E"/>
    <w:rsid w:val="004D7A60"/>
    <w:rsid w:val="00683CC0"/>
    <w:rsid w:val="00693A94"/>
    <w:rsid w:val="006B5FE1"/>
    <w:rsid w:val="007B229C"/>
    <w:rsid w:val="008B0DD5"/>
    <w:rsid w:val="008C3AB2"/>
    <w:rsid w:val="00A14A4B"/>
    <w:rsid w:val="00A3150C"/>
    <w:rsid w:val="00A3702D"/>
    <w:rsid w:val="00AB2A03"/>
    <w:rsid w:val="00BC295F"/>
    <w:rsid w:val="00BD75BE"/>
    <w:rsid w:val="00C15209"/>
    <w:rsid w:val="00C26731"/>
    <w:rsid w:val="00C905B2"/>
    <w:rsid w:val="00CC59C7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5FE1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6B5FE1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6B5FE1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5FE1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6B5FE1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6B5FE1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EC8F5-6FEF-48B7-BC77-40A47FA9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Trazo_Fino.dotx</Template>
  <TotalTime>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Maria Alicia Rosales</cp:lastModifiedBy>
  <cp:revision>4</cp:revision>
  <dcterms:created xsi:type="dcterms:W3CDTF">2013-06-23T12:46:00Z</dcterms:created>
  <dcterms:modified xsi:type="dcterms:W3CDTF">2013-06-23T15:56:00Z</dcterms:modified>
</cp:coreProperties>
</file>