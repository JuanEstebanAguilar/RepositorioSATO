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81014E" w:rsidRPr="00F0495A" w:rsidTr="0009782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4660A6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81014E" w:rsidRPr="00F0495A" w:rsidTr="0009782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localidad.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1014E" w:rsidRPr="00C15209" w:rsidRDefault="0081014E" w:rsidP="00D5742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57427">
              <w:rPr>
                <w:rFonts w:asciiTheme="minorHAnsi" w:hAnsiTheme="minorHAnsi" w:cstheme="minorHAnsi"/>
              </w:rPr>
              <w:t>34</w:t>
            </w:r>
          </w:p>
        </w:tc>
      </w:tr>
      <w:tr w:rsidR="0081014E" w:rsidRPr="00F0495A" w:rsidTr="0009782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A3C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DA3C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DA3C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81014E" w:rsidRPr="00F0495A" w:rsidTr="0009782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DA3C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DA3C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DA3C4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20"/>
                <w:szCs w:val="20"/>
              </w:rPr>
            </w:r>
            <w:r w:rsidR="00DA3C4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A3C4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DA3C4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20"/>
                <w:szCs w:val="20"/>
              </w:rPr>
            </w:r>
            <w:r w:rsidR="00DA3C4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81014E" w:rsidRPr="00F0495A" w:rsidTr="0009782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</w:r>
            <w:r w:rsidR="00DA3C4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81014E" w:rsidRPr="00F0495A" w:rsidTr="0009782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35623">
              <w:rPr>
                <w:rFonts w:asciiTheme="minorHAnsi" w:hAnsiTheme="minorHAnsi" w:cstheme="minorHAnsi"/>
              </w:rPr>
              <w:t>Encargado de Recepción (</w:t>
            </w:r>
            <w:r w:rsidR="00C35623" w:rsidRPr="0036030D">
              <w:rPr>
                <w:rFonts w:asciiTheme="minorHAnsi" w:hAnsiTheme="minorHAnsi" w:cstheme="minorHAnsi"/>
                <w:b/>
              </w:rPr>
              <w:t>ER</w:t>
            </w:r>
            <w:r w:rsidR="00C35623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</w:t>
            </w:r>
            <w:bookmarkStart w:id="1" w:name="_GoBack"/>
            <w:bookmarkEnd w:id="1"/>
            <w:r w:rsidRPr="00C15209">
              <w:rPr>
                <w:rFonts w:asciiTheme="minorHAnsi" w:hAnsiTheme="minorHAnsi" w:cstheme="minorHAnsi"/>
                <w:b/>
                <w:bCs/>
              </w:rPr>
              <w:t>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A3C4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DA3C4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A3C4A">
              <w:rPr>
                <w:rFonts w:asciiTheme="minorHAnsi" w:hAnsiTheme="minorHAnsi" w:cstheme="minorHAnsi"/>
              </w:rPr>
            </w:r>
            <w:r w:rsidR="00DA3C4A">
              <w:rPr>
                <w:rFonts w:asciiTheme="minorHAnsi" w:hAnsiTheme="minorHAnsi" w:cstheme="minorHAnsi"/>
              </w:rPr>
              <w:fldChar w:fldCharType="separate"/>
            </w:r>
            <w:r w:rsidR="00DA3C4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las localidades para eliminar.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81014E" w:rsidRPr="00F0495A" w:rsidTr="0009782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81014E" w:rsidRPr="00C15209" w:rsidRDefault="0081014E" w:rsidP="000978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81014E" w:rsidRDefault="0081014E" w:rsidP="0009782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81014E" w:rsidRDefault="0081014E" w:rsidP="0009782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="001B2173">
              <w:rPr>
                <w:rFonts w:asciiTheme="minorHAnsi" w:hAnsiTheme="minorHAnsi" w:cstheme="minorHAnsi"/>
                <w:b/>
                <w:bCs/>
              </w:rPr>
              <w:t xml:space="preserve"> localidad.</w:t>
            </w:r>
          </w:p>
          <w:p w:rsidR="0081014E" w:rsidRPr="008A0929" w:rsidRDefault="0081014E" w:rsidP="00C3562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C35623">
              <w:rPr>
                <w:rFonts w:asciiTheme="minorHAnsi" w:hAnsiTheme="minorHAnsi" w:cstheme="minorHAnsi"/>
                <w:b/>
                <w:bCs/>
              </w:rPr>
              <w:t>ER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la localidad 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a </w:t>
            </w:r>
            <w:r>
              <w:rPr>
                <w:rFonts w:asciiTheme="minorHAnsi" w:hAnsiTheme="minorHAnsi" w:cstheme="minorHAnsi"/>
                <w:b/>
                <w:bCs/>
              </w:rPr>
              <w:t>eliminar</w:t>
            </w:r>
            <w:r w:rsidR="001B2173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81014E" w:rsidRPr="00F0495A" w:rsidTr="0009782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1014E" w:rsidRPr="00C15209" w:rsidRDefault="0081014E" w:rsidP="0009782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1014E" w:rsidRDefault="0081014E" w:rsidP="0009782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81014E" w:rsidRDefault="0081014E" w:rsidP="0009782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las localidades</w:t>
            </w:r>
            <w:r w:rsidR="001B2173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81014E" w:rsidRDefault="00C35623" w:rsidP="0009782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81014E">
              <w:rPr>
                <w:rFonts w:asciiTheme="minorHAnsi" w:hAnsiTheme="minorHAnsi" w:cstheme="minorHAnsi"/>
                <w:b/>
                <w:bCs/>
              </w:rPr>
              <w:t xml:space="preserve"> no selecciona ninguna localidad</w:t>
            </w:r>
            <w:r w:rsidR="001B2173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81014E" w:rsidRPr="008A0929" w:rsidRDefault="00C35623" w:rsidP="0009782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81014E"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81014E">
              <w:rPr>
                <w:rFonts w:asciiTheme="minorHAnsi" w:hAnsiTheme="minorHAnsi" w:cstheme="minorHAnsi"/>
                <w:b/>
                <w:bCs/>
              </w:rPr>
              <w:t>no confirmar eliminar</w:t>
            </w:r>
            <w:r w:rsidR="0081014E"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81014E">
              <w:rPr>
                <w:rFonts w:asciiTheme="minorHAnsi" w:hAnsiTheme="minorHAnsi" w:cstheme="minorHAnsi"/>
                <w:b/>
                <w:bCs/>
              </w:rPr>
              <w:t>la localidad</w:t>
            </w:r>
            <w:r w:rsidR="001B2173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Pr="00C15209" w:rsidRDefault="0081014E" w:rsidP="0009782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81014E" w:rsidRPr="00C15209" w:rsidRDefault="0081014E" w:rsidP="0009782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Pr="00C15209" w:rsidRDefault="0081014E" w:rsidP="0009782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C35623">
              <w:rPr>
                <w:rFonts w:asciiTheme="minorHAnsi" w:hAnsiTheme="minorHAnsi" w:cstheme="minorHAnsi"/>
              </w:rPr>
              <w:t>Encargado de Recepción (</w:t>
            </w:r>
            <w:r w:rsidR="00C35623" w:rsidRPr="0036030D">
              <w:rPr>
                <w:rFonts w:asciiTheme="minorHAnsi" w:hAnsiTheme="minorHAnsi" w:cstheme="minorHAnsi"/>
                <w:b/>
              </w:rPr>
              <w:t>ER</w:t>
            </w:r>
            <w:r w:rsidR="00C35623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selecciona una localidad para eliminar.</w:t>
            </w:r>
          </w:p>
        </w:tc>
        <w:tc>
          <w:tcPr>
            <w:tcW w:w="4279" w:type="dxa"/>
            <w:gridSpan w:val="3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</w:p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Default="0081014E" w:rsidP="0009782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nombre de la Provincia, Departamento, Localidad y Comentario.</w:t>
            </w:r>
          </w:p>
        </w:tc>
        <w:tc>
          <w:tcPr>
            <w:tcW w:w="4279" w:type="dxa"/>
            <w:gridSpan w:val="3"/>
          </w:tcPr>
          <w:p w:rsidR="0081014E" w:rsidRPr="00C15209" w:rsidRDefault="0081014E" w:rsidP="0009782D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Default="0081014E" w:rsidP="00C3562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C35623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selecciona la opción para eliminar una localidad.</w:t>
            </w:r>
          </w:p>
        </w:tc>
        <w:tc>
          <w:tcPr>
            <w:tcW w:w="4279" w:type="dxa"/>
            <w:gridSpan w:val="3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Default="0081014E" w:rsidP="0009782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 la localidad.</w:t>
            </w:r>
          </w:p>
        </w:tc>
        <w:tc>
          <w:tcPr>
            <w:tcW w:w="4279" w:type="dxa"/>
            <w:gridSpan w:val="3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Default="0081014E" w:rsidP="0009782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C3562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eliminación de la localidad.</w:t>
            </w:r>
          </w:p>
        </w:tc>
        <w:tc>
          <w:tcPr>
            <w:tcW w:w="4279" w:type="dxa"/>
            <w:gridSpan w:val="3"/>
          </w:tcPr>
          <w:p w:rsidR="0081014E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C35623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eliminación de la localidad.</w:t>
            </w:r>
          </w:p>
          <w:p w:rsidR="0081014E" w:rsidRPr="00506739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Default="0081014E" w:rsidP="0009782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 la localidad.</w:t>
            </w:r>
          </w:p>
        </w:tc>
        <w:tc>
          <w:tcPr>
            <w:tcW w:w="4279" w:type="dxa"/>
            <w:gridSpan w:val="3"/>
          </w:tcPr>
          <w:p w:rsidR="0081014E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014E" w:rsidRPr="00F0495A" w:rsidTr="0009782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1014E" w:rsidRDefault="0081014E" w:rsidP="0009782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81014E" w:rsidRDefault="0081014E" w:rsidP="0009782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Asociaciones de Inclusión: no aplica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1014E" w:rsidRPr="00C15209" w:rsidRDefault="0081014E" w:rsidP="0009782D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14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14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localidad</w:t>
            </w:r>
          </w:p>
        </w:tc>
        <w:tc>
          <w:tcPr>
            <w:tcW w:w="2007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14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1014E" w:rsidRPr="00F0495A" w:rsidTr="0009782D">
        <w:trPr>
          <w:cantSplit/>
          <w:tblCellSpacing w:w="20" w:type="dxa"/>
          <w:jc w:val="center"/>
        </w:trPr>
        <w:tc>
          <w:tcPr>
            <w:tcW w:w="1014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81014E" w:rsidRPr="00C15209" w:rsidRDefault="0081014E" w:rsidP="0009782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5CC" w:rsidRDefault="003F15CC" w:rsidP="003E2693">
      <w:pPr>
        <w:spacing w:line="240" w:lineRule="auto"/>
      </w:pPr>
      <w:r>
        <w:separator/>
      </w:r>
    </w:p>
  </w:endnote>
  <w:endnote w:type="continuationSeparator" w:id="0">
    <w:p w:rsidR="003F15CC" w:rsidRDefault="003F15CC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DA3C4A" w:rsidP="00693A94">
    <w:pPr>
      <w:pStyle w:val="Piedepgina"/>
      <w:rPr>
        <w:rFonts w:asciiTheme="minorHAnsi" w:eastAsiaTheme="majorEastAsia" w:hAnsiTheme="minorHAnsi" w:cstheme="minorHAnsi"/>
      </w:rPr>
    </w:pPr>
    <w:r w:rsidRPr="00DA3C4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DA3C4A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DA3C4A">
      <w:rPr>
        <w:rFonts w:asciiTheme="minorHAnsi" w:eastAsiaTheme="minorEastAsia" w:hAnsiTheme="minorHAnsi" w:cstheme="minorHAnsi"/>
        <w:b/>
      </w:rPr>
      <w:fldChar w:fldCharType="separate"/>
    </w:r>
    <w:r w:rsidR="00D57427" w:rsidRPr="00D57427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5CC" w:rsidRDefault="003F15CC" w:rsidP="003E2693">
      <w:pPr>
        <w:spacing w:line="240" w:lineRule="auto"/>
      </w:pPr>
      <w:r>
        <w:separator/>
      </w:r>
    </w:p>
  </w:footnote>
  <w:footnote w:type="continuationSeparator" w:id="0">
    <w:p w:rsidR="003F15CC" w:rsidRDefault="003F15CC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DA3C4A">
    <w:pPr>
      <w:pStyle w:val="Encabezado"/>
    </w:pPr>
    <w:r w:rsidRPr="00DA3C4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1014E"/>
    <w:rsid w:val="000E71A9"/>
    <w:rsid w:val="001232BE"/>
    <w:rsid w:val="00150215"/>
    <w:rsid w:val="00163E17"/>
    <w:rsid w:val="0018284C"/>
    <w:rsid w:val="001B2173"/>
    <w:rsid w:val="001C7463"/>
    <w:rsid w:val="00346D8C"/>
    <w:rsid w:val="003822EF"/>
    <w:rsid w:val="003B5CB0"/>
    <w:rsid w:val="003B7057"/>
    <w:rsid w:val="003C41C0"/>
    <w:rsid w:val="003E2693"/>
    <w:rsid w:val="003F15CC"/>
    <w:rsid w:val="0045433E"/>
    <w:rsid w:val="004D7A60"/>
    <w:rsid w:val="00683CC0"/>
    <w:rsid w:val="00693A94"/>
    <w:rsid w:val="00761BEB"/>
    <w:rsid w:val="007B229C"/>
    <w:rsid w:val="0081014E"/>
    <w:rsid w:val="008B0DD5"/>
    <w:rsid w:val="00A14A4B"/>
    <w:rsid w:val="00A3150C"/>
    <w:rsid w:val="00A3702D"/>
    <w:rsid w:val="00AB2A03"/>
    <w:rsid w:val="00BD75BE"/>
    <w:rsid w:val="00C15209"/>
    <w:rsid w:val="00C26731"/>
    <w:rsid w:val="00C35623"/>
    <w:rsid w:val="00C905B2"/>
    <w:rsid w:val="00CC59C7"/>
    <w:rsid w:val="00D57427"/>
    <w:rsid w:val="00DA3C4A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014E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014E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3B9DE-A04E-4430-8B66-E251B29A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2013-06-23T12:54:00Z</dcterms:created>
  <dcterms:modified xsi:type="dcterms:W3CDTF">2013-11-03T13:54:00Z</dcterms:modified>
</cp:coreProperties>
</file>