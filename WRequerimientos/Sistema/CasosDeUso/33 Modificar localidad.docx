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6E18B7" w:rsidRPr="00F0495A" w:rsidTr="00686F6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6E18B7" w:rsidRPr="00C15209" w:rsidRDefault="006E18B7" w:rsidP="00686F6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B2053">
              <w:rPr>
                <w:rFonts w:asciiTheme="minorHAnsi" w:hAnsiTheme="minorHAnsi" w:cstheme="minorHAnsi"/>
                <w:b/>
                <w:bCs/>
              </w:rPr>
              <w:t>Gestión de Pacientes, Gestión de Personal, Gestión de Proveedores</w:t>
            </w:r>
          </w:p>
        </w:tc>
      </w:tr>
      <w:tr w:rsidR="006E18B7" w:rsidRPr="00F0495A" w:rsidTr="00686F6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6E18B7" w:rsidRPr="00C15209" w:rsidRDefault="006E18B7" w:rsidP="00686F6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Modificar localidad.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6E18B7" w:rsidRPr="00C15209" w:rsidRDefault="006E18B7" w:rsidP="00990DF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3</w:t>
            </w:r>
            <w:r w:rsidR="00990DFA">
              <w:rPr>
                <w:rFonts w:asciiTheme="minorHAnsi" w:hAnsiTheme="minorHAnsi" w:cstheme="minorHAnsi"/>
              </w:rPr>
              <w:t>3</w:t>
            </w:r>
          </w:p>
        </w:tc>
      </w:tr>
      <w:tr w:rsidR="006E18B7" w:rsidRPr="00F0495A" w:rsidTr="00686F61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6E18B7" w:rsidRPr="00C15209" w:rsidRDefault="006E18B7" w:rsidP="00686F6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9E40D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9E40DC">
              <w:rPr>
                <w:rFonts w:asciiTheme="minorHAnsi" w:hAnsiTheme="minorHAnsi" w:cstheme="minorHAnsi"/>
              </w:rPr>
            </w:r>
            <w:r w:rsidR="009E40DC">
              <w:rPr>
                <w:rFonts w:asciiTheme="minorHAnsi" w:hAnsiTheme="minorHAnsi" w:cstheme="minorHAnsi"/>
              </w:rPr>
              <w:fldChar w:fldCharType="separate"/>
            </w:r>
            <w:r w:rsidR="009E40D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9E40D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9E40DC">
              <w:rPr>
                <w:rFonts w:asciiTheme="minorHAnsi" w:hAnsiTheme="minorHAnsi" w:cstheme="minorHAnsi"/>
              </w:rPr>
            </w:r>
            <w:r w:rsidR="009E40DC">
              <w:rPr>
                <w:rFonts w:asciiTheme="minorHAnsi" w:hAnsiTheme="minorHAnsi" w:cstheme="minorHAnsi"/>
              </w:rPr>
              <w:fldChar w:fldCharType="separate"/>
            </w:r>
            <w:r w:rsidR="009E40D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9E40D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9E40DC">
              <w:rPr>
                <w:rFonts w:asciiTheme="minorHAnsi" w:hAnsiTheme="minorHAnsi" w:cstheme="minorHAnsi"/>
              </w:rPr>
            </w:r>
            <w:r w:rsidR="009E40DC">
              <w:rPr>
                <w:rFonts w:asciiTheme="minorHAnsi" w:hAnsiTheme="minorHAnsi" w:cstheme="minorHAnsi"/>
              </w:rPr>
              <w:fldChar w:fldCharType="separate"/>
            </w:r>
            <w:r w:rsidR="009E40D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6E18B7" w:rsidRPr="00F0495A" w:rsidTr="00686F6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6E18B7" w:rsidRPr="00C15209" w:rsidRDefault="006E18B7" w:rsidP="00686F6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9E40D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9E40DC">
              <w:rPr>
                <w:rFonts w:asciiTheme="minorHAnsi" w:hAnsiTheme="minorHAnsi" w:cstheme="minorHAnsi"/>
              </w:rPr>
            </w:r>
            <w:r w:rsidR="009E40DC">
              <w:rPr>
                <w:rFonts w:asciiTheme="minorHAnsi" w:hAnsiTheme="minorHAnsi" w:cstheme="minorHAnsi"/>
              </w:rPr>
              <w:fldChar w:fldCharType="separate"/>
            </w:r>
            <w:r w:rsidR="009E40D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9E40D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9E40DC">
              <w:rPr>
                <w:rFonts w:asciiTheme="minorHAnsi" w:hAnsiTheme="minorHAnsi" w:cstheme="minorHAnsi"/>
              </w:rPr>
            </w:r>
            <w:r w:rsidR="009E40DC">
              <w:rPr>
                <w:rFonts w:asciiTheme="minorHAnsi" w:hAnsiTheme="minorHAnsi" w:cstheme="minorHAnsi"/>
              </w:rPr>
              <w:fldChar w:fldCharType="separate"/>
            </w:r>
            <w:r w:rsidR="009E40D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6E18B7" w:rsidRPr="00C15209" w:rsidRDefault="006E18B7" w:rsidP="00686F6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9E40DC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9E40DC">
              <w:rPr>
                <w:rFonts w:asciiTheme="minorHAnsi" w:hAnsiTheme="minorHAnsi" w:cstheme="minorHAnsi"/>
                <w:sz w:val="20"/>
                <w:szCs w:val="20"/>
              </w:rPr>
            </w:r>
            <w:r w:rsidR="009E40D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E40DC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9E40DC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9E40DC">
              <w:rPr>
                <w:rFonts w:asciiTheme="minorHAnsi" w:hAnsiTheme="minorHAnsi" w:cstheme="minorHAnsi"/>
                <w:sz w:val="20"/>
                <w:szCs w:val="20"/>
              </w:rPr>
            </w:r>
            <w:r w:rsidR="009E40D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E40DC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6E18B7" w:rsidRPr="00F0495A" w:rsidTr="00686F6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6E18B7" w:rsidRPr="00C15209" w:rsidRDefault="006E18B7" w:rsidP="00686F6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9E40D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9E40DC">
              <w:rPr>
                <w:rFonts w:asciiTheme="minorHAnsi" w:hAnsiTheme="minorHAnsi" w:cstheme="minorHAnsi"/>
                <w:sz w:val="18"/>
                <w:szCs w:val="18"/>
              </w:rPr>
            </w:r>
            <w:r w:rsidR="009E40D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9E40D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9E40D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9E40DC">
              <w:rPr>
                <w:rFonts w:asciiTheme="minorHAnsi" w:hAnsiTheme="minorHAnsi" w:cstheme="minorHAnsi"/>
                <w:sz w:val="18"/>
                <w:szCs w:val="18"/>
              </w:rPr>
            </w:r>
            <w:r w:rsidR="009E40D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9E40D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9E40D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9E40DC">
              <w:rPr>
                <w:rFonts w:asciiTheme="minorHAnsi" w:hAnsiTheme="minorHAnsi" w:cstheme="minorHAnsi"/>
                <w:sz w:val="18"/>
                <w:szCs w:val="18"/>
              </w:rPr>
            </w:r>
            <w:r w:rsidR="009E40D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9E40D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bookmarkStart w:id="0" w:name="Casilla5"/>
            <w:r w:rsidR="009E40DC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9E40DC">
              <w:rPr>
                <w:rFonts w:asciiTheme="minorHAnsi" w:hAnsiTheme="minorHAnsi" w:cstheme="minorHAnsi"/>
                <w:sz w:val="18"/>
                <w:szCs w:val="18"/>
              </w:rPr>
            </w:r>
            <w:r w:rsidR="009E40D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9E40DC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9E40D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9E40DC">
              <w:rPr>
                <w:rFonts w:asciiTheme="minorHAnsi" w:hAnsiTheme="minorHAnsi" w:cstheme="minorHAnsi"/>
                <w:sz w:val="18"/>
                <w:szCs w:val="18"/>
              </w:rPr>
            </w:r>
            <w:r w:rsidR="009E40D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9E40D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6E18B7" w:rsidRPr="00F0495A" w:rsidTr="00686F6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6E18B7" w:rsidRPr="00C15209" w:rsidRDefault="006E18B7" w:rsidP="00686F6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387A72">
              <w:rPr>
                <w:rFonts w:asciiTheme="minorHAnsi" w:hAnsiTheme="minorHAnsi" w:cstheme="minorHAnsi"/>
              </w:rPr>
              <w:t>Encargado de Recepción (</w:t>
            </w:r>
            <w:r w:rsidR="00387A72" w:rsidRPr="0036030D">
              <w:rPr>
                <w:rFonts w:asciiTheme="minorHAnsi" w:hAnsiTheme="minorHAnsi" w:cstheme="minorHAnsi"/>
                <w:b/>
              </w:rPr>
              <w:t>ER</w:t>
            </w:r>
            <w:r w:rsidR="00387A7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6E18B7" w:rsidRPr="00C15209" w:rsidRDefault="006E18B7" w:rsidP="00686F6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6E18B7" w:rsidRPr="00F0495A" w:rsidTr="00686F6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E18B7" w:rsidRPr="00C15209" w:rsidRDefault="006E18B7" w:rsidP="00686F6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9E40D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9E40DC">
              <w:rPr>
                <w:rFonts w:asciiTheme="minorHAnsi" w:hAnsiTheme="minorHAnsi" w:cstheme="minorHAnsi"/>
              </w:rPr>
            </w:r>
            <w:r w:rsidR="009E40DC">
              <w:rPr>
                <w:rFonts w:asciiTheme="minorHAnsi" w:hAnsiTheme="minorHAnsi" w:cstheme="minorHAnsi"/>
              </w:rPr>
              <w:fldChar w:fldCharType="separate"/>
            </w:r>
            <w:r w:rsidR="009E40D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9E40D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9E40DC">
              <w:rPr>
                <w:rFonts w:asciiTheme="minorHAnsi" w:hAnsiTheme="minorHAnsi" w:cstheme="minorHAnsi"/>
              </w:rPr>
            </w:r>
            <w:r w:rsidR="009E40DC">
              <w:rPr>
                <w:rFonts w:asciiTheme="minorHAnsi" w:hAnsiTheme="minorHAnsi" w:cstheme="minorHAnsi"/>
              </w:rPr>
              <w:fldChar w:fldCharType="separate"/>
            </w:r>
            <w:r w:rsidR="009E40D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6E18B7" w:rsidRPr="00F0495A" w:rsidTr="00686F6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E18B7" w:rsidRPr="00C15209" w:rsidRDefault="006E18B7" w:rsidP="00686F6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Brindar información sobre las localidades y permitir su modificación.</w:t>
            </w:r>
          </w:p>
        </w:tc>
      </w:tr>
      <w:tr w:rsidR="006E18B7" w:rsidRPr="00F0495A" w:rsidTr="00686F6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E18B7" w:rsidRPr="00C15209" w:rsidRDefault="006E18B7" w:rsidP="00686F6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6E18B7" w:rsidRPr="00F0495A" w:rsidTr="00686F6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6E18B7" w:rsidRPr="00C15209" w:rsidRDefault="006E18B7" w:rsidP="00686F6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6E18B7" w:rsidRPr="00C15209" w:rsidRDefault="006E18B7" w:rsidP="00686F6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6E18B7" w:rsidRDefault="006E18B7" w:rsidP="00686F6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6E18B7" w:rsidRDefault="006E18B7" w:rsidP="00686F6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6789F"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bCs/>
              </w:rPr>
              <w:t>modifica</w:t>
            </w:r>
            <w:r w:rsidR="00E1236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26789F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>a</w:t>
            </w:r>
            <w:r w:rsidR="00E1236F">
              <w:rPr>
                <w:rFonts w:asciiTheme="minorHAnsi" w:hAnsiTheme="minorHAnsi" w:cstheme="minorHAnsi"/>
                <w:b/>
                <w:bCs/>
              </w:rPr>
              <w:t xml:space="preserve"> localidad.</w:t>
            </w:r>
          </w:p>
          <w:p w:rsidR="006E18B7" w:rsidRPr="004F7DE5" w:rsidRDefault="006E18B7" w:rsidP="00E1236F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4F7DE5"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 w:rsidR="00387A72">
              <w:rPr>
                <w:rFonts w:asciiTheme="minorHAnsi" w:hAnsiTheme="minorHAnsi" w:cstheme="minorHAnsi"/>
                <w:b/>
                <w:bCs/>
              </w:rPr>
              <w:t>ER</w:t>
            </w:r>
            <w:r w:rsidRPr="004F7DE5">
              <w:rPr>
                <w:rFonts w:asciiTheme="minorHAnsi" w:hAnsiTheme="minorHAnsi" w:cstheme="minorHAnsi"/>
                <w:b/>
                <w:bCs/>
              </w:rPr>
              <w:t xml:space="preserve"> selecciona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localidad </w:t>
            </w:r>
            <w:r w:rsidRPr="004F7DE5">
              <w:rPr>
                <w:rFonts w:asciiTheme="minorHAnsi" w:hAnsiTheme="minorHAnsi" w:cstheme="minorHAnsi"/>
                <w:b/>
                <w:bCs/>
              </w:rPr>
              <w:t>a modificar</w:t>
            </w:r>
            <w:r w:rsidR="00E1236F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6E18B7" w:rsidRPr="00F0495A" w:rsidTr="00686F6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6E18B7" w:rsidRPr="00C15209" w:rsidRDefault="006E18B7" w:rsidP="00686F6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6E18B7" w:rsidRDefault="006E18B7" w:rsidP="00686F6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6E18B7" w:rsidRDefault="006E18B7" w:rsidP="00686F6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No se encuentran </w:t>
            </w:r>
            <w:r w:rsidR="00E1236F">
              <w:rPr>
                <w:rFonts w:asciiTheme="minorHAnsi" w:hAnsiTheme="minorHAnsi" w:cstheme="minorHAnsi"/>
                <w:b/>
                <w:bCs/>
              </w:rPr>
              <w:t>las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localidades</w:t>
            </w:r>
            <w:r w:rsidR="00E1236F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6E18B7" w:rsidRDefault="00387A72" w:rsidP="00686F6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6E18B7">
              <w:rPr>
                <w:rFonts w:asciiTheme="minorHAnsi" w:hAnsiTheme="minorHAnsi" w:cstheme="minorHAnsi"/>
                <w:b/>
                <w:bCs/>
              </w:rPr>
              <w:t xml:space="preserve"> no selecciona ninguna localidad</w:t>
            </w:r>
            <w:r w:rsidR="00E1236F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6E18B7" w:rsidRPr="004F7DE5" w:rsidRDefault="006E18B7" w:rsidP="00686F6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4F7DE5">
              <w:rPr>
                <w:rFonts w:asciiTheme="minorHAnsi" w:hAnsiTheme="minorHAnsi" w:cstheme="minorHAnsi"/>
                <w:b/>
                <w:bCs/>
              </w:rPr>
              <w:t>El E</w:t>
            </w:r>
            <w:r w:rsidR="00387A72">
              <w:rPr>
                <w:rFonts w:asciiTheme="minorHAnsi" w:hAnsiTheme="minorHAnsi" w:cstheme="minorHAnsi"/>
                <w:b/>
                <w:bCs/>
              </w:rPr>
              <w:t>R</w:t>
            </w:r>
            <w:r w:rsidRPr="004F7DE5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no confirmar </w:t>
            </w:r>
            <w:r w:rsidRPr="004F7DE5">
              <w:rPr>
                <w:rFonts w:asciiTheme="minorHAnsi" w:hAnsiTheme="minorHAnsi" w:cstheme="minorHAnsi"/>
                <w:b/>
                <w:bCs/>
              </w:rPr>
              <w:t xml:space="preserve">modificar </w:t>
            </w:r>
            <w:r>
              <w:rPr>
                <w:rFonts w:asciiTheme="minorHAnsi" w:hAnsiTheme="minorHAnsi" w:cstheme="minorHAnsi"/>
                <w:b/>
                <w:bCs/>
              </w:rPr>
              <w:t>la localidad</w:t>
            </w:r>
            <w:r w:rsidR="00E1236F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6E18B7" w:rsidRPr="00F0495A" w:rsidTr="00686F6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E18B7" w:rsidRPr="00C15209" w:rsidRDefault="006E18B7" w:rsidP="00686F6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6E18B7" w:rsidRPr="00C15209" w:rsidRDefault="006E18B7" w:rsidP="00686F6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6E18B7" w:rsidRPr="00F0495A" w:rsidTr="00686F6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E18B7" w:rsidRPr="00C15209" w:rsidRDefault="006E18B7" w:rsidP="00E1236F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</w:t>
            </w:r>
            <w:r w:rsidR="00387A72">
              <w:rPr>
                <w:rFonts w:asciiTheme="minorHAnsi" w:hAnsiTheme="minorHAnsi" w:cstheme="minorHAnsi"/>
              </w:rPr>
              <w:t>Encargado de Recepción (</w:t>
            </w:r>
            <w:r w:rsidR="00387A72" w:rsidRPr="0036030D">
              <w:rPr>
                <w:rFonts w:asciiTheme="minorHAnsi" w:hAnsiTheme="minorHAnsi" w:cstheme="minorHAnsi"/>
                <w:b/>
              </w:rPr>
              <w:t>ER</w:t>
            </w:r>
            <w:r w:rsidR="00387A72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selecciona la localidad para modificar.</w:t>
            </w:r>
          </w:p>
        </w:tc>
        <w:tc>
          <w:tcPr>
            <w:tcW w:w="4279" w:type="dxa"/>
            <w:gridSpan w:val="3"/>
          </w:tcPr>
          <w:p w:rsidR="006E18B7" w:rsidRPr="00C15209" w:rsidRDefault="006E18B7" w:rsidP="00686F61">
            <w:pPr>
              <w:jc w:val="both"/>
              <w:rPr>
                <w:rFonts w:asciiTheme="minorHAnsi" w:hAnsiTheme="minorHAnsi" w:cstheme="minorHAnsi"/>
              </w:rPr>
            </w:pPr>
          </w:p>
          <w:p w:rsidR="006E18B7" w:rsidRPr="00C15209" w:rsidRDefault="006E18B7" w:rsidP="00686F6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E18B7" w:rsidRPr="00F0495A" w:rsidTr="00686F6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E18B7" w:rsidRDefault="006E18B7" w:rsidP="00686F6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nombre de Provincia, Departamento, Localidad y Comentario. </w:t>
            </w:r>
          </w:p>
        </w:tc>
        <w:tc>
          <w:tcPr>
            <w:tcW w:w="4279" w:type="dxa"/>
            <w:gridSpan w:val="3"/>
          </w:tcPr>
          <w:p w:rsidR="006E18B7" w:rsidRPr="00C15209" w:rsidRDefault="006E18B7" w:rsidP="00686F61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6E18B7" w:rsidRPr="00F0495A" w:rsidTr="00686F6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E18B7" w:rsidRDefault="006E18B7" w:rsidP="00387A7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777003">
              <w:rPr>
                <w:rFonts w:asciiTheme="minorHAnsi" w:hAnsiTheme="minorHAnsi" w:cstheme="minorHAnsi"/>
                <w:b/>
              </w:rPr>
              <w:t>E</w:t>
            </w:r>
            <w:r w:rsidR="00387A72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selecciona la opción para modificar una localidad.</w:t>
            </w:r>
          </w:p>
        </w:tc>
        <w:tc>
          <w:tcPr>
            <w:tcW w:w="4279" w:type="dxa"/>
            <w:gridSpan w:val="3"/>
          </w:tcPr>
          <w:p w:rsidR="006E18B7" w:rsidRPr="00C15209" w:rsidRDefault="006E18B7" w:rsidP="00686F6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E18B7" w:rsidRPr="00F0495A" w:rsidTr="00686F6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E18B7" w:rsidRDefault="006E18B7" w:rsidP="00387A7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387A72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modifica los datos que desea.</w:t>
            </w:r>
          </w:p>
        </w:tc>
        <w:tc>
          <w:tcPr>
            <w:tcW w:w="4279" w:type="dxa"/>
            <w:gridSpan w:val="3"/>
          </w:tcPr>
          <w:p w:rsidR="006E18B7" w:rsidRPr="00C15209" w:rsidRDefault="006E18B7" w:rsidP="00686F6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E18B7" w:rsidRPr="00F0495A" w:rsidTr="00686F6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E18B7" w:rsidRDefault="006E18B7" w:rsidP="00686F6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modificados y son válidos.</w:t>
            </w:r>
          </w:p>
        </w:tc>
        <w:tc>
          <w:tcPr>
            <w:tcW w:w="4279" w:type="dxa"/>
            <w:gridSpan w:val="3"/>
          </w:tcPr>
          <w:p w:rsidR="006E18B7" w:rsidRDefault="006E18B7" w:rsidP="00686F6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 El sistema valida los datos modificados y no son válidos.</w:t>
            </w:r>
          </w:p>
          <w:p w:rsidR="006E18B7" w:rsidRDefault="006E18B7" w:rsidP="00686F6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4-A.1. El sistema informa la situación y solicita se reingresen los datos inválidos.</w:t>
            </w:r>
          </w:p>
          <w:p w:rsidR="006E18B7" w:rsidRDefault="006E18B7" w:rsidP="00686F6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4-A.2.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387A72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6E18B7" w:rsidRDefault="006E18B7" w:rsidP="00686F6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4-A.2.A.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387A72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6E18B7" w:rsidRPr="005425A6" w:rsidRDefault="006E18B7" w:rsidP="00686F6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4-A.2.B. Se cancela el caso de uso.</w:t>
            </w:r>
          </w:p>
        </w:tc>
      </w:tr>
      <w:tr w:rsidR="006E18B7" w:rsidRPr="00F0495A" w:rsidTr="00686F6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E18B7" w:rsidRDefault="006E18B7" w:rsidP="00686F6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modificación de la localidad.</w:t>
            </w:r>
          </w:p>
        </w:tc>
        <w:tc>
          <w:tcPr>
            <w:tcW w:w="4279" w:type="dxa"/>
            <w:gridSpan w:val="3"/>
          </w:tcPr>
          <w:p w:rsidR="006E18B7" w:rsidRPr="00C15209" w:rsidRDefault="006E18B7" w:rsidP="00686F6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E18B7" w:rsidRPr="00F0495A" w:rsidTr="00686F6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E18B7" w:rsidRDefault="006E18B7" w:rsidP="00387A7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387A72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confirma la modificación de la localidad.</w:t>
            </w:r>
          </w:p>
        </w:tc>
        <w:tc>
          <w:tcPr>
            <w:tcW w:w="4279" w:type="dxa"/>
            <w:gridSpan w:val="3"/>
          </w:tcPr>
          <w:p w:rsidR="006E18B7" w:rsidRDefault="006E18B7" w:rsidP="00686F6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387A72">
              <w:rPr>
                <w:rFonts w:asciiTheme="minorHAnsi" w:hAnsiTheme="minorHAnsi" w:cstheme="minorHAnsi"/>
                <w:b/>
              </w:rPr>
              <w:t>R</w:t>
            </w:r>
            <w:bookmarkStart w:id="1" w:name="_GoBack"/>
            <w:bookmarkEnd w:id="1"/>
            <w:r>
              <w:rPr>
                <w:rFonts w:asciiTheme="minorHAnsi" w:hAnsiTheme="minorHAnsi" w:cstheme="minorHAnsi"/>
              </w:rPr>
              <w:t xml:space="preserve"> no confirma la modificación de la localidad.</w:t>
            </w:r>
          </w:p>
          <w:p w:rsidR="006E18B7" w:rsidRPr="00506739" w:rsidRDefault="006E18B7" w:rsidP="00686F6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6-A.1. Se cancela el caso de uso.</w:t>
            </w:r>
          </w:p>
        </w:tc>
      </w:tr>
      <w:tr w:rsidR="006E18B7" w:rsidRPr="00F0495A" w:rsidTr="00686F6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E18B7" w:rsidRDefault="006E18B7" w:rsidP="00686F6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registra la modificación de la localidad con los siguientes datos: nombre de Provincia, Departamento, Localidad y Comentario.</w:t>
            </w:r>
          </w:p>
        </w:tc>
        <w:tc>
          <w:tcPr>
            <w:tcW w:w="4279" w:type="dxa"/>
            <w:gridSpan w:val="3"/>
          </w:tcPr>
          <w:p w:rsidR="006E18B7" w:rsidRDefault="006E18B7" w:rsidP="00686F6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E18B7" w:rsidRPr="00F0495A" w:rsidTr="00686F6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E18B7" w:rsidRDefault="006E18B7" w:rsidP="00686F6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6E18B7" w:rsidRDefault="006E18B7" w:rsidP="00686F6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E18B7" w:rsidRPr="00F0495A" w:rsidTr="00686F6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E18B7" w:rsidRPr="00C15209" w:rsidRDefault="006E18B7" w:rsidP="00686F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6E18B7" w:rsidRPr="00F0495A" w:rsidTr="00686F6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E18B7" w:rsidRPr="00C15209" w:rsidRDefault="006E18B7" w:rsidP="00686F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6E18B7" w:rsidRPr="00F0495A" w:rsidTr="00686F6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E18B7" w:rsidRPr="00C15209" w:rsidRDefault="006E18B7" w:rsidP="00686F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6E18B7" w:rsidRPr="00F0495A" w:rsidTr="00686F6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6E18B7" w:rsidRPr="00C15209" w:rsidRDefault="006E18B7" w:rsidP="00686F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6E18B7" w:rsidRPr="00C15209" w:rsidRDefault="006E18B7" w:rsidP="00686F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6E18B7" w:rsidRPr="00F0495A" w:rsidTr="00686F6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E18B7" w:rsidRPr="00C15209" w:rsidRDefault="006E18B7" w:rsidP="00686F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6E18B7" w:rsidRPr="00F0495A" w:rsidTr="00686F6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E18B7" w:rsidRPr="00C15209" w:rsidRDefault="006E18B7" w:rsidP="00686F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6E18B7" w:rsidRPr="00F0495A" w:rsidTr="00686F6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E18B7" w:rsidRPr="00C15209" w:rsidRDefault="006E18B7" w:rsidP="00686F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6E18B7" w:rsidRPr="00F0495A" w:rsidTr="00686F6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E18B7" w:rsidRPr="00C15209" w:rsidRDefault="006E18B7" w:rsidP="00686F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6E18B7" w:rsidRPr="00F0495A" w:rsidTr="00686F6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E18B7" w:rsidRPr="00C15209" w:rsidRDefault="006E18B7" w:rsidP="00686F61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6E18B7" w:rsidRPr="00F0495A" w:rsidTr="00686F6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6E18B7" w:rsidRPr="00C15209" w:rsidRDefault="006E18B7" w:rsidP="00686F6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6E18B7" w:rsidRPr="00F0495A" w:rsidTr="00686F61">
        <w:trPr>
          <w:cantSplit/>
          <w:tblCellSpacing w:w="20" w:type="dxa"/>
          <w:jc w:val="center"/>
        </w:trPr>
        <w:tc>
          <w:tcPr>
            <w:tcW w:w="1014" w:type="dxa"/>
          </w:tcPr>
          <w:p w:rsidR="006E18B7" w:rsidRPr="00C15209" w:rsidRDefault="006E18B7" w:rsidP="00686F6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6E18B7" w:rsidRPr="00C15209" w:rsidRDefault="006E18B7" w:rsidP="00686F6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6E18B7" w:rsidRPr="00C15209" w:rsidRDefault="006E18B7" w:rsidP="00686F6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6E18B7" w:rsidRPr="00C15209" w:rsidRDefault="006E18B7" w:rsidP="00686F6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6E18B7" w:rsidRPr="00F0495A" w:rsidTr="00686F61">
        <w:trPr>
          <w:cantSplit/>
          <w:tblCellSpacing w:w="20" w:type="dxa"/>
          <w:jc w:val="center"/>
        </w:trPr>
        <w:tc>
          <w:tcPr>
            <w:tcW w:w="1014" w:type="dxa"/>
          </w:tcPr>
          <w:p w:rsidR="006E18B7" w:rsidRPr="00C15209" w:rsidRDefault="006E18B7" w:rsidP="00686F6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6E18B7" w:rsidRPr="00C15209" w:rsidRDefault="006E18B7" w:rsidP="00686F6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25/05</w:t>
            </w:r>
            <w:r>
              <w:rPr>
                <w:rFonts w:asciiTheme="minorHAnsi" w:hAnsiTheme="minorHAnsi" w:cstheme="minorHAnsi"/>
                <w:bCs/>
                <w:sz w:val="22"/>
              </w:rPr>
              <w:t>/2013</w:t>
            </w:r>
          </w:p>
        </w:tc>
        <w:tc>
          <w:tcPr>
            <w:tcW w:w="5523" w:type="dxa"/>
            <w:gridSpan w:val="6"/>
          </w:tcPr>
          <w:p w:rsidR="006E18B7" w:rsidRPr="00C15209" w:rsidRDefault="006E18B7" w:rsidP="00686F6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Modificar localidad</w:t>
            </w:r>
          </w:p>
        </w:tc>
        <w:tc>
          <w:tcPr>
            <w:tcW w:w="2007" w:type="dxa"/>
          </w:tcPr>
          <w:p w:rsidR="006E18B7" w:rsidRPr="00C15209" w:rsidRDefault="006E18B7" w:rsidP="00686F6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6E18B7" w:rsidRPr="00F0495A" w:rsidTr="00686F61">
        <w:trPr>
          <w:cantSplit/>
          <w:tblCellSpacing w:w="20" w:type="dxa"/>
          <w:jc w:val="center"/>
        </w:trPr>
        <w:tc>
          <w:tcPr>
            <w:tcW w:w="1014" w:type="dxa"/>
          </w:tcPr>
          <w:p w:rsidR="006E18B7" w:rsidRPr="00C15209" w:rsidRDefault="006E18B7" w:rsidP="00686F6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6E18B7" w:rsidRPr="00C15209" w:rsidRDefault="006E18B7" w:rsidP="00686F6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523" w:type="dxa"/>
            <w:gridSpan w:val="6"/>
          </w:tcPr>
          <w:p w:rsidR="006E18B7" w:rsidRPr="00C15209" w:rsidRDefault="006E18B7" w:rsidP="00686F6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6E18B7" w:rsidRPr="00C15209" w:rsidRDefault="006E18B7" w:rsidP="00686F6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6E18B7" w:rsidRPr="00F0495A" w:rsidTr="00686F61">
        <w:trPr>
          <w:cantSplit/>
          <w:tblCellSpacing w:w="20" w:type="dxa"/>
          <w:jc w:val="center"/>
        </w:trPr>
        <w:tc>
          <w:tcPr>
            <w:tcW w:w="1014" w:type="dxa"/>
          </w:tcPr>
          <w:p w:rsidR="006E18B7" w:rsidRPr="00C15209" w:rsidRDefault="006E18B7" w:rsidP="00686F6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6E18B7" w:rsidRPr="00C15209" w:rsidRDefault="006E18B7" w:rsidP="00686F6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523" w:type="dxa"/>
            <w:gridSpan w:val="6"/>
          </w:tcPr>
          <w:p w:rsidR="006E18B7" w:rsidRPr="00C15209" w:rsidRDefault="006E18B7" w:rsidP="00686F6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6E18B7" w:rsidRPr="00C15209" w:rsidRDefault="006E18B7" w:rsidP="00686F6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7A9" w:rsidRDefault="00A107A9" w:rsidP="003E2693">
      <w:pPr>
        <w:spacing w:line="240" w:lineRule="auto"/>
      </w:pPr>
      <w:r>
        <w:separator/>
      </w:r>
    </w:p>
  </w:endnote>
  <w:endnote w:type="continuationSeparator" w:id="0">
    <w:p w:rsidR="00A107A9" w:rsidRDefault="00A107A9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9E40DC" w:rsidP="00693A94">
    <w:pPr>
      <w:pStyle w:val="Piedepgina"/>
      <w:rPr>
        <w:rFonts w:asciiTheme="minorHAnsi" w:eastAsiaTheme="majorEastAsia" w:hAnsiTheme="minorHAnsi" w:cstheme="minorHAnsi"/>
      </w:rPr>
    </w:pPr>
    <w:r w:rsidRPr="009E40DC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9E40DC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9E40DC">
      <w:rPr>
        <w:rFonts w:asciiTheme="minorHAnsi" w:eastAsiaTheme="minorEastAsia" w:hAnsiTheme="minorHAnsi" w:cstheme="minorHAnsi"/>
        <w:b/>
      </w:rPr>
      <w:fldChar w:fldCharType="separate"/>
    </w:r>
    <w:r w:rsidR="00990DFA" w:rsidRPr="00990DFA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7A9" w:rsidRDefault="00A107A9" w:rsidP="003E2693">
      <w:pPr>
        <w:spacing w:line="240" w:lineRule="auto"/>
      </w:pPr>
      <w:r>
        <w:separator/>
      </w:r>
    </w:p>
  </w:footnote>
  <w:footnote w:type="continuationSeparator" w:id="0">
    <w:p w:rsidR="00A107A9" w:rsidRDefault="00A107A9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9E40DC">
    <w:pPr>
      <w:pStyle w:val="Encabezado"/>
    </w:pPr>
    <w:r w:rsidRPr="009E40DC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E18B7"/>
    <w:rsid w:val="000E71A9"/>
    <w:rsid w:val="00150215"/>
    <w:rsid w:val="00163E17"/>
    <w:rsid w:val="0018284C"/>
    <w:rsid w:val="001C7463"/>
    <w:rsid w:val="003357FF"/>
    <w:rsid w:val="00346D8C"/>
    <w:rsid w:val="003822EF"/>
    <w:rsid w:val="00387A72"/>
    <w:rsid w:val="003B7057"/>
    <w:rsid w:val="003C41C0"/>
    <w:rsid w:val="003E2693"/>
    <w:rsid w:val="0045433E"/>
    <w:rsid w:val="004D7A60"/>
    <w:rsid w:val="00683CC0"/>
    <w:rsid w:val="00693A94"/>
    <w:rsid w:val="006E18B7"/>
    <w:rsid w:val="007B229C"/>
    <w:rsid w:val="00807F79"/>
    <w:rsid w:val="008B0DD5"/>
    <w:rsid w:val="00966CEE"/>
    <w:rsid w:val="00990DFA"/>
    <w:rsid w:val="009E40DC"/>
    <w:rsid w:val="00A107A9"/>
    <w:rsid w:val="00A14A4B"/>
    <w:rsid w:val="00A3150C"/>
    <w:rsid w:val="00A3702D"/>
    <w:rsid w:val="00AB2A03"/>
    <w:rsid w:val="00BD75BE"/>
    <w:rsid w:val="00C15209"/>
    <w:rsid w:val="00C26731"/>
    <w:rsid w:val="00C905B2"/>
    <w:rsid w:val="00CC59C7"/>
    <w:rsid w:val="00E1236F"/>
    <w:rsid w:val="00E239CB"/>
    <w:rsid w:val="00E85FCF"/>
    <w:rsid w:val="00F2427D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E18B7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E18B7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A67B9-CEC2-426B-9299-9A6F29047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3</TotalTime>
  <Pages>1</Pages>
  <Words>424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5</cp:revision>
  <dcterms:created xsi:type="dcterms:W3CDTF">2013-06-23T13:24:00Z</dcterms:created>
  <dcterms:modified xsi:type="dcterms:W3CDTF">2013-11-03T13:53:00Z</dcterms:modified>
</cp:coreProperties>
</file>