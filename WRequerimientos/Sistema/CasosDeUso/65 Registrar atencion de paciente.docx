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590"/>
        <w:gridCol w:w="1598"/>
        <w:gridCol w:w="671"/>
        <w:gridCol w:w="491"/>
        <w:gridCol w:w="248"/>
        <w:gridCol w:w="1248"/>
        <w:gridCol w:w="1024"/>
        <w:gridCol w:w="2067"/>
      </w:tblGrid>
      <w:tr w:rsidR="00C15209" w:rsidRPr="00F0495A" w:rsidTr="0059417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C15209" w:rsidRPr="00C15209" w:rsidRDefault="00C15209" w:rsidP="00594172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 w:rsidR="00976BEA">
              <w:rPr>
                <w:rFonts w:asciiTheme="minorHAnsi" w:hAnsiTheme="minorHAnsi" w:cstheme="minorHAnsi"/>
                <w:b/>
                <w:bCs/>
              </w:rPr>
              <w:t xml:space="preserve"> Gestión de Atención</w:t>
            </w:r>
          </w:p>
        </w:tc>
      </w:tr>
      <w:tr w:rsidR="00C15209" w:rsidRPr="00F0495A" w:rsidTr="00594172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C15209" w:rsidRPr="00C15209" w:rsidRDefault="00C15209" w:rsidP="00E72EB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9A7001">
              <w:rPr>
                <w:rFonts w:asciiTheme="minorHAnsi" w:hAnsiTheme="minorHAnsi" w:cstheme="minorHAnsi"/>
              </w:rPr>
              <w:t xml:space="preserve">Registrar </w:t>
            </w:r>
            <w:r w:rsidR="00E72EBA">
              <w:rPr>
                <w:rFonts w:asciiTheme="minorHAnsi" w:hAnsiTheme="minorHAnsi" w:cstheme="minorHAnsi"/>
              </w:rPr>
              <w:t>atención</w:t>
            </w:r>
            <w:r w:rsidR="009A7001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C15209" w:rsidRPr="00C15209" w:rsidRDefault="00C15209" w:rsidP="002C7F9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2C7F95">
              <w:rPr>
                <w:rFonts w:asciiTheme="minorHAnsi" w:hAnsiTheme="minorHAnsi" w:cstheme="minorHAnsi"/>
              </w:rPr>
              <w:t>65</w:t>
            </w:r>
          </w:p>
        </w:tc>
      </w:tr>
      <w:tr w:rsidR="00C15209" w:rsidRPr="00F0495A" w:rsidTr="00C15209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E72EB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3318D2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72EBA">
              <w:rPr>
                <w:rFonts w:asciiTheme="minorHAnsi" w:hAnsiTheme="minorHAnsi" w:cstheme="minorHAnsi"/>
              </w:rPr>
              <w:instrText xml:space="preserve"> FORMCHECKBOX </w:instrText>
            </w:r>
            <w:r w:rsidR="003318D2">
              <w:rPr>
                <w:rFonts w:asciiTheme="minorHAnsi" w:hAnsiTheme="minorHAnsi" w:cstheme="minorHAnsi"/>
              </w:rPr>
            </w:r>
            <w:r w:rsidR="003318D2">
              <w:rPr>
                <w:rFonts w:asciiTheme="minorHAnsi" w:hAnsiTheme="minorHAnsi" w:cstheme="minorHAnsi"/>
              </w:rPr>
              <w:fldChar w:fldCharType="separate"/>
            </w:r>
            <w:r w:rsidR="003318D2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3318D2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3318D2">
              <w:rPr>
                <w:rFonts w:asciiTheme="minorHAnsi" w:hAnsiTheme="minorHAnsi" w:cstheme="minorHAnsi"/>
              </w:rPr>
            </w:r>
            <w:r w:rsidR="003318D2">
              <w:rPr>
                <w:rFonts w:asciiTheme="minorHAnsi" w:hAnsiTheme="minorHAnsi" w:cstheme="minorHAnsi"/>
              </w:rPr>
              <w:fldChar w:fldCharType="separate"/>
            </w:r>
            <w:r w:rsidR="003318D2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3318D2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3318D2">
              <w:rPr>
                <w:rFonts w:asciiTheme="minorHAnsi" w:hAnsiTheme="minorHAnsi" w:cstheme="minorHAnsi"/>
              </w:rPr>
            </w:r>
            <w:r w:rsidR="003318D2">
              <w:rPr>
                <w:rFonts w:asciiTheme="minorHAnsi" w:hAnsiTheme="minorHAnsi" w:cstheme="minorHAnsi"/>
              </w:rPr>
              <w:fldChar w:fldCharType="separate"/>
            </w:r>
            <w:r w:rsidR="003318D2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C15209" w:rsidRPr="00F0495A" w:rsidTr="00594172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C15209" w:rsidRPr="00C15209" w:rsidRDefault="00C15209" w:rsidP="00E72EB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3318D2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72EBA">
              <w:rPr>
                <w:rFonts w:asciiTheme="minorHAnsi" w:hAnsiTheme="minorHAnsi" w:cstheme="minorHAnsi"/>
              </w:rPr>
              <w:instrText xml:space="preserve"> FORMCHECKBOX </w:instrText>
            </w:r>
            <w:r w:rsidR="003318D2">
              <w:rPr>
                <w:rFonts w:asciiTheme="minorHAnsi" w:hAnsiTheme="minorHAnsi" w:cstheme="minorHAnsi"/>
              </w:rPr>
            </w:r>
            <w:r w:rsidR="003318D2">
              <w:rPr>
                <w:rFonts w:asciiTheme="minorHAnsi" w:hAnsiTheme="minorHAnsi" w:cstheme="minorHAnsi"/>
              </w:rPr>
              <w:fldChar w:fldCharType="separate"/>
            </w:r>
            <w:r w:rsidR="003318D2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3318D2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3318D2">
              <w:rPr>
                <w:rFonts w:asciiTheme="minorHAnsi" w:hAnsiTheme="minorHAnsi" w:cstheme="minorHAnsi"/>
              </w:rPr>
            </w:r>
            <w:r w:rsidR="003318D2">
              <w:rPr>
                <w:rFonts w:asciiTheme="minorHAnsi" w:hAnsiTheme="minorHAnsi" w:cstheme="minorHAnsi"/>
              </w:rPr>
              <w:fldChar w:fldCharType="separate"/>
            </w:r>
            <w:r w:rsidR="003318D2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C15209" w:rsidRPr="00C15209" w:rsidRDefault="00C15209" w:rsidP="00E72EB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3318D2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asilla5"/>
            <w:r w:rsidR="00E72EBA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3318D2">
              <w:rPr>
                <w:rFonts w:asciiTheme="minorHAnsi" w:hAnsiTheme="minorHAnsi" w:cstheme="minorHAnsi"/>
                <w:sz w:val="20"/>
                <w:szCs w:val="20"/>
              </w:rPr>
            </w:r>
            <w:r w:rsidR="003318D2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3318D2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3318D2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3318D2">
              <w:rPr>
                <w:rFonts w:asciiTheme="minorHAnsi" w:hAnsiTheme="minorHAnsi" w:cstheme="minorHAnsi"/>
                <w:sz w:val="20"/>
                <w:szCs w:val="20"/>
              </w:rPr>
            </w:r>
            <w:r w:rsidR="003318D2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3318D2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C15209" w:rsidRPr="00F0495A" w:rsidTr="0059417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E72EB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3318D2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3318D2">
              <w:rPr>
                <w:rFonts w:asciiTheme="minorHAnsi" w:hAnsiTheme="minorHAnsi" w:cstheme="minorHAnsi"/>
                <w:sz w:val="18"/>
                <w:szCs w:val="18"/>
              </w:rPr>
            </w:r>
            <w:r w:rsidR="003318D2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3318D2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3318D2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3318D2">
              <w:rPr>
                <w:rFonts w:asciiTheme="minorHAnsi" w:hAnsiTheme="minorHAnsi" w:cstheme="minorHAnsi"/>
                <w:sz w:val="18"/>
                <w:szCs w:val="18"/>
              </w:rPr>
            </w:r>
            <w:r w:rsidR="003318D2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3318D2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3318D2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3318D2">
              <w:rPr>
                <w:rFonts w:asciiTheme="minorHAnsi" w:hAnsiTheme="minorHAnsi" w:cstheme="minorHAnsi"/>
                <w:sz w:val="18"/>
                <w:szCs w:val="18"/>
              </w:rPr>
            </w:r>
            <w:r w:rsidR="003318D2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3318D2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="003318D2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3318D2">
              <w:rPr>
                <w:rFonts w:asciiTheme="minorHAnsi" w:hAnsiTheme="minorHAnsi" w:cstheme="minorHAnsi"/>
                <w:sz w:val="18"/>
                <w:szCs w:val="18"/>
              </w:rPr>
            </w:r>
            <w:r w:rsidR="003318D2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3318D2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3318D2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72EBA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3318D2">
              <w:rPr>
                <w:rFonts w:asciiTheme="minorHAnsi" w:hAnsiTheme="minorHAnsi" w:cstheme="minorHAnsi"/>
                <w:sz w:val="18"/>
                <w:szCs w:val="18"/>
              </w:rPr>
            </w:r>
            <w:r w:rsidR="003318D2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3318D2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C15209" w:rsidRPr="00F0495A" w:rsidTr="00594172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C15209" w:rsidRPr="00C15209" w:rsidRDefault="00C15209" w:rsidP="00E72EB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AA141C">
              <w:rPr>
                <w:rFonts w:asciiTheme="minorHAnsi" w:hAnsiTheme="minorHAnsi" w:cstheme="minorHAnsi"/>
              </w:rPr>
              <w:t xml:space="preserve">Encargado de </w:t>
            </w:r>
            <w:r w:rsidR="00E72EBA">
              <w:rPr>
                <w:rFonts w:asciiTheme="minorHAnsi" w:hAnsiTheme="minorHAnsi" w:cstheme="minorHAnsi"/>
              </w:rPr>
              <w:t>atención</w:t>
            </w:r>
            <w:r w:rsidR="00AA141C">
              <w:rPr>
                <w:rFonts w:asciiTheme="minorHAnsi" w:hAnsiTheme="minorHAnsi" w:cstheme="minorHAnsi"/>
              </w:rPr>
              <w:t xml:space="preserve"> (</w:t>
            </w:r>
            <w:r w:rsidR="00E72EBA" w:rsidRPr="00E72EBA">
              <w:rPr>
                <w:rFonts w:asciiTheme="minorHAnsi" w:hAnsiTheme="minorHAnsi" w:cstheme="minorHAnsi"/>
                <w:b/>
              </w:rPr>
              <w:t>A</w:t>
            </w:r>
            <w:r w:rsidR="00AA141C">
              <w:rPr>
                <w:rFonts w:asciiTheme="minorHAnsi" w:hAnsiTheme="minorHAnsi" w:cstheme="minorHAnsi"/>
                <w:b/>
              </w:rPr>
              <w:t>T</w:t>
            </w:r>
            <w:r w:rsidR="00AA141C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689" w:type="dxa"/>
            <w:gridSpan w:val="6"/>
          </w:tcPr>
          <w:p w:rsidR="00C15209" w:rsidRPr="00C15209" w:rsidRDefault="00C15209" w:rsidP="0059417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C15209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E72EB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3318D2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72EBA">
              <w:rPr>
                <w:rFonts w:asciiTheme="minorHAnsi" w:hAnsiTheme="minorHAnsi" w:cstheme="minorHAnsi"/>
              </w:rPr>
              <w:instrText xml:space="preserve"> FORMCHECKBOX </w:instrText>
            </w:r>
            <w:r w:rsidR="003318D2">
              <w:rPr>
                <w:rFonts w:asciiTheme="minorHAnsi" w:hAnsiTheme="minorHAnsi" w:cstheme="minorHAnsi"/>
              </w:rPr>
            </w:r>
            <w:r w:rsidR="003318D2">
              <w:rPr>
                <w:rFonts w:asciiTheme="minorHAnsi" w:hAnsiTheme="minorHAnsi" w:cstheme="minorHAnsi"/>
              </w:rPr>
              <w:fldChar w:fldCharType="separate"/>
            </w:r>
            <w:r w:rsidR="003318D2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3318D2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3318D2">
              <w:rPr>
                <w:rFonts w:asciiTheme="minorHAnsi" w:hAnsiTheme="minorHAnsi" w:cstheme="minorHAnsi"/>
              </w:rPr>
            </w:r>
            <w:r w:rsidR="003318D2">
              <w:rPr>
                <w:rFonts w:asciiTheme="minorHAnsi" w:hAnsiTheme="minorHAnsi" w:cstheme="minorHAnsi"/>
              </w:rPr>
              <w:fldChar w:fldCharType="separate"/>
            </w:r>
            <w:r w:rsidR="003318D2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C15209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E72EB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AA141C">
              <w:rPr>
                <w:rFonts w:asciiTheme="minorHAnsi" w:hAnsiTheme="minorHAnsi" w:cstheme="minorHAnsi"/>
              </w:rPr>
              <w:t>Registrar los datos de l</w:t>
            </w:r>
            <w:r w:rsidR="00E72EBA">
              <w:rPr>
                <w:rFonts w:asciiTheme="minorHAnsi" w:hAnsiTheme="minorHAnsi" w:cstheme="minorHAnsi"/>
              </w:rPr>
              <w:t>a atención del paciente</w:t>
            </w:r>
            <w:r w:rsidR="00AA141C">
              <w:rPr>
                <w:rFonts w:asciiTheme="minorHAnsi" w:hAnsiTheme="minorHAnsi" w:cstheme="minorHAnsi"/>
              </w:rPr>
              <w:t>.</w:t>
            </w:r>
          </w:p>
        </w:tc>
      </w:tr>
      <w:tr w:rsidR="00C15209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59417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C15209" w:rsidRPr="00F0495A" w:rsidTr="00594172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C15209" w:rsidRPr="00C15209" w:rsidRDefault="00C15209" w:rsidP="0059417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C15209">
              <w:rPr>
                <w:rFonts w:asciiTheme="minorHAnsi" w:hAnsiTheme="minorHAnsi" w:cstheme="minorHAnsi"/>
              </w:rPr>
              <w:t xml:space="preserve"> </w:t>
            </w:r>
          </w:p>
          <w:p w:rsidR="00C15209" w:rsidRPr="00C15209" w:rsidRDefault="00C15209" w:rsidP="0059417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C15209" w:rsidRDefault="00C15209" w:rsidP="00594172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AA141C" w:rsidRPr="00371F8A" w:rsidRDefault="00371F8A" w:rsidP="00371F8A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Se registra la atención del paciente</w:t>
            </w:r>
            <w:r w:rsidR="00AA141C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C15209" w:rsidRPr="00F0495A" w:rsidTr="00594172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C15209" w:rsidRPr="00C15209" w:rsidRDefault="00C15209" w:rsidP="0059417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AA141C" w:rsidRDefault="00AA141C" w:rsidP="00AA141C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cancela)</w:t>
            </w:r>
          </w:p>
          <w:p w:rsidR="00AA141C" w:rsidRDefault="004250B1" w:rsidP="00AA141C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EA</w:t>
            </w:r>
            <w:r w:rsidR="00AA141C">
              <w:rPr>
                <w:rFonts w:asciiTheme="minorHAnsi" w:hAnsiTheme="minorHAnsi" w:cstheme="minorHAnsi"/>
                <w:b/>
                <w:bCs/>
              </w:rPr>
              <w:t xml:space="preserve"> no ingresa </w:t>
            </w:r>
            <w:r w:rsidR="00371F8A">
              <w:rPr>
                <w:rFonts w:asciiTheme="minorHAnsi" w:hAnsiTheme="minorHAnsi" w:cstheme="minorHAnsi"/>
                <w:b/>
                <w:bCs/>
              </w:rPr>
              <w:t>atención.</w:t>
            </w:r>
          </w:p>
          <w:p w:rsidR="00C15209" w:rsidRPr="00AA141C" w:rsidRDefault="004250B1" w:rsidP="00371F8A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EA</w:t>
            </w:r>
            <w:r w:rsidR="00AA141C" w:rsidRPr="00AA141C">
              <w:rPr>
                <w:rFonts w:asciiTheme="minorHAnsi" w:hAnsiTheme="minorHAnsi" w:cstheme="minorHAnsi"/>
                <w:b/>
                <w:bCs/>
              </w:rPr>
              <w:t xml:space="preserve"> decide no confirmar registrar </w:t>
            </w:r>
            <w:r w:rsidR="00371F8A">
              <w:rPr>
                <w:rFonts w:asciiTheme="minorHAnsi" w:hAnsiTheme="minorHAnsi" w:cstheme="minorHAnsi"/>
                <w:b/>
                <w:bCs/>
              </w:rPr>
              <w:t>la atención.</w:t>
            </w:r>
          </w:p>
        </w:tc>
      </w:tr>
      <w:tr w:rsidR="00C15209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C15209" w:rsidP="00594172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594172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C15209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F47BF9" w:rsidP="00976BE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caso de uso comienza cuando el Encargado de </w:t>
            </w:r>
            <w:r w:rsidR="00976BEA">
              <w:rPr>
                <w:rFonts w:asciiTheme="minorHAnsi" w:hAnsiTheme="minorHAnsi" w:cstheme="minorHAnsi"/>
              </w:rPr>
              <w:t xml:space="preserve">atención </w:t>
            </w:r>
            <w:r>
              <w:rPr>
                <w:rFonts w:asciiTheme="minorHAnsi" w:hAnsiTheme="minorHAnsi" w:cstheme="minorHAnsi"/>
              </w:rPr>
              <w:t>(</w:t>
            </w:r>
            <w:r w:rsidR="00976BEA">
              <w:rPr>
                <w:rFonts w:asciiTheme="minorHAnsi" w:hAnsiTheme="minorHAnsi" w:cstheme="minorHAnsi"/>
                <w:b/>
              </w:rPr>
              <w:t>EA</w:t>
            </w:r>
            <w:r>
              <w:rPr>
                <w:rFonts w:asciiTheme="minorHAnsi" w:hAnsiTheme="minorHAnsi" w:cstheme="minorHAnsi"/>
              </w:rPr>
              <w:t>) selecciona la opción para registrar un</w:t>
            </w:r>
            <w:r w:rsidR="00976BEA">
              <w:rPr>
                <w:rFonts w:asciiTheme="minorHAnsi" w:hAnsiTheme="minorHAnsi" w:cstheme="minorHAnsi"/>
              </w:rPr>
              <w:t>a nueva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76BEA">
              <w:rPr>
                <w:rFonts w:asciiTheme="minorHAnsi" w:hAnsiTheme="minorHAnsi" w:cstheme="minorHAnsi"/>
              </w:rPr>
              <w:t>atención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594172">
            <w:pPr>
              <w:jc w:val="both"/>
              <w:rPr>
                <w:rFonts w:asciiTheme="minorHAnsi" w:hAnsiTheme="minorHAnsi" w:cstheme="minorHAnsi"/>
              </w:rPr>
            </w:pPr>
          </w:p>
          <w:p w:rsidR="00C15209" w:rsidRPr="00C15209" w:rsidRDefault="00C15209" w:rsidP="0059417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15209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5B6252" w:rsidP="00347D5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solicita se seleccione </w:t>
            </w:r>
            <w:r w:rsidR="00347D5C">
              <w:rPr>
                <w:rFonts w:asciiTheme="minorHAnsi" w:hAnsiTheme="minorHAnsi" w:cstheme="minorHAnsi"/>
              </w:rPr>
              <w:t>turno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497C7B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C15209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3A03E6" w:rsidP="00347D5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347D5C">
              <w:rPr>
                <w:rFonts w:asciiTheme="minorHAnsi" w:hAnsiTheme="minorHAnsi" w:cstheme="minorHAnsi"/>
                <w:b/>
              </w:rPr>
              <w:t>A</w:t>
            </w:r>
            <w:r>
              <w:rPr>
                <w:rFonts w:asciiTheme="minorHAnsi" w:hAnsiTheme="minorHAnsi" w:cstheme="minorHAnsi"/>
              </w:rPr>
              <w:t xml:space="preserve"> selecciona el </w:t>
            </w:r>
            <w:r w:rsidR="00347D5C">
              <w:rPr>
                <w:rFonts w:asciiTheme="minorHAnsi" w:hAnsiTheme="minorHAnsi" w:cstheme="minorHAnsi"/>
              </w:rPr>
              <w:t>turno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594172">
            <w:pPr>
              <w:jc w:val="both"/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C15209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5B6252" w:rsidP="00DC3EC3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</w:t>
            </w:r>
            <w:r w:rsidR="00DC3EC3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sistema </w:t>
            </w:r>
            <w:r w:rsidR="00594172">
              <w:rPr>
                <w:rFonts w:asciiTheme="minorHAnsi" w:hAnsiTheme="minorHAnsi" w:cstheme="minorHAnsi"/>
              </w:rPr>
              <w:t xml:space="preserve">solicita se seleccione </w:t>
            </w:r>
            <w:r w:rsidR="00347D5C">
              <w:rPr>
                <w:rFonts w:asciiTheme="minorHAnsi" w:hAnsiTheme="minorHAnsi" w:cstheme="minorHAnsi"/>
              </w:rPr>
              <w:t>ante</w:t>
            </w:r>
            <w:r w:rsidR="00C01090">
              <w:rPr>
                <w:rFonts w:asciiTheme="minorHAnsi" w:hAnsiTheme="minorHAnsi" w:cstheme="minorHAnsi"/>
              </w:rPr>
              <w:t>ce</w:t>
            </w:r>
            <w:r w:rsidR="00347D5C">
              <w:rPr>
                <w:rFonts w:asciiTheme="minorHAnsi" w:hAnsiTheme="minorHAnsi" w:cstheme="minorHAnsi"/>
              </w:rPr>
              <w:t>dentes de enfermedades del paciente</w:t>
            </w:r>
            <w:r w:rsidR="00594172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594172">
            <w:pPr>
              <w:jc w:val="both"/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3D73FE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D73FE" w:rsidRDefault="00594172" w:rsidP="0081364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813641" w:rsidRPr="00DC3EC3">
              <w:rPr>
                <w:rFonts w:asciiTheme="minorHAnsi" w:hAnsiTheme="minorHAnsi" w:cstheme="minorHAnsi"/>
                <w:b/>
              </w:rPr>
              <w:t>EA</w:t>
            </w:r>
            <w:r w:rsidR="00813641">
              <w:rPr>
                <w:rFonts w:asciiTheme="minorHAnsi" w:hAnsiTheme="minorHAnsi" w:cstheme="minorHAnsi"/>
              </w:rPr>
              <w:t xml:space="preserve"> selecciona antecedentes del paciente.</w:t>
            </w:r>
          </w:p>
        </w:tc>
        <w:tc>
          <w:tcPr>
            <w:tcW w:w="4279" w:type="dxa"/>
            <w:gridSpan w:val="3"/>
          </w:tcPr>
          <w:p w:rsidR="003D73FE" w:rsidRPr="00C15209" w:rsidRDefault="003D73FE" w:rsidP="0059417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15209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DC3EC3" w:rsidP="00DC3EC3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solicita se ingrese la/s </w:t>
            </w:r>
            <w:r w:rsidR="00952B4B">
              <w:rPr>
                <w:rFonts w:asciiTheme="minorHAnsi" w:hAnsiTheme="minorHAnsi" w:cstheme="minorHAnsi"/>
              </w:rPr>
              <w:t>prá</w:t>
            </w:r>
            <w:r>
              <w:rPr>
                <w:rFonts w:asciiTheme="minorHAnsi" w:hAnsiTheme="minorHAnsi" w:cstheme="minorHAnsi"/>
              </w:rPr>
              <w:t>ctica/s que se realizará el paciente.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59417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15209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9F4AE4" w:rsidP="00952B4B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DC3EC3" w:rsidRPr="00952B4B">
              <w:rPr>
                <w:rFonts w:asciiTheme="minorHAnsi" w:hAnsiTheme="minorHAnsi" w:cstheme="minorHAnsi"/>
                <w:b/>
              </w:rPr>
              <w:t>EA</w:t>
            </w:r>
            <w:r w:rsidR="00DC3EC3">
              <w:rPr>
                <w:rFonts w:asciiTheme="minorHAnsi" w:hAnsiTheme="minorHAnsi" w:cstheme="minorHAnsi"/>
              </w:rPr>
              <w:t xml:space="preserve"> ingresa </w:t>
            </w:r>
            <w:r w:rsidR="00952B4B">
              <w:rPr>
                <w:rFonts w:asciiTheme="minorHAnsi" w:hAnsiTheme="minorHAnsi" w:cstheme="minorHAnsi"/>
              </w:rPr>
              <w:t>y selecciona la/s práctica/s del paciente</w:t>
            </w:r>
            <w:r w:rsidR="00C06F9A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59417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813641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13641" w:rsidRDefault="008E6357" w:rsidP="008E635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enfermedad.</w:t>
            </w:r>
          </w:p>
        </w:tc>
        <w:tc>
          <w:tcPr>
            <w:tcW w:w="4279" w:type="dxa"/>
            <w:gridSpan w:val="3"/>
          </w:tcPr>
          <w:p w:rsidR="00813641" w:rsidRPr="00C15209" w:rsidRDefault="00813641" w:rsidP="0059417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813641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13641" w:rsidRDefault="008E6357" w:rsidP="00C06F9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2E21DE">
              <w:rPr>
                <w:rFonts w:asciiTheme="minorHAnsi" w:hAnsiTheme="minorHAnsi" w:cstheme="minorHAnsi"/>
                <w:b/>
              </w:rPr>
              <w:t>EA</w:t>
            </w:r>
            <w:r>
              <w:rPr>
                <w:rFonts w:asciiTheme="minorHAnsi" w:hAnsiTheme="minorHAnsi" w:cstheme="minorHAnsi"/>
              </w:rPr>
              <w:t xml:space="preserve"> encuentra y selecciona enfermedad.</w:t>
            </w:r>
          </w:p>
        </w:tc>
        <w:tc>
          <w:tcPr>
            <w:tcW w:w="4279" w:type="dxa"/>
            <w:gridSpan w:val="3"/>
          </w:tcPr>
          <w:p w:rsidR="00A4494D" w:rsidRDefault="00A4494D" w:rsidP="008E635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8E6357">
              <w:rPr>
                <w:rFonts w:asciiTheme="minorHAnsi" w:hAnsiTheme="minorHAnsi" w:cstheme="minorHAnsi"/>
              </w:rPr>
              <w:t xml:space="preserve">-A. El </w:t>
            </w:r>
            <w:r w:rsidR="008E6357">
              <w:rPr>
                <w:rFonts w:asciiTheme="minorHAnsi" w:hAnsiTheme="minorHAnsi" w:cstheme="minorHAnsi"/>
                <w:b/>
              </w:rPr>
              <w:t>E</w:t>
            </w:r>
            <w:r>
              <w:rPr>
                <w:rFonts w:asciiTheme="minorHAnsi" w:hAnsiTheme="minorHAnsi" w:cstheme="minorHAnsi"/>
                <w:b/>
              </w:rPr>
              <w:t>A</w:t>
            </w:r>
            <w:r w:rsidR="008E6357">
              <w:rPr>
                <w:rFonts w:asciiTheme="minorHAnsi" w:hAnsiTheme="minorHAnsi" w:cstheme="minorHAnsi"/>
              </w:rPr>
              <w:t xml:space="preserve"> no encuentra la </w:t>
            </w:r>
            <w:r w:rsidR="002E21DE">
              <w:rPr>
                <w:rFonts w:asciiTheme="minorHAnsi" w:hAnsiTheme="minorHAnsi" w:cstheme="minorHAnsi"/>
              </w:rPr>
              <w:t>enfermedad</w:t>
            </w:r>
          </w:p>
          <w:p w:rsidR="008E6357" w:rsidRDefault="00A4494D" w:rsidP="008E635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8E6357">
              <w:rPr>
                <w:rFonts w:asciiTheme="minorHAnsi" w:hAnsiTheme="minorHAnsi" w:cstheme="minorHAnsi"/>
              </w:rPr>
              <w:t xml:space="preserve">-A.1. El </w:t>
            </w:r>
            <w:r w:rsidR="008E6357" w:rsidRPr="00A4494D">
              <w:rPr>
                <w:rFonts w:asciiTheme="minorHAnsi" w:hAnsiTheme="minorHAnsi" w:cstheme="minorHAnsi"/>
              </w:rPr>
              <w:t>E</w:t>
            </w:r>
            <w:r w:rsidRPr="00A4494D">
              <w:rPr>
                <w:rFonts w:asciiTheme="minorHAnsi" w:hAnsiTheme="minorHAnsi" w:cstheme="minorHAnsi"/>
              </w:rPr>
              <w:t>A</w:t>
            </w:r>
            <w:r w:rsidR="008E6357">
              <w:rPr>
                <w:rFonts w:asciiTheme="minorHAnsi" w:hAnsiTheme="minorHAnsi" w:cstheme="minorHAnsi"/>
              </w:rPr>
              <w:t xml:space="preserve"> desea registrar la </w:t>
            </w:r>
            <w:r>
              <w:rPr>
                <w:rFonts w:asciiTheme="minorHAnsi" w:hAnsiTheme="minorHAnsi" w:cstheme="minorHAnsi"/>
              </w:rPr>
              <w:t>enfermedad</w:t>
            </w:r>
            <w:r w:rsidR="008E6357">
              <w:rPr>
                <w:rFonts w:asciiTheme="minorHAnsi" w:hAnsiTheme="minorHAnsi" w:cstheme="minorHAnsi"/>
              </w:rPr>
              <w:t>.</w:t>
            </w:r>
          </w:p>
          <w:p w:rsidR="008E6357" w:rsidRDefault="00A4494D" w:rsidP="008E635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8E6357">
              <w:rPr>
                <w:rFonts w:asciiTheme="minorHAnsi" w:hAnsiTheme="minorHAnsi" w:cstheme="minorHAnsi"/>
              </w:rPr>
              <w:t xml:space="preserve">-A.1.A. Se llama al caso de uso “Registrar </w:t>
            </w:r>
            <w:r>
              <w:rPr>
                <w:rFonts w:asciiTheme="minorHAnsi" w:hAnsiTheme="minorHAnsi" w:cstheme="minorHAnsi"/>
              </w:rPr>
              <w:t>enfermedad</w:t>
            </w:r>
            <w:r w:rsidR="008E6357">
              <w:rPr>
                <w:rFonts w:asciiTheme="minorHAnsi" w:hAnsiTheme="minorHAnsi" w:cstheme="minorHAnsi"/>
              </w:rPr>
              <w:t>”.</w:t>
            </w:r>
          </w:p>
          <w:p w:rsidR="008E6357" w:rsidRDefault="00A4494D" w:rsidP="008E635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8E6357">
              <w:rPr>
                <w:rFonts w:asciiTheme="minorHAnsi" w:hAnsiTheme="minorHAnsi" w:cstheme="minorHAnsi"/>
              </w:rPr>
              <w:t>-A.1.B. El caso de uso se ejecutó correctamente.</w:t>
            </w:r>
          </w:p>
          <w:p w:rsidR="008E6357" w:rsidRDefault="00A4494D" w:rsidP="008E635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8E6357">
              <w:rPr>
                <w:rFonts w:asciiTheme="minorHAnsi" w:hAnsiTheme="minorHAnsi" w:cstheme="minorHAnsi"/>
              </w:rPr>
              <w:t>-A.1.B.1. El caso de uso no se ejecutó correctamente.</w:t>
            </w:r>
          </w:p>
          <w:p w:rsidR="008E6357" w:rsidRDefault="00A4494D" w:rsidP="008E635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8E6357">
              <w:rPr>
                <w:rFonts w:asciiTheme="minorHAnsi" w:hAnsiTheme="minorHAnsi" w:cstheme="minorHAnsi"/>
              </w:rPr>
              <w:t>-A.1.B.2. Se cancela el caso de uso.</w:t>
            </w:r>
          </w:p>
          <w:p w:rsidR="00813641" w:rsidRPr="00C15209" w:rsidRDefault="00A4494D" w:rsidP="008E635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9</w:t>
            </w:r>
            <w:r w:rsidR="008E6357">
              <w:rPr>
                <w:rFonts w:asciiTheme="minorHAnsi" w:hAnsiTheme="minorHAnsi" w:cstheme="minorHAnsi"/>
              </w:rPr>
              <w:t>-A.1.C. El sistema m</w:t>
            </w:r>
            <w:r>
              <w:rPr>
                <w:rFonts w:asciiTheme="minorHAnsi" w:hAnsiTheme="minorHAnsi" w:cstheme="minorHAnsi"/>
              </w:rPr>
              <w:t xml:space="preserve">uestra la enfermedad </w:t>
            </w:r>
            <w:r w:rsidR="008E6357">
              <w:rPr>
                <w:rFonts w:asciiTheme="minorHAnsi" w:hAnsiTheme="minorHAnsi" w:cstheme="minorHAnsi"/>
              </w:rPr>
              <w:t>registrada.</w:t>
            </w:r>
          </w:p>
        </w:tc>
      </w:tr>
      <w:tr w:rsidR="00813641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13641" w:rsidRDefault="0034743A" w:rsidP="00C06F9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El sistema solicita se ingresen los campos correspondientes a la enfermedad seleccionada. </w:t>
            </w:r>
          </w:p>
        </w:tc>
        <w:tc>
          <w:tcPr>
            <w:tcW w:w="4279" w:type="dxa"/>
            <w:gridSpan w:val="3"/>
          </w:tcPr>
          <w:p w:rsidR="00813641" w:rsidRPr="00C15209" w:rsidRDefault="00813641" w:rsidP="0059417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813641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13641" w:rsidRDefault="0034743A" w:rsidP="00C06F9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34743A">
              <w:rPr>
                <w:rFonts w:asciiTheme="minorHAnsi" w:hAnsiTheme="minorHAnsi" w:cstheme="minorHAnsi"/>
                <w:b/>
              </w:rPr>
              <w:t>EA</w:t>
            </w:r>
            <w:r>
              <w:rPr>
                <w:rFonts w:asciiTheme="minorHAnsi" w:hAnsiTheme="minorHAnsi" w:cstheme="minorHAnsi"/>
              </w:rPr>
              <w:t xml:space="preserve"> ingresa los datos correspondientes a la enfermedad seleccionada.</w:t>
            </w:r>
          </w:p>
        </w:tc>
        <w:tc>
          <w:tcPr>
            <w:tcW w:w="4279" w:type="dxa"/>
            <w:gridSpan w:val="3"/>
          </w:tcPr>
          <w:p w:rsidR="00813641" w:rsidRPr="00C15209" w:rsidRDefault="00813641" w:rsidP="0059417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42056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2056" w:rsidRDefault="00442056" w:rsidP="00442056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ingrese observaciones del diagnóstico.</w:t>
            </w:r>
          </w:p>
        </w:tc>
        <w:tc>
          <w:tcPr>
            <w:tcW w:w="4279" w:type="dxa"/>
            <w:gridSpan w:val="3"/>
          </w:tcPr>
          <w:p w:rsidR="00442056" w:rsidRDefault="00442056" w:rsidP="00074C66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42056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2056" w:rsidRDefault="00442056" w:rsidP="00074C66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4250B1">
              <w:rPr>
                <w:rFonts w:asciiTheme="minorHAnsi" w:hAnsiTheme="minorHAnsi" w:cstheme="minorHAnsi"/>
                <w:b/>
              </w:rPr>
              <w:t xml:space="preserve">EA </w:t>
            </w:r>
            <w:r>
              <w:rPr>
                <w:rFonts w:asciiTheme="minorHAnsi" w:hAnsiTheme="minorHAnsi" w:cstheme="minorHAnsi"/>
              </w:rPr>
              <w:t>ingresa las observaciones del diagnóstico.</w:t>
            </w:r>
          </w:p>
        </w:tc>
        <w:tc>
          <w:tcPr>
            <w:tcW w:w="4279" w:type="dxa"/>
            <w:gridSpan w:val="3"/>
          </w:tcPr>
          <w:p w:rsidR="00442056" w:rsidRDefault="00442056" w:rsidP="00074C66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C7F70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C7F70" w:rsidRDefault="00CC7F70" w:rsidP="00CC7F70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medicamento.</w:t>
            </w:r>
          </w:p>
        </w:tc>
        <w:tc>
          <w:tcPr>
            <w:tcW w:w="4279" w:type="dxa"/>
            <w:gridSpan w:val="3"/>
          </w:tcPr>
          <w:p w:rsidR="00CC7F70" w:rsidRPr="00C15209" w:rsidRDefault="00CC7F70" w:rsidP="00074C66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C7F70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C7F70" w:rsidRDefault="00CC7F70" w:rsidP="00CC7F70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2E21DE">
              <w:rPr>
                <w:rFonts w:asciiTheme="minorHAnsi" w:hAnsiTheme="minorHAnsi" w:cstheme="minorHAnsi"/>
                <w:b/>
              </w:rPr>
              <w:t>EA</w:t>
            </w:r>
            <w:r>
              <w:rPr>
                <w:rFonts w:asciiTheme="minorHAnsi" w:hAnsiTheme="minorHAnsi" w:cstheme="minorHAnsi"/>
              </w:rPr>
              <w:t xml:space="preserve"> encuentra y selecciona medicamento.</w:t>
            </w:r>
          </w:p>
        </w:tc>
        <w:tc>
          <w:tcPr>
            <w:tcW w:w="4279" w:type="dxa"/>
            <w:gridSpan w:val="3"/>
          </w:tcPr>
          <w:p w:rsidR="00CC7F70" w:rsidRDefault="00CC7F70" w:rsidP="00074C6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15-A. El </w:t>
            </w:r>
            <w:r>
              <w:rPr>
                <w:rFonts w:asciiTheme="minorHAnsi" w:hAnsiTheme="minorHAnsi" w:cstheme="minorHAnsi"/>
                <w:b/>
              </w:rPr>
              <w:t>EA</w:t>
            </w:r>
            <w:r>
              <w:rPr>
                <w:rFonts w:asciiTheme="minorHAnsi" w:hAnsiTheme="minorHAnsi" w:cstheme="minorHAnsi"/>
              </w:rPr>
              <w:t xml:space="preserve"> no encuentra la medicamento</w:t>
            </w:r>
          </w:p>
          <w:p w:rsidR="00CC7F70" w:rsidRDefault="00CC7F70" w:rsidP="00074C6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15-A.1. El </w:t>
            </w:r>
            <w:r w:rsidRPr="00A4494D">
              <w:rPr>
                <w:rFonts w:asciiTheme="minorHAnsi" w:hAnsiTheme="minorHAnsi" w:cstheme="minorHAnsi"/>
              </w:rPr>
              <w:t>EA</w:t>
            </w:r>
            <w:r>
              <w:rPr>
                <w:rFonts w:asciiTheme="minorHAnsi" w:hAnsiTheme="minorHAnsi" w:cstheme="minorHAnsi"/>
              </w:rPr>
              <w:t xml:space="preserve"> desea registrar la medicamento.</w:t>
            </w:r>
          </w:p>
          <w:p w:rsidR="00CC7F70" w:rsidRDefault="00CC7F70" w:rsidP="00074C6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15-A.1.A. Se llama al caso de uso “Registrar medicamento”.</w:t>
            </w:r>
          </w:p>
          <w:p w:rsidR="00CC7F70" w:rsidRDefault="00CC7F70" w:rsidP="00074C6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15-A.1.B. El caso de uso se ejecutó correctamente.</w:t>
            </w:r>
          </w:p>
          <w:p w:rsidR="00CC7F70" w:rsidRDefault="00CC7F70" w:rsidP="00074C6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15-A.1.B.1. El caso de uso no se ejecutó correctamente.</w:t>
            </w:r>
          </w:p>
          <w:p w:rsidR="00CC7F70" w:rsidRDefault="00CC7F70" w:rsidP="00074C6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15-A.1.B.2. Se cancela el caso de uso.</w:t>
            </w:r>
          </w:p>
          <w:p w:rsidR="00CC7F70" w:rsidRPr="00C15209" w:rsidRDefault="00CC7F70" w:rsidP="00CC7F7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15-A.1.C. El sistema muestra </w:t>
            </w:r>
            <w:r w:rsidR="005762FA">
              <w:rPr>
                <w:rFonts w:asciiTheme="minorHAnsi" w:hAnsiTheme="minorHAnsi" w:cstheme="minorHAnsi"/>
              </w:rPr>
              <w:t>el medicamento registrado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CC7F70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C7F70" w:rsidRPr="00C15209" w:rsidRDefault="00CC7F70" w:rsidP="005762F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solicita se </w:t>
            </w:r>
            <w:r w:rsidR="005762FA">
              <w:rPr>
                <w:rFonts w:asciiTheme="minorHAnsi" w:hAnsiTheme="minorHAnsi" w:cstheme="minorHAnsi"/>
              </w:rPr>
              <w:t>ingrese el número de comprimidos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CC7F70" w:rsidRPr="00C15209" w:rsidRDefault="00CC7F70" w:rsidP="0059417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C7F70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C7F70" w:rsidRPr="00C15209" w:rsidRDefault="00CC7F70" w:rsidP="005762F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2C6BCD">
              <w:rPr>
                <w:rFonts w:asciiTheme="minorHAnsi" w:hAnsiTheme="minorHAnsi" w:cstheme="minorHAnsi"/>
                <w:b/>
              </w:rPr>
              <w:t>E</w:t>
            </w:r>
            <w:r w:rsidR="005762FA">
              <w:rPr>
                <w:rFonts w:asciiTheme="minorHAnsi" w:hAnsiTheme="minorHAnsi" w:cstheme="minorHAnsi"/>
                <w:b/>
              </w:rPr>
              <w:t>A</w:t>
            </w:r>
            <w:r>
              <w:rPr>
                <w:rFonts w:asciiTheme="minorHAnsi" w:hAnsiTheme="minorHAnsi" w:cstheme="minorHAnsi"/>
              </w:rPr>
              <w:t xml:space="preserve"> ingresa la </w:t>
            </w:r>
            <w:r w:rsidR="005762FA">
              <w:rPr>
                <w:rFonts w:asciiTheme="minorHAnsi" w:hAnsiTheme="minorHAnsi" w:cstheme="minorHAnsi"/>
              </w:rPr>
              <w:t>cantidad de comprimidos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CC7F70" w:rsidRPr="00C15209" w:rsidRDefault="00CC7F70" w:rsidP="0059417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124229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24229" w:rsidRPr="00C15209" w:rsidRDefault="00124229" w:rsidP="0012422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ingrese el lapso de horas de cada comprimido.</w:t>
            </w:r>
          </w:p>
        </w:tc>
        <w:tc>
          <w:tcPr>
            <w:tcW w:w="4279" w:type="dxa"/>
            <w:gridSpan w:val="3"/>
          </w:tcPr>
          <w:p w:rsidR="00124229" w:rsidRPr="00C15209" w:rsidRDefault="00124229" w:rsidP="0059417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124229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24229" w:rsidRPr="00C15209" w:rsidRDefault="00124229" w:rsidP="0012422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2C6BCD">
              <w:rPr>
                <w:rFonts w:asciiTheme="minorHAnsi" w:hAnsiTheme="minorHAnsi" w:cstheme="minorHAnsi"/>
                <w:b/>
              </w:rPr>
              <w:t>E</w:t>
            </w:r>
            <w:r>
              <w:rPr>
                <w:rFonts w:asciiTheme="minorHAnsi" w:hAnsiTheme="minorHAnsi" w:cstheme="minorHAnsi"/>
                <w:b/>
              </w:rPr>
              <w:t>A</w:t>
            </w:r>
            <w:r>
              <w:rPr>
                <w:rFonts w:asciiTheme="minorHAnsi" w:hAnsiTheme="minorHAnsi" w:cstheme="minorHAnsi"/>
              </w:rPr>
              <w:t xml:space="preserve"> ingresa la cantidad de horas para cada comprimido.</w:t>
            </w:r>
          </w:p>
        </w:tc>
        <w:tc>
          <w:tcPr>
            <w:tcW w:w="4279" w:type="dxa"/>
            <w:gridSpan w:val="3"/>
          </w:tcPr>
          <w:p w:rsidR="00124229" w:rsidRPr="00C15209" w:rsidRDefault="00124229" w:rsidP="0059417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124229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24229" w:rsidRPr="00C15209" w:rsidRDefault="00124229" w:rsidP="000B100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solicita se ingrese </w:t>
            </w:r>
            <w:r w:rsidR="000B100D">
              <w:rPr>
                <w:rFonts w:asciiTheme="minorHAnsi" w:hAnsiTheme="minorHAnsi" w:cstheme="minorHAnsi"/>
              </w:rPr>
              <w:t xml:space="preserve">el rango de días para cada </w:t>
            </w:r>
            <w:r>
              <w:rPr>
                <w:rFonts w:asciiTheme="minorHAnsi" w:hAnsiTheme="minorHAnsi" w:cstheme="minorHAnsi"/>
              </w:rPr>
              <w:t>comprimido.</w:t>
            </w:r>
          </w:p>
        </w:tc>
        <w:tc>
          <w:tcPr>
            <w:tcW w:w="4279" w:type="dxa"/>
            <w:gridSpan w:val="3"/>
          </w:tcPr>
          <w:p w:rsidR="00124229" w:rsidRPr="00C15209" w:rsidRDefault="00124229" w:rsidP="0059417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124229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24229" w:rsidRPr="00C15209" w:rsidRDefault="00124229" w:rsidP="000B100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2C6BCD">
              <w:rPr>
                <w:rFonts w:asciiTheme="minorHAnsi" w:hAnsiTheme="minorHAnsi" w:cstheme="minorHAnsi"/>
                <w:b/>
              </w:rPr>
              <w:t>E</w:t>
            </w:r>
            <w:r>
              <w:rPr>
                <w:rFonts w:asciiTheme="minorHAnsi" w:hAnsiTheme="minorHAnsi" w:cstheme="minorHAnsi"/>
                <w:b/>
              </w:rPr>
              <w:t>A</w:t>
            </w:r>
            <w:r>
              <w:rPr>
                <w:rFonts w:asciiTheme="minorHAnsi" w:hAnsiTheme="minorHAnsi" w:cstheme="minorHAnsi"/>
              </w:rPr>
              <w:t xml:space="preserve"> ingresa la cantidad </w:t>
            </w:r>
            <w:r w:rsidR="000B100D">
              <w:rPr>
                <w:rFonts w:asciiTheme="minorHAnsi" w:hAnsiTheme="minorHAnsi" w:cstheme="minorHAnsi"/>
              </w:rPr>
              <w:t>de días para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B100D">
              <w:rPr>
                <w:rFonts w:asciiTheme="minorHAnsi" w:hAnsiTheme="minorHAnsi" w:cstheme="minorHAnsi"/>
              </w:rPr>
              <w:t>cada comprimido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124229" w:rsidRPr="00C15209" w:rsidRDefault="00124229" w:rsidP="0059417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D3690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7D3690" w:rsidRDefault="007D3690" w:rsidP="007D3690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ingrese observaciones de la prescripción médica.</w:t>
            </w:r>
          </w:p>
        </w:tc>
        <w:tc>
          <w:tcPr>
            <w:tcW w:w="4279" w:type="dxa"/>
            <w:gridSpan w:val="3"/>
          </w:tcPr>
          <w:p w:rsidR="00CA7575" w:rsidRPr="00C15209" w:rsidRDefault="00CA7575" w:rsidP="0059417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D3690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7D3690" w:rsidRDefault="007D3690" w:rsidP="007D3690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AA26AA">
              <w:rPr>
                <w:rFonts w:asciiTheme="minorHAnsi" w:hAnsiTheme="minorHAnsi" w:cstheme="minorHAnsi"/>
                <w:b/>
              </w:rPr>
              <w:t>EA</w:t>
            </w:r>
            <w:r>
              <w:rPr>
                <w:rFonts w:asciiTheme="minorHAnsi" w:hAnsiTheme="minorHAnsi" w:cstheme="minorHAnsi"/>
              </w:rPr>
              <w:t xml:space="preserve"> ingresa las observaciones de la prescripción médica.</w:t>
            </w:r>
          </w:p>
        </w:tc>
        <w:tc>
          <w:tcPr>
            <w:tcW w:w="4279" w:type="dxa"/>
            <w:gridSpan w:val="3"/>
          </w:tcPr>
          <w:p w:rsidR="007D3690" w:rsidRPr="00C15209" w:rsidRDefault="007D3690" w:rsidP="0059417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AA26AA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A26AA" w:rsidRDefault="00AA26AA" w:rsidP="00AA26A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ingrese archivo adjunto del paciente.</w:t>
            </w:r>
          </w:p>
        </w:tc>
        <w:tc>
          <w:tcPr>
            <w:tcW w:w="4279" w:type="dxa"/>
            <w:gridSpan w:val="3"/>
          </w:tcPr>
          <w:p w:rsidR="00AA26AA" w:rsidRPr="00C15209" w:rsidRDefault="00AA26AA" w:rsidP="0059417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AA26AA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A26AA" w:rsidRDefault="00AA26AA" w:rsidP="00AA26A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EA</w:t>
            </w:r>
            <w:r>
              <w:rPr>
                <w:rFonts w:asciiTheme="minorHAnsi" w:hAnsiTheme="minorHAnsi" w:cstheme="minorHAnsi"/>
              </w:rPr>
              <w:t xml:space="preserve"> ingresa los archivos adjuntos del paciente.</w:t>
            </w:r>
          </w:p>
        </w:tc>
        <w:tc>
          <w:tcPr>
            <w:tcW w:w="4279" w:type="dxa"/>
            <w:gridSpan w:val="3"/>
          </w:tcPr>
          <w:p w:rsidR="00AA26AA" w:rsidRPr="00C15209" w:rsidRDefault="00AA26AA" w:rsidP="0059417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AA26AA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A26AA" w:rsidRDefault="00AA26AA" w:rsidP="001D30F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valida los datos ingresados y son válidos. (</w:t>
            </w:r>
            <w:r w:rsidRPr="00405E0F">
              <w:rPr>
                <w:rFonts w:asciiTheme="minorHAnsi" w:hAnsiTheme="minorHAnsi" w:cstheme="minorHAnsi"/>
                <w:b/>
              </w:rPr>
              <w:t>Ver observaciones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4279" w:type="dxa"/>
            <w:gridSpan w:val="3"/>
          </w:tcPr>
          <w:p w:rsidR="00AA26AA" w:rsidRDefault="004D1A44" w:rsidP="001D30F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</w:t>
            </w:r>
            <w:r w:rsidR="00AA26AA">
              <w:rPr>
                <w:rFonts w:asciiTheme="minorHAnsi" w:hAnsiTheme="minorHAnsi" w:cstheme="minorHAnsi"/>
              </w:rPr>
              <w:t>-A. El sistema valida los datos ingresados y no son válidos.</w:t>
            </w:r>
          </w:p>
          <w:p w:rsidR="00AA26AA" w:rsidRDefault="004D1A44" w:rsidP="001D30F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</w:t>
            </w:r>
            <w:r w:rsidR="00AA26AA">
              <w:rPr>
                <w:rFonts w:asciiTheme="minorHAnsi" w:hAnsiTheme="minorHAnsi" w:cstheme="minorHAnsi"/>
              </w:rPr>
              <w:t>-A.1. El sistema informa la situación y solicita se reingresen los datos inválidos.</w:t>
            </w:r>
          </w:p>
          <w:p w:rsidR="00AA26AA" w:rsidRDefault="004D1A44" w:rsidP="001D30F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</w:t>
            </w:r>
            <w:r w:rsidR="00AA26AA">
              <w:rPr>
                <w:rFonts w:asciiTheme="minorHAnsi" w:hAnsiTheme="minorHAnsi" w:cstheme="minorHAnsi"/>
              </w:rPr>
              <w:t xml:space="preserve">-A.2. El </w:t>
            </w:r>
            <w:r>
              <w:rPr>
                <w:rFonts w:asciiTheme="minorHAnsi" w:hAnsiTheme="minorHAnsi" w:cstheme="minorHAnsi"/>
                <w:b/>
              </w:rPr>
              <w:t>EA</w:t>
            </w:r>
            <w:r w:rsidR="00AA26AA">
              <w:rPr>
                <w:rFonts w:asciiTheme="minorHAnsi" w:hAnsiTheme="minorHAnsi" w:cstheme="minorHAnsi"/>
              </w:rPr>
              <w:t xml:space="preserve"> reingresa los datos </w:t>
            </w:r>
            <w:r w:rsidR="00AA26AA">
              <w:rPr>
                <w:rFonts w:asciiTheme="minorHAnsi" w:hAnsiTheme="minorHAnsi" w:cstheme="minorHAnsi"/>
              </w:rPr>
              <w:lastRenderedPageBreak/>
              <w:t>correctamente.</w:t>
            </w:r>
          </w:p>
          <w:p w:rsidR="00AA26AA" w:rsidRDefault="004D1A44" w:rsidP="001D30F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</w:t>
            </w:r>
            <w:r w:rsidR="00AA26AA">
              <w:rPr>
                <w:rFonts w:asciiTheme="minorHAnsi" w:hAnsiTheme="minorHAnsi" w:cstheme="minorHAnsi"/>
              </w:rPr>
              <w:t xml:space="preserve">-A.2.A. El </w:t>
            </w:r>
            <w:r w:rsidR="004250B1">
              <w:rPr>
                <w:rFonts w:asciiTheme="minorHAnsi" w:hAnsiTheme="minorHAnsi" w:cstheme="minorHAnsi"/>
                <w:b/>
              </w:rPr>
              <w:t>EA</w:t>
            </w:r>
            <w:r w:rsidR="00AA26AA">
              <w:rPr>
                <w:rFonts w:asciiTheme="minorHAnsi" w:hAnsiTheme="minorHAnsi" w:cstheme="minorHAnsi"/>
              </w:rPr>
              <w:t xml:space="preserve"> no reingresa los datos correctamente.</w:t>
            </w:r>
          </w:p>
          <w:p w:rsidR="00AA26AA" w:rsidRPr="005425A6" w:rsidRDefault="004D1A44" w:rsidP="001D30F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</w:t>
            </w:r>
            <w:r w:rsidR="00AA26AA">
              <w:rPr>
                <w:rFonts w:asciiTheme="minorHAnsi" w:hAnsiTheme="minorHAnsi" w:cstheme="minorHAnsi"/>
              </w:rPr>
              <w:t>-A.2.B. Se cancela el caso de uso.</w:t>
            </w:r>
          </w:p>
        </w:tc>
      </w:tr>
      <w:tr w:rsidR="00AA26AA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A26AA" w:rsidRDefault="00AA26AA" w:rsidP="004D1A44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sistema solicita se confirme la registración de</w:t>
            </w:r>
            <w:r w:rsidR="004D1A4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l</w:t>
            </w:r>
            <w:r w:rsidR="004D1A44">
              <w:rPr>
                <w:rFonts w:asciiTheme="minorHAnsi" w:hAnsiTheme="minorHAnsi" w:cstheme="minorHAnsi"/>
              </w:rPr>
              <w:t>a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4D1A44">
              <w:rPr>
                <w:rFonts w:asciiTheme="minorHAnsi" w:hAnsiTheme="minorHAnsi" w:cstheme="minorHAnsi"/>
              </w:rPr>
              <w:t>atención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AA26AA" w:rsidRPr="00C15209" w:rsidRDefault="00AA26AA" w:rsidP="001D30F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AA26AA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A26AA" w:rsidRDefault="00AA26AA" w:rsidP="004D1A44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3331CC">
              <w:rPr>
                <w:rFonts w:asciiTheme="minorHAnsi" w:hAnsiTheme="minorHAnsi" w:cstheme="minorHAnsi"/>
                <w:b/>
              </w:rPr>
              <w:t>E</w:t>
            </w:r>
            <w:r w:rsidR="004D1A44">
              <w:rPr>
                <w:rFonts w:asciiTheme="minorHAnsi" w:hAnsiTheme="minorHAnsi" w:cstheme="minorHAnsi"/>
                <w:b/>
              </w:rPr>
              <w:t>A</w:t>
            </w:r>
            <w:r>
              <w:rPr>
                <w:rFonts w:asciiTheme="minorHAnsi" w:hAnsiTheme="minorHAnsi" w:cstheme="minorHAnsi"/>
              </w:rPr>
              <w:t xml:space="preserve"> confirma la registración de</w:t>
            </w:r>
            <w:r w:rsidR="004D1A4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l</w:t>
            </w:r>
            <w:r w:rsidR="004D1A44">
              <w:rPr>
                <w:rFonts w:asciiTheme="minorHAnsi" w:hAnsiTheme="minorHAnsi" w:cstheme="minorHAnsi"/>
              </w:rPr>
              <w:t>a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4D1A44">
              <w:rPr>
                <w:rFonts w:asciiTheme="minorHAnsi" w:hAnsiTheme="minorHAnsi" w:cstheme="minorHAnsi"/>
              </w:rPr>
              <w:t>atención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AA26AA" w:rsidRDefault="004D1A44" w:rsidP="001D30F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</w:t>
            </w:r>
            <w:r w:rsidR="00AA26AA">
              <w:rPr>
                <w:rFonts w:asciiTheme="minorHAnsi" w:hAnsiTheme="minorHAnsi" w:cstheme="minorHAnsi"/>
              </w:rPr>
              <w:t xml:space="preserve">-A. El </w:t>
            </w:r>
            <w:r w:rsidR="00AA26AA">
              <w:rPr>
                <w:rFonts w:asciiTheme="minorHAnsi" w:hAnsiTheme="minorHAnsi" w:cstheme="minorHAnsi"/>
                <w:b/>
              </w:rPr>
              <w:t>E</w:t>
            </w:r>
            <w:r>
              <w:rPr>
                <w:rFonts w:asciiTheme="minorHAnsi" w:hAnsiTheme="minorHAnsi" w:cstheme="minorHAnsi"/>
                <w:b/>
              </w:rPr>
              <w:t>A</w:t>
            </w:r>
            <w:r w:rsidR="00AA26AA">
              <w:rPr>
                <w:rFonts w:asciiTheme="minorHAnsi" w:hAnsiTheme="minorHAnsi" w:cstheme="minorHAnsi"/>
              </w:rPr>
              <w:t xml:space="preserve"> no co</w:t>
            </w:r>
            <w:r>
              <w:rPr>
                <w:rFonts w:asciiTheme="minorHAnsi" w:hAnsiTheme="minorHAnsi" w:cstheme="minorHAnsi"/>
              </w:rPr>
              <w:t>nfirma la registración de la atención</w:t>
            </w:r>
            <w:r w:rsidR="00AA26AA">
              <w:rPr>
                <w:rFonts w:asciiTheme="minorHAnsi" w:hAnsiTheme="minorHAnsi" w:cstheme="minorHAnsi"/>
              </w:rPr>
              <w:t>.</w:t>
            </w:r>
          </w:p>
          <w:p w:rsidR="00AA26AA" w:rsidRPr="00506739" w:rsidRDefault="004D1A44" w:rsidP="001D30F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</w:t>
            </w:r>
            <w:r w:rsidR="00AA26AA">
              <w:rPr>
                <w:rFonts w:asciiTheme="minorHAnsi" w:hAnsiTheme="minorHAnsi" w:cstheme="minorHAnsi"/>
              </w:rPr>
              <w:t>-A.1. Se cancela el caso de uso.</w:t>
            </w:r>
          </w:p>
        </w:tc>
      </w:tr>
      <w:tr w:rsidR="00AA26AA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A26AA" w:rsidRDefault="00AA26AA" w:rsidP="00C31A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registra </w:t>
            </w:r>
            <w:r w:rsidR="004D1A44">
              <w:rPr>
                <w:rFonts w:asciiTheme="minorHAnsi" w:hAnsiTheme="minorHAnsi" w:cstheme="minorHAnsi"/>
              </w:rPr>
              <w:t>la atención del paciente</w:t>
            </w:r>
            <w:r>
              <w:rPr>
                <w:rFonts w:asciiTheme="minorHAnsi" w:hAnsiTheme="minorHAnsi" w:cstheme="minorHAnsi"/>
              </w:rPr>
              <w:t xml:space="preserve"> con los siguientes datos: </w:t>
            </w:r>
            <w:r w:rsidR="00C31A37">
              <w:rPr>
                <w:rFonts w:asciiTheme="minorHAnsi" w:hAnsiTheme="minorHAnsi" w:cstheme="minorHAnsi"/>
              </w:rPr>
              <w:t xml:space="preserve">turno del </w:t>
            </w:r>
            <w:r>
              <w:rPr>
                <w:rFonts w:asciiTheme="minorHAnsi" w:hAnsiTheme="minorHAnsi" w:cstheme="minorHAnsi"/>
              </w:rPr>
              <w:t xml:space="preserve">paciente, </w:t>
            </w:r>
            <w:r w:rsidR="00C31A37">
              <w:rPr>
                <w:rFonts w:asciiTheme="minorHAnsi" w:hAnsiTheme="minorHAnsi" w:cstheme="minorHAnsi"/>
              </w:rPr>
              <w:t xml:space="preserve">datos de la atención antecedentes, practicas, enfermedad, características de la enfermedad, observaciones del diagnóstico, </w:t>
            </w:r>
            <w:bookmarkStart w:id="1" w:name="_GoBack"/>
            <w:bookmarkEnd w:id="1"/>
            <w:r w:rsidR="00C31A37">
              <w:rPr>
                <w:rFonts w:asciiTheme="minorHAnsi" w:hAnsiTheme="minorHAnsi" w:cstheme="minorHAnsi"/>
              </w:rPr>
              <w:t>medicamento, numero de comprimido, cantidad de horas, cantidad de días, observaciones de la prescripción médica y los archivos adjuntos correspondientes al paciente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AA26AA" w:rsidRPr="00C15209" w:rsidRDefault="00AA26AA" w:rsidP="001D30F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AA26AA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A26AA" w:rsidRDefault="00AA26AA" w:rsidP="001D30F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AA26AA" w:rsidRPr="00C15209" w:rsidRDefault="00AA26AA" w:rsidP="001D30F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AA26AA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A26AA" w:rsidRPr="004D1A44" w:rsidRDefault="00AA26AA" w:rsidP="004D1A44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Observaciones: </w:t>
            </w:r>
          </w:p>
        </w:tc>
      </w:tr>
      <w:tr w:rsidR="00AA26AA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A26AA" w:rsidRPr="00C15209" w:rsidRDefault="00AA26AA" w:rsidP="0059417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AA26AA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A26AA" w:rsidRPr="00C15209" w:rsidRDefault="00AA26AA" w:rsidP="0059417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AA26AA" w:rsidRPr="00F0495A" w:rsidTr="00594172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AA26AA" w:rsidRPr="00C15209" w:rsidRDefault="00AA26AA" w:rsidP="0059417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Fuente</w:t>
            </w:r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 w:rsidRPr="00C15209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AA26AA" w:rsidRPr="00C15209" w:rsidRDefault="00AA26AA" w:rsidP="0059417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AA26AA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A26AA" w:rsidRPr="00C15209" w:rsidRDefault="00AA26AA" w:rsidP="0059417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AA26AA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A26AA" w:rsidRPr="00C15209" w:rsidRDefault="00AA26AA" w:rsidP="0059417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AA26AA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A26AA" w:rsidRPr="00C15209" w:rsidRDefault="00AA26AA" w:rsidP="0059417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AA26AA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A26AA" w:rsidRPr="00C15209" w:rsidRDefault="00AA26AA" w:rsidP="0059417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AA26AA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A26AA" w:rsidRPr="00C15209" w:rsidRDefault="00AA26AA" w:rsidP="00594172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AA26AA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AA26AA" w:rsidRPr="00C15209" w:rsidRDefault="00AA26AA" w:rsidP="00594172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AA26AA" w:rsidRPr="00F0495A" w:rsidTr="005277FE">
        <w:trPr>
          <w:cantSplit/>
          <w:tblCellSpacing w:w="20" w:type="dxa"/>
          <w:jc w:val="center"/>
        </w:trPr>
        <w:tc>
          <w:tcPr>
            <w:tcW w:w="1014" w:type="dxa"/>
          </w:tcPr>
          <w:p w:rsidR="00AA26AA" w:rsidRPr="00C15209" w:rsidRDefault="00AA26AA" w:rsidP="00594172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694" w:type="dxa"/>
            <w:gridSpan w:val="2"/>
          </w:tcPr>
          <w:p w:rsidR="00AA26AA" w:rsidRPr="00C15209" w:rsidRDefault="00AA26AA" w:rsidP="00594172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240" w:type="dxa"/>
            <w:gridSpan w:val="6"/>
          </w:tcPr>
          <w:p w:rsidR="00AA26AA" w:rsidRPr="00C15209" w:rsidRDefault="00AA26AA" w:rsidP="00594172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AA26AA" w:rsidRPr="00C15209" w:rsidRDefault="00AA26AA" w:rsidP="00594172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AA26AA" w:rsidRPr="00F0495A" w:rsidTr="005277FE">
        <w:trPr>
          <w:cantSplit/>
          <w:tblCellSpacing w:w="20" w:type="dxa"/>
          <w:jc w:val="center"/>
        </w:trPr>
        <w:tc>
          <w:tcPr>
            <w:tcW w:w="1014" w:type="dxa"/>
          </w:tcPr>
          <w:p w:rsidR="00AA26AA" w:rsidRPr="00C15209" w:rsidRDefault="00AA26AA" w:rsidP="001D30F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694" w:type="dxa"/>
            <w:gridSpan w:val="2"/>
          </w:tcPr>
          <w:p w:rsidR="00AA26AA" w:rsidRPr="00C15209" w:rsidRDefault="00AA26AA" w:rsidP="001D30F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25/05/2013</w:t>
            </w:r>
          </w:p>
        </w:tc>
        <w:tc>
          <w:tcPr>
            <w:tcW w:w="5240" w:type="dxa"/>
            <w:gridSpan w:val="6"/>
          </w:tcPr>
          <w:p w:rsidR="00AA26AA" w:rsidRPr="00C15209" w:rsidRDefault="00AA26AA" w:rsidP="00A4494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 Registrar atención de paciente.</w:t>
            </w:r>
          </w:p>
        </w:tc>
        <w:tc>
          <w:tcPr>
            <w:tcW w:w="2007" w:type="dxa"/>
          </w:tcPr>
          <w:p w:rsidR="00AA26AA" w:rsidRPr="00C15209" w:rsidRDefault="00AA26AA" w:rsidP="00A4494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Alicia Rosales</w:t>
            </w:r>
          </w:p>
        </w:tc>
      </w:tr>
      <w:tr w:rsidR="00AA26AA" w:rsidRPr="00F0495A" w:rsidTr="005277FE">
        <w:trPr>
          <w:cantSplit/>
          <w:tblCellSpacing w:w="20" w:type="dxa"/>
          <w:jc w:val="center"/>
        </w:trPr>
        <w:tc>
          <w:tcPr>
            <w:tcW w:w="1014" w:type="dxa"/>
          </w:tcPr>
          <w:p w:rsidR="00AA26AA" w:rsidRDefault="00AA26AA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694" w:type="dxa"/>
            <w:gridSpan w:val="2"/>
          </w:tcPr>
          <w:p w:rsidR="00AA26AA" w:rsidRDefault="00AA26AA" w:rsidP="00A4494D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26/10/2013</w:t>
            </w:r>
          </w:p>
        </w:tc>
        <w:tc>
          <w:tcPr>
            <w:tcW w:w="5240" w:type="dxa"/>
            <w:gridSpan w:val="6"/>
          </w:tcPr>
          <w:p w:rsidR="00AA26AA" w:rsidRDefault="00AA26AA" w:rsidP="00A4494D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de CU </w:t>
            </w:r>
            <w:r>
              <w:rPr>
                <w:rFonts w:ascii="Calibri" w:hAnsi="Calibri" w:cs="Calibri"/>
                <w:bCs/>
                <w:sz w:val="22"/>
              </w:rPr>
              <w:t>Registrar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</w:rPr>
              <w:t>atención de paciente.</w:t>
            </w:r>
          </w:p>
        </w:tc>
        <w:tc>
          <w:tcPr>
            <w:tcW w:w="2007" w:type="dxa"/>
          </w:tcPr>
          <w:p w:rsidR="00AA26AA" w:rsidRDefault="00AA26AA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AA26AA" w:rsidRPr="00F0495A" w:rsidTr="005277FE">
        <w:trPr>
          <w:cantSplit/>
          <w:tblCellSpacing w:w="20" w:type="dxa"/>
          <w:jc w:val="center"/>
        </w:trPr>
        <w:tc>
          <w:tcPr>
            <w:tcW w:w="1014" w:type="dxa"/>
          </w:tcPr>
          <w:p w:rsidR="00AA26AA" w:rsidRPr="00C15209" w:rsidRDefault="00AA26AA" w:rsidP="00594172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694" w:type="dxa"/>
            <w:gridSpan w:val="2"/>
          </w:tcPr>
          <w:p w:rsidR="00AA26AA" w:rsidRPr="00C15209" w:rsidRDefault="00AA26AA" w:rsidP="00594172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240" w:type="dxa"/>
            <w:gridSpan w:val="6"/>
          </w:tcPr>
          <w:p w:rsidR="00AA26AA" w:rsidRPr="00C15209" w:rsidRDefault="00AA26AA" w:rsidP="00594172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007" w:type="dxa"/>
          </w:tcPr>
          <w:p w:rsidR="00AA26AA" w:rsidRPr="00C15209" w:rsidRDefault="00AA26AA" w:rsidP="00594172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273" w:rsidRDefault="005F5273" w:rsidP="003E2693">
      <w:pPr>
        <w:spacing w:line="240" w:lineRule="auto"/>
      </w:pPr>
      <w:r>
        <w:separator/>
      </w:r>
    </w:p>
  </w:endnote>
  <w:endnote w:type="continuationSeparator" w:id="0">
    <w:p w:rsidR="005F5273" w:rsidRDefault="005F5273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172" w:rsidRDefault="00594172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F82349">
      <w:rPr>
        <w:rFonts w:asciiTheme="majorHAnsi" w:eastAsiaTheme="majorEastAsia" w:hAnsiTheme="majorHAnsi" w:cstheme="majorBidi"/>
        <w:b/>
      </w:rPr>
      <w:t>Grupo N°8</w:t>
    </w:r>
    <w:r>
      <w:rPr>
        <w:rFonts w:asciiTheme="majorHAnsi" w:eastAsiaTheme="majorEastAsia" w:hAnsiTheme="majorHAnsi" w:cstheme="majorBidi"/>
      </w:rPr>
      <w:t>: Aguilar, Aoki, Gonzalez, Fernández, Rosales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82349">
      <w:rPr>
        <w:rFonts w:asciiTheme="majorHAnsi" w:eastAsiaTheme="majorEastAsia" w:hAnsiTheme="majorHAnsi" w:cstheme="majorBidi"/>
        <w:b/>
        <w:lang w:val="es-ES"/>
      </w:rPr>
      <w:t xml:space="preserve">Página </w:t>
    </w:r>
    <w:r w:rsidR="003318D2" w:rsidRPr="003318D2">
      <w:rPr>
        <w:rFonts w:asciiTheme="minorHAnsi" w:eastAsiaTheme="minorEastAsia" w:hAnsiTheme="minorHAnsi" w:cstheme="minorBidi"/>
        <w:b/>
      </w:rPr>
      <w:fldChar w:fldCharType="begin"/>
    </w:r>
    <w:r w:rsidRPr="00F82349">
      <w:rPr>
        <w:b/>
      </w:rPr>
      <w:instrText>PAGE   \* MERGEFORMAT</w:instrText>
    </w:r>
    <w:r w:rsidR="003318D2" w:rsidRPr="003318D2">
      <w:rPr>
        <w:rFonts w:asciiTheme="minorHAnsi" w:eastAsiaTheme="minorEastAsia" w:hAnsiTheme="minorHAnsi" w:cstheme="minorBidi"/>
        <w:b/>
      </w:rPr>
      <w:fldChar w:fldCharType="separate"/>
    </w:r>
    <w:r w:rsidR="002C7F95" w:rsidRPr="002C7F95">
      <w:rPr>
        <w:rFonts w:asciiTheme="majorHAnsi" w:eastAsiaTheme="majorEastAsia" w:hAnsiTheme="majorHAnsi" w:cstheme="majorBidi"/>
        <w:b/>
        <w:noProof/>
        <w:lang w:val="es-ES"/>
      </w:rPr>
      <w:t>1</w:t>
    </w:r>
    <w:r w:rsidR="003318D2" w:rsidRPr="00F82349">
      <w:rPr>
        <w:rFonts w:asciiTheme="majorHAnsi" w:eastAsiaTheme="majorEastAsia" w:hAnsiTheme="majorHAnsi" w:cstheme="majorBidi"/>
        <w:b/>
      </w:rPr>
      <w:fldChar w:fldCharType="end"/>
    </w:r>
  </w:p>
  <w:p w:rsidR="00594172" w:rsidRDefault="0059417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273" w:rsidRDefault="005F5273" w:rsidP="003E2693">
      <w:pPr>
        <w:spacing w:line="240" w:lineRule="auto"/>
      </w:pPr>
      <w:r>
        <w:separator/>
      </w:r>
    </w:p>
  </w:footnote>
  <w:footnote w:type="continuationSeparator" w:id="0">
    <w:p w:rsidR="005F5273" w:rsidRDefault="005F5273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172" w:rsidRPr="003E2693" w:rsidRDefault="00594172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594172" w:rsidRPr="003E2693" w:rsidRDefault="00594172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594172" w:rsidRDefault="003318D2">
    <w:pPr>
      <w:pStyle w:val="Encabezado"/>
    </w:pPr>
    <w:r w:rsidRPr="003318D2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7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2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201871DF"/>
    <w:multiLevelType w:val="hybridMultilevel"/>
    <w:tmpl w:val="23E09806"/>
    <w:lvl w:ilvl="0" w:tplc="76643DE6">
      <w:start w:val="6"/>
      <w:numFmt w:val="bullet"/>
      <w:lvlText w:val="-"/>
      <w:lvlJc w:val="left"/>
      <w:pPr>
        <w:ind w:left="855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"/>
  </w:num>
  <w:num w:numId="13">
    <w:abstractNumId w:val="5"/>
  </w:num>
  <w:num w:numId="14">
    <w:abstractNumId w:val="7"/>
  </w:num>
  <w:num w:numId="15">
    <w:abstractNumId w:val="3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Conector recto de flecha 8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47BF9"/>
    <w:rsid w:val="00001C21"/>
    <w:rsid w:val="00017D8D"/>
    <w:rsid w:val="00047E7E"/>
    <w:rsid w:val="00067724"/>
    <w:rsid w:val="000B100D"/>
    <w:rsid w:val="000B59A1"/>
    <w:rsid w:val="000B7014"/>
    <w:rsid w:val="000E71A9"/>
    <w:rsid w:val="00124229"/>
    <w:rsid w:val="00150215"/>
    <w:rsid w:val="00163E17"/>
    <w:rsid w:val="0018284C"/>
    <w:rsid w:val="001C7463"/>
    <w:rsid w:val="001D37B9"/>
    <w:rsid w:val="001E2ADB"/>
    <w:rsid w:val="002376AB"/>
    <w:rsid w:val="002C7F95"/>
    <w:rsid w:val="002D6E37"/>
    <w:rsid w:val="002E21DE"/>
    <w:rsid w:val="002E7665"/>
    <w:rsid w:val="00302748"/>
    <w:rsid w:val="003318D2"/>
    <w:rsid w:val="00346D8C"/>
    <w:rsid w:val="0034743A"/>
    <w:rsid w:val="00347D5C"/>
    <w:rsid w:val="00360C06"/>
    <w:rsid w:val="0036154A"/>
    <w:rsid w:val="00371F8A"/>
    <w:rsid w:val="003822EF"/>
    <w:rsid w:val="003A03E6"/>
    <w:rsid w:val="003C41C0"/>
    <w:rsid w:val="003D73FE"/>
    <w:rsid w:val="003E2693"/>
    <w:rsid w:val="004250B1"/>
    <w:rsid w:val="00442056"/>
    <w:rsid w:val="0044717B"/>
    <w:rsid w:val="00471F9E"/>
    <w:rsid w:val="00497C7B"/>
    <w:rsid w:val="004D1A44"/>
    <w:rsid w:val="0052176D"/>
    <w:rsid w:val="005277FE"/>
    <w:rsid w:val="005755FE"/>
    <w:rsid w:val="005762FA"/>
    <w:rsid w:val="00594172"/>
    <w:rsid w:val="005A08A5"/>
    <w:rsid w:val="005B6252"/>
    <w:rsid w:val="005F5273"/>
    <w:rsid w:val="006745B5"/>
    <w:rsid w:val="00683CC0"/>
    <w:rsid w:val="006B5B0A"/>
    <w:rsid w:val="00723492"/>
    <w:rsid w:val="007B229C"/>
    <w:rsid w:val="007D3690"/>
    <w:rsid w:val="007D7732"/>
    <w:rsid w:val="00805E6A"/>
    <w:rsid w:val="00813641"/>
    <w:rsid w:val="008936EA"/>
    <w:rsid w:val="008A09D4"/>
    <w:rsid w:val="008B0DD5"/>
    <w:rsid w:val="008E6357"/>
    <w:rsid w:val="00952B4B"/>
    <w:rsid w:val="00976BEA"/>
    <w:rsid w:val="009A7001"/>
    <w:rsid w:val="009F4AE4"/>
    <w:rsid w:val="00A14A4B"/>
    <w:rsid w:val="00A1624E"/>
    <w:rsid w:val="00A4494D"/>
    <w:rsid w:val="00A724CB"/>
    <w:rsid w:val="00AA141C"/>
    <w:rsid w:val="00AA26AA"/>
    <w:rsid w:val="00AB2A03"/>
    <w:rsid w:val="00B15BD5"/>
    <w:rsid w:val="00B178C2"/>
    <w:rsid w:val="00B179C1"/>
    <w:rsid w:val="00BD75BE"/>
    <w:rsid w:val="00C01090"/>
    <w:rsid w:val="00C06F9A"/>
    <w:rsid w:val="00C15209"/>
    <w:rsid w:val="00C26731"/>
    <w:rsid w:val="00C31A37"/>
    <w:rsid w:val="00C478FF"/>
    <w:rsid w:val="00C72729"/>
    <w:rsid w:val="00C905B2"/>
    <w:rsid w:val="00C9625C"/>
    <w:rsid w:val="00CA7575"/>
    <w:rsid w:val="00CB3C49"/>
    <w:rsid w:val="00CC59C7"/>
    <w:rsid w:val="00CC7F70"/>
    <w:rsid w:val="00DB621E"/>
    <w:rsid w:val="00DC3EC3"/>
    <w:rsid w:val="00E239CB"/>
    <w:rsid w:val="00E72EBA"/>
    <w:rsid w:val="00E85FCF"/>
    <w:rsid w:val="00F2427D"/>
    <w:rsid w:val="00F47BF9"/>
    <w:rsid w:val="00F82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locked/>
    <w:rsid w:val="005277FE"/>
    <w:rPr>
      <w:rFonts w:ascii="Trebuchet MS" w:eastAsia="Trebuchet MS" w:hAnsi="Trebuchet MS" w:cs="Trebuchet MS"/>
      <w:color w:val="0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5277FE"/>
    <w:rPr>
      <w:rFonts w:ascii="Trebuchet MS" w:eastAsia="Trebuchet MS" w:hAnsi="Trebuchet MS" w:cs="Trebuchet MS"/>
      <w:color w:val="00000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critorio\Tesis%2025-05-13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67A3C-6C57-475B-AFAB-7E89EB5D4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170</TotalTime>
  <Pages>3</Pages>
  <Words>753</Words>
  <Characters>4142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4886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pc</dc:creator>
  <cp:lastModifiedBy>Colossus User</cp:lastModifiedBy>
  <cp:revision>25</cp:revision>
  <dcterms:created xsi:type="dcterms:W3CDTF">2013-10-26T17:58:00Z</dcterms:created>
  <dcterms:modified xsi:type="dcterms:W3CDTF">2013-11-09T14:30:00Z</dcterms:modified>
</cp:coreProperties>
</file>