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165"/>
        <w:gridCol w:w="2023"/>
        <w:gridCol w:w="671"/>
        <w:gridCol w:w="491"/>
        <w:gridCol w:w="248"/>
        <w:gridCol w:w="1248"/>
        <w:gridCol w:w="1024"/>
        <w:gridCol w:w="2067"/>
      </w:tblGrid>
      <w:tr w:rsidR="009427E5" w:rsidRPr="00F0495A" w:rsidTr="008B76D5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9427E5" w:rsidRPr="00C15209" w:rsidRDefault="009427E5" w:rsidP="008B76D5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Paquete: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507C84">
              <w:rPr>
                <w:rFonts w:asciiTheme="minorHAnsi" w:hAnsiTheme="minorHAnsi" w:cstheme="minorHAnsi"/>
                <w:b/>
                <w:bCs/>
              </w:rPr>
              <w:t>Gestión de Pacientes, Gestión de Personal, Gestión de Proveedores</w:t>
            </w:r>
          </w:p>
        </w:tc>
      </w:tr>
      <w:tr w:rsidR="009427E5" w:rsidRPr="00F0495A" w:rsidTr="008B76D5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9427E5" w:rsidRPr="00C15209" w:rsidRDefault="009427E5" w:rsidP="008B76D5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Eliminar provincia.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9427E5" w:rsidRPr="00C15209" w:rsidRDefault="009427E5" w:rsidP="00100AB4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100AB4">
              <w:rPr>
                <w:rFonts w:asciiTheme="minorHAnsi" w:hAnsiTheme="minorHAnsi" w:cstheme="minorHAnsi"/>
              </w:rPr>
              <w:t>26</w:t>
            </w:r>
          </w:p>
        </w:tc>
      </w:tr>
      <w:tr w:rsidR="009427E5" w:rsidRPr="00F0495A" w:rsidTr="008B76D5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9427E5" w:rsidRPr="00C15209" w:rsidRDefault="009427E5" w:rsidP="008B76D5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8F353C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8F353C">
              <w:rPr>
                <w:rFonts w:asciiTheme="minorHAnsi" w:hAnsiTheme="minorHAnsi" w:cstheme="minorHAnsi"/>
              </w:rPr>
            </w:r>
            <w:r w:rsidR="008F353C">
              <w:rPr>
                <w:rFonts w:asciiTheme="minorHAnsi" w:hAnsiTheme="minorHAnsi" w:cstheme="minorHAnsi"/>
              </w:rPr>
              <w:fldChar w:fldCharType="separate"/>
            </w:r>
            <w:r w:rsidR="008F353C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8F353C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8F353C">
              <w:rPr>
                <w:rFonts w:asciiTheme="minorHAnsi" w:hAnsiTheme="minorHAnsi" w:cstheme="minorHAnsi"/>
              </w:rPr>
            </w:r>
            <w:r w:rsidR="008F353C">
              <w:rPr>
                <w:rFonts w:asciiTheme="minorHAnsi" w:hAnsiTheme="minorHAnsi" w:cstheme="minorHAnsi"/>
              </w:rPr>
              <w:fldChar w:fldCharType="separate"/>
            </w:r>
            <w:r w:rsidR="008F353C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8F353C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8F353C">
              <w:rPr>
                <w:rFonts w:asciiTheme="minorHAnsi" w:hAnsiTheme="minorHAnsi" w:cstheme="minorHAnsi"/>
              </w:rPr>
            </w:r>
            <w:r w:rsidR="008F353C">
              <w:rPr>
                <w:rFonts w:asciiTheme="minorHAnsi" w:hAnsiTheme="minorHAnsi" w:cstheme="minorHAnsi"/>
              </w:rPr>
              <w:fldChar w:fldCharType="separate"/>
            </w:r>
            <w:r w:rsidR="008F353C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9427E5" w:rsidRPr="00F0495A" w:rsidTr="008B76D5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9427E5" w:rsidRPr="00C15209" w:rsidRDefault="009427E5" w:rsidP="008B76D5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="008F353C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8F353C">
              <w:rPr>
                <w:rFonts w:asciiTheme="minorHAnsi" w:hAnsiTheme="minorHAnsi" w:cstheme="minorHAnsi"/>
              </w:rPr>
            </w:r>
            <w:r w:rsidR="008F353C">
              <w:rPr>
                <w:rFonts w:asciiTheme="minorHAnsi" w:hAnsiTheme="minorHAnsi" w:cstheme="minorHAnsi"/>
              </w:rPr>
              <w:fldChar w:fldCharType="separate"/>
            </w:r>
            <w:r w:rsidR="008F353C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 w:rsidR="008F353C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8F353C">
              <w:rPr>
                <w:rFonts w:asciiTheme="minorHAnsi" w:hAnsiTheme="minorHAnsi" w:cstheme="minorHAnsi"/>
              </w:rPr>
            </w:r>
            <w:r w:rsidR="008F353C">
              <w:rPr>
                <w:rFonts w:asciiTheme="minorHAnsi" w:hAnsiTheme="minorHAnsi" w:cstheme="minorHAnsi"/>
              </w:rPr>
              <w:fldChar w:fldCharType="separate"/>
            </w:r>
            <w:r w:rsidR="008F353C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9427E5" w:rsidRPr="00C15209" w:rsidRDefault="009427E5" w:rsidP="008B76D5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="008F353C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8F353C">
              <w:rPr>
                <w:rFonts w:asciiTheme="minorHAnsi" w:hAnsiTheme="minorHAnsi" w:cstheme="minorHAnsi"/>
                <w:sz w:val="20"/>
                <w:szCs w:val="20"/>
              </w:rPr>
            </w:r>
            <w:r w:rsidR="008F353C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8F353C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 Si   </w:t>
            </w:r>
            <w:r w:rsidR="008F353C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8F353C">
              <w:rPr>
                <w:rFonts w:asciiTheme="minorHAnsi" w:hAnsiTheme="minorHAnsi" w:cstheme="minorHAnsi"/>
                <w:sz w:val="20"/>
                <w:szCs w:val="20"/>
              </w:rPr>
            </w:r>
            <w:r w:rsidR="008F353C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8F353C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9427E5" w:rsidRPr="00F0495A" w:rsidTr="008B76D5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9427E5" w:rsidRPr="00C15209" w:rsidRDefault="009427E5" w:rsidP="008B76D5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="008F353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8F353C">
              <w:rPr>
                <w:rFonts w:asciiTheme="minorHAnsi" w:hAnsiTheme="minorHAnsi" w:cstheme="minorHAnsi"/>
                <w:sz w:val="18"/>
                <w:szCs w:val="18"/>
              </w:rPr>
            </w:r>
            <w:r w:rsidR="008F353C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8F353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 w:rsidR="008F353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8F353C">
              <w:rPr>
                <w:rFonts w:asciiTheme="minorHAnsi" w:hAnsiTheme="minorHAnsi" w:cstheme="minorHAnsi"/>
                <w:sz w:val="18"/>
                <w:szCs w:val="18"/>
              </w:rPr>
            </w:r>
            <w:r w:rsidR="008F353C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8F353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="008F353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8F353C">
              <w:rPr>
                <w:rFonts w:asciiTheme="minorHAnsi" w:hAnsiTheme="minorHAnsi" w:cstheme="minorHAnsi"/>
                <w:sz w:val="18"/>
                <w:szCs w:val="18"/>
              </w:rPr>
            </w:r>
            <w:r w:rsidR="008F353C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8F353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bookmarkStart w:id="0" w:name="Casilla5"/>
            <w:r w:rsidR="008F353C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8F353C">
              <w:rPr>
                <w:rFonts w:asciiTheme="minorHAnsi" w:hAnsiTheme="minorHAnsi" w:cstheme="minorHAnsi"/>
                <w:sz w:val="18"/>
                <w:szCs w:val="18"/>
              </w:rPr>
            </w:r>
            <w:r w:rsidR="008F353C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8F353C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bookmarkEnd w:id="0"/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="008F353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8F353C">
              <w:rPr>
                <w:rFonts w:asciiTheme="minorHAnsi" w:hAnsiTheme="minorHAnsi" w:cstheme="minorHAnsi"/>
                <w:sz w:val="18"/>
                <w:szCs w:val="18"/>
              </w:rPr>
            </w:r>
            <w:r w:rsidR="008F353C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8F353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9427E5" w:rsidRPr="00F0495A" w:rsidTr="008B76D5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9427E5" w:rsidRPr="00C15209" w:rsidRDefault="009427E5" w:rsidP="008B76D5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C10288">
              <w:rPr>
                <w:rFonts w:asciiTheme="minorHAnsi" w:hAnsiTheme="minorHAnsi" w:cstheme="minorHAnsi"/>
              </w:rPr>
              <w:t>Encargado de Recepción (</w:t>
            </w:r>
            <w:r w:rsidR="00C10288" w:rsidRPr="0036030D">
              <w:rPr>
                <w:rFonts w:asciiTheme="minorHAnsi" w:hAnsiTheme="minorHAnsi" w:cstheme="minorHAnsi"/>
                <w:b/>
              </w:rPr>
              <w:t>ER</w:t>
            </w:r>
            <w:r w:rsidR="00C10288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5689" w:type="dxa"/>
            <w:gridSpan w:val="6"/>
          </w:tcPr>
          <w:p w:rsidR="009427E5" w:rsidRPr="00C15209" w:rsidRDefault="009427E5" w:rsidP="008B76D5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9427E5" w:rsidRPr="00F0495A" w:rsidTr="008B76D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427E5" w:rsidRPr="00C15209" w:rsidRDefault="009427E5" w:rsidP="008B76D5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8F353C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8F353C">
              <w:rPr>
                <w:rFonts w:asciiTheme="minorHAnsi" w:hAnsiTheme="minorHAnsi" w:cstheme="minorHAnsi"/>
              </w:rPr>
            </w:r>
            <w:r w:rsidR="008F353C">
              <w:rPr>
                <w:rFonts w:asciiTheme="minorHAnsi" w:hAnsiTheme="minorHAnsi" w:cstheme="minorHAnsi"/>
              </w:rPr>
              <w:fldChar w:fldCharType="separate"/>
            </w:r>
            <w:r w:rsidR="008F353C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8F353C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8F353C">
              <w:rPr>
                <w:rFonts w:asciiTheme="minorHAnsi" w:hAnsiTheme="minorHAnsi" w:cstheme="minorHAnsi"/>
              </w:rPr>
            </w:r>
            <w:r w:rsidR="008F353C">
              <w:rPr>
                <w:rFonts w:asciiTheme="minorHAnsi" w:hAnsiTheme="minorHAnsi" w:cstheme="minorHAnsi"/>
              </w:rPr>
              <w:fldChar w:fldCharType="separate"/>
            </w:r>
            <w:r w:rsidR="008F353C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9427E5" w:rsidRPr="00F0495A" w:rsidTr="008B76D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427E5" w:rsidRPr="00C15209" w:rsidRDefault="009427E5" w:rsidP="008B76D5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Brindar información de los datos de las provincias para eliminar.</w:t>
            </w:r>
          </w:p>
        </w:tc>
      </w:tr>
      <w:tr w:rsidR="009427E5" w:rsidRPr="00F0495A" w:rsidTr="008B76D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427E5" w:rsidRPr="00C15209" w:rsidRDefault="009427E5" w:rsidP="008B76D5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9427E5" w:rsidRPr="00F0495A" w:rsidTr="008B76D5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9427E5" w:rsidRPr="00C15209" w:rsidRDefault="009427E5" w:rsidP="008B76D5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</w:p>
          <w:p w:rsidR="009427E5" w:rsidRPr="00C15209" w:rsidRDefault="009427E5" w:rsidP="008B76D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9427E5" w:rsidRDefault="009427E5" w:rsidP="008B76D5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Éxito:</w:t>
            </w:r>
          </w:p>
          <w:p w:rsidR="009427E5" w:rsidRDefault="009427E5" w:rsidP="008B76D5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26789F">
              <w:rPr>
                <w:rFonts w:asciiTheme="minorHAnsi" w:hAnsiTheme="minorHAnsi" w:cstheme="minorHAnsi"/>
                <w:b/>
                <w:bCs/>
              </w:rPr>
              <w:t xml:space="preserve">Se </w:t>
            </w:r>
            <w:r>
              <w:rPr>
                <w:rFonts w:asciiTheme="minorHAnsi" w:hAnsiTheme="minorHAnsi" w:cstheme="minorHAnsi"/>
                <w:b/>
                <w:bCs/>
              </w:rPr>
              <w:t>elimina</w:t>
            </w:r>
            <w:r w:rsidRPr="0026789F">
              <w:rPr>
                <w:rFonts w:asciiTheme="minorHAnsi" w:hAnsiTheme="minorHAnsi" w:cstheme="minorHAnsi"/>
                <w:b/>
                <w:bCs/>
              </w:rPr>
              <w:t xml:space="preserve"> l</w:t>
            </w:r>
            <w:r>
              <w:rPr>
                <w:rFonts w:asciiTheme="minorHAnsi" w:hAnsiTheme="minorHAnsi" w:cstheme="minorHAnsi"/>
                <w:b/>
                <w:bCs/>
              </w:rPr>
              <w:t>a</w:t>
            </w:r>
            <w:r w:rsidR="00C67E3C">
              <w:rPr>
                <w:rFonts w:asciiTheme="minorHAnsi" w:hAnsiTheme="minorHAnsi" w:cstheme="minorHAnsi"/>
                <w:b/>
                <w:bCs/>
              </w:rPr>
              <w:t xml:space="preserve"> provincia.</w:t>
            </w:r>
          </w:p>
          <w:p w:rsidR="009427E5" w:rsidRPr="008A0929" w:rsidRDefault="009427E5" w:rsidP="00C10288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8A0929">
              <w:rPr>
                <w:rFonts w:asciiTheme="minorHAnsi" w:hAnsiTheme="minorHAnsi" w:cstheme="minorHAnsi"/>
                <w:b/>
                <w:bCs/>
              </w:rPr>
              <w:t>El E</w:t>
            </w:r>
            <w:r w:rsidR="00C10288">
              <w:rPr>
                <w:rFonts w:asciiTheme="minorHAnsi" w:hAnsiTheme="minorHAnsi" w:cstheme="minorHAnsi"/>
                <w:b/>
                <w:bCs/>
              </w:rPr>
              <w:t>R</w:t>
            </w:r>
            <w:r w:rsidRPr="008A0929">
              <w:rPr>
                <w:rFonts w:asciiTheme="minorHAnsi" w:hAnsiTheme="minorHAnsi" w:cstheme="minorHAnsi"/>
                <w:b/>
                <w:bCs/>
              </w:rPr>
              <w:t xml:space="preserve"> selecciona </w:t>
            </w:r>
            <w:r>
              <w:rPr>
                <w:rFonts w:asciiTheme="minorHAnsi" w:hAnsiTheme="minorHAnsi" w:cstheme="minorHAnsi"/>
                <w:b/>
                <w:bCs/>
              </w:rPr>
              <w:t>provincia</w:t>
            </w:r>
            <w:r w:rsidRPr="008A0929">
              <w:rPr>
                <w:rFonts w:asciiTheme="minorHAnsi" w:hAnsiTheme="minorHAnsi" w:cstheme="minorHAnsi"/>
                <w:b/>
                <w:bCs/>
              </w:rPr>
              <w:t xml:space="preserve"> a </w:t>
            </w:r>
            <w:r>
              <w:rPr>
                <w:rFonts w:asciiTheme="minorHAnsi" w:hAnsiTheme="minorHAnsi" w:cstheme="minorHAnsi"/>
                <w:b/>
                <w:bCs/>
              </w:rPr>
              <w:t>eliminar</w:t>
            </w:r>
            <w:r w:rsidR="00C67E3C"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</w:tr>
      <w:tr w:rsidR="009427E5" w:rsidRPr="00F0495A" w:rsidTr="008B76D5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9427E5" w:rsidRPr="00C15209" w:rsidRDefault="009427E5" w:rsidP="008B76D5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9427E5" w:rsidRDefault="009427E5" w:rsidP="008B76D5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(el caso de uso se cancela )</w:t>
            </w:r>
          </w:p>
          <w:p w:rsidR="009427E5" w:rsidRDefault="009427E5" w:rsidP="008B76D5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No se encuentran las provincias</w:t>
            </w:r>
            <w:r w:rsidR="00C67E3C">
              <w:rPr>
                <w:rFonts w:asciiTheme="minorHAnsi" w:hAnsiTheme="minorHAnsi" w:cstheme="minorHAnsi"/>
                <w:b/>
                <w:bCs/>
              </w:rPr>
              <w:t>.</w:t>
            </w:r>
          </w:p>
          <w:p w:rsidR="009427E5" w:rsidRDefault="00C10288" w:rsidP="008B76D5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ER</w:t>
            </w:r>
            <w:r w:rsidR="009427E5">
              <w:rPr>
                <w:rFonts w:asciiTheme="minorHAnsi" w:hAnsiTheme="minorHAnsi" w:cstheme="minorHAnsi"/>
                <w:b/>
                <w:bCs/>
              </w:rPr>
              <w:t xml:space="preserve"> no selecciona ninguna provincia</w:t>
            </w:r>
            <w:r w:rsidR="00C67E3C">
              <w:rPr>
                <w:rFonts w:asciiTheme="minorHAnsi" w:hAnsiTheme="minorHAnsi" w:cstheme="minorHAnsi"/>
                <w:b/>
                <w:bCs/>
              </w:rPr>
              <w:t>.</w:t>
            </w:r>
          </w:p>
          <w:p w:rsidR="009427E5" w:rsidRPr="008A0929" w:rsidRDefault="00C10288" w:rsidP="008B76D5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ER</w:t>
            </w:r>
            <w:r w:rsidR="009427E5" w:rsidRPr="008A0929">
              <w:rPr>
                <w:rFonts w:asciiTheme="minorHAnsi" w:hAnsiTheme="minorHAnsi" w:cstheme="minorHAnsi"/>
                <w:b/>
                <w:bCs/>
              </w:rPr>
              <w:t xml:space="preserve"> decide </w:t>
            </w:r>
            <w:r w:rsidR="009427E5">
              <w:rPr>
                <w:rFonts w:asciiTheme="minorHAnsi" w:hAnsiTheme="minorHAnsi" w:cstheme="minorHAnsi"/>
                <w:b/>
                <w:bCs/>
              </w:rPr>
              <w:t>eliminar</w:t>
            </w:r>
            <w:r w:rsidR="009427E5" w:rsidRPr="008A0929">
              <w:rPr>
                <w:rFonts w:asciiTheme="minorHAnsi" w:hAnsiTheme="minorHAnsi" w:cstheme="minorHAnsi"/>
                <w:b/>
                <w:bCs/>
              </w:rPr>
              <w:t xml:space="preserve"> l</w:t>
            </w:r>
            <w:r w:rsidR="009427E5">
              <w:rPr>
                <w:rFonts w:asciiTheme="minorHAnsi" w:hAnsiTheme="minorHAnsi" w:cstheme="minorHAnsi"/>
                <w:b/>
                <w:bCs/>
              </w:rPr>
              <w:t>a</w:t>
            </w:r>
            <w:r w:rsidR="009427E5" w:rsidRPr="008A092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9427E5">
              <w:rPr>
                <w:rFonts w:asciiTheme="minorHAnsi" w:hAnsiTheme="minorHAnsi" w:cstheme="minorHAnsi"/>
                <w:b/>
                <w:bCs/>
              </w:rPr>
              <w:t>provincia</w:t>
            </w:r>
            <w:r w:rsidR="00C67E3C"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</w:tr>
      <w:tr w:rsidR="009427E5" w:rsidRPr="00F0495A" w:rsidTr="008B76D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427E5" w:rsidRPr="00C15209" w:rsidRDefault="009427E5" w:rsidP="008B76D5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9427E5" w:rsidRPr="00C15209" w:rsidRDefault="009427E5" w:rsidP="008B76D5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9427E5" w:rsidRPr="00F0495A" w:rsidTr="008B76D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427E5" w:rsidRPr="00C15209" w:rsidRDefault="009427E5" w:rsidP="008B76D5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El caso de uso comienza cuando el </w:t>
            </w:r>
            <w:r w:rsidR="00C10288">
              <w:rPr>
                <w:rFonts w:asciiTheme="minorHAnsi" w:hAnsiTheme="minorHAnsi" w:cstheme="minorHAnsi"/>
              </w:rPr>
              <w:t>Encargado de Recepción (</w:t>
            </w:r>
            <w:r w:rsidR="00C10288" w:rsidRPr="0036030D">
              <w:rPr>
                <w:rFonts w:asciiTheme="minorHAnsi" w:hAnsiTheme="minorHAnsi" w:cstheme="minorHAnsi"/>
                <w:b/>
              </w:rPr>
              <w:t>ER</w:t>
            </w:r>
            <w:r w:rsidR="00C10288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</w:rPr>
              <w:t xml:space="preserve"> selecciona una provincia para eliminar.</w:t>
            </w:r>
          </w:p>
        </w:tc>
        <w:tc>
          <w:tcPr>
            <w:tcW w:w="4279" w:type="dxa"/>
            <w:gridSpan w:val="3"/>
          </w:tcPr>
          <w:p w:rsidR="009427E5" w:rsidRPr="00C15209" w:rsidRDefault="009427E5" w:rsidP="008B76D5">
            <w:pPr>
              <w:jc w:val="both"/>
              <w:rPr>
                <w:rFonts w:asciiTheme="minorHAnsi" w:hAnsiTheme="minorHAnsi" w:cstheme="minorHAnsi"/>
              </w:rPr>
            </w:pPr>
          </w:p>
          <w:p w:rsidR="009427E5" w:rsidRPr="00C15209" w:rsidRDefault="009427E5" w:rsidP="008B76D5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9427E5" w:rsidRPr="00F0495A" w:rsidTr="008B76D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427E5" w:rsidRDefault="009427E5" w:rsidP="008B76D5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muestra el nombre de la Provincia y Comentario.</w:t>
            </w:r>
          </w:p>
        </w:tc>
        <w:tc>
          <w:tcPr>
            <w:tcW w:w="4279" w:type="dxa"/>
            <w:gridSpan w:val="3"/>
          </w:tcPr>
          <w:p w:rsidR="009427E5" w:rsidRPr="00C15209" w:rsidRDefault="009427E5" w:rsidP="008B76D5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9427E5" w:rsidRPr="00F0495A" w:rsidTr="008B76D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427E5" w:rsidRDefault="009427E5" w:rsidP="008B76D5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C10288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 xml:space="preserve"> selecciona la opción para eliminar una provincia.</w:t>
            </w:r>
          </w:p>
        </w:tc>
        <w:tc>
          <w:tcPr>
            <w:tcW w:w="4279" w:type="dxa"/>
            <w:gridSpan w:val="3"/>
          </w:tcPr>
          <w:p w:rsidR="009427E5" w:rsidRPr="00C15209" w:rsidRDefault="009427E5" w:rsidP="008B76D5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9427E5" w:rsidRPr="00F0495A" w:rsidTr="008B76D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427E5" w:rsidRDefault="009427E5" w:rsidP="008B76D5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confirme la eliminación de la provincia.</w:t>
            </w:r>
          </w:p>
        </w:tc>
        <w:tc>
          <w:tcPr>
            <w:tcW w:w="4279" w:type="dxa"/>
            <w:gridSpan w:val="3"/>
          </w:tcPr>
          <w:p w:rsidR="009427E5" w:rsidRPr="00C15209" w:rsidRDefault="009427E5" w:rsidP="008B76D5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9427E5" w:rsidRPr="00F0495A" w:rsidTr="008B76D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427E5" w:rsidRDefault="009427E5" w:rsidP="008B76D5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C10288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 xml:space="preserve"> confirma la eliminación de la provincia.</w:t>
            </w:r>
          </w:p>
        </w:tc>
        <w:tc>
          <w:tcPr>
            <w:tcW w:w="4279" w:type="dxa"/>
            <w:gridSpan w:val="3"/>
          </w:tcPr>
          <w:p w:rsidR="009427E5" w:rsidRDefault="009427E5" w:rsidP="008B76D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6-A. El </w:t>
            </w:r>
            <w:r w:rsidR="00C10288">
              <w:rPr>
                <w:rFonts w:asciiTheme="minorHAnsi" w:hAnsiTheme="minorHAnsi" w:cstheme="minorHAnsi"/>
                <w:b/>
              </w:rPr>
              <w:t>ER</w:t>
            </w:r>
            <w:bookmarkStart w:id="1" w:name="_GoBack"/>
            <w:bookmarkEnd w:id="1"/>
            <w:r>
              <w:rPr>
                <w:rFonts w:asciiTheme="minorHAnsi" w:hAnsiTheme="minorHAnsi" w:cstheme="minorHAnsi"/>
              </w:rPr>
              <w:t xml:space="preserve"> no confirma la eliminación de la provincia.</w:t>
            </w:r>
          </w:p>
          <w:p w:rsidR="009427E5" w:rsidRPr="00506739" w:rsidRDefault="009427E5" w:rsidP="008B76D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6-A.1. Se cancela el caso de uso.</w:t>
            </w:r>
          </w:p>
        </w:tc>
      </w:tr>
      <w:tr w:rsidR="009427E5" w:rsidRPr="00F0495A" w:rsidTr="008B76D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427E5" w:rsidRDefault="009427E5" w:rsidP="008B76D5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registra la eliminación de la provincia.</w:t>
            </w:r>
          </w:p>
        </w:tc>
        <w:tc>
          <w:tcPr>
            <w:tcW w:w="4279" w:type="dxa"/>
            <w:gridSpan w:val="3"/>
          </w:tcPr>
          <w:p w:rsidR="009427E5" w:rsidRDefault="009427E5" w:rsidP="008B76D5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9427E5" w:rsidRPr="00F0495A" w:rsidTr="008B76D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427E5" w:rsidRDefault="009427E5" w:rsidP="008B76D5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 caso de uso.</w:t>
            </w:r>
          </w:p>
        </w:tc>
        <w:tc>
          <w:tcPr>
            <w:tcW w:w="4279" w:type="dxa"/>
            <w:gridSpan w:val="3"/>
          </w:tcPr>
          <w:p w:rsidR="009427E5" w:rsidRDefault="009427E5" w:rsidP="008B76D5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9427E5" w:rsidRPr="00F0495A" w:rsidTr="008B76D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427E5" w:rsidRPr="00C15209" w:rsidRDefault="009427E5" w:rsidP="008B76D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Observaciones: no aplica</w:t>
            </w:r>
          </w:p>
        </w:tc>
      </w:tr>
      <w:tr w:rsidR="009427E5" w:rsidRPr="00F0495A" w:rsidTr="008B76D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427E5" w:rsidRPr="00C15209" w:rsidRDefault="009427E5" w:rsidP="008B76D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Reglas de Negocio Asociadas:</w:t>
            </w:r>
          </w:p>
        </w:tc>
      </w:tr>
      <w:tr w:rsidR="009427E5" w:rsidRPr="00F0495A" w:rsidTr="008B76D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427E5" w:rsidRPr="00C15209" w:rsidRDefault="009427E5" w:rsidP="008B76D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9427E5" w:rsidRPr="00F0495A" w:rsidTr="008B76D5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9427E5" w:rsidRPr="00C15209" w:rsidRDefault="009427E5" w:rsidP="008B76D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23AF2">
              <w:rPr>
                <w:rFonts w:ascii="Calibri" w:hAnsi="Calibri" w:cs="Calibri"/>
                <w:b/>
                <w:bCs/>
              </w:rPr>
              <w:t>Fuente (Reunión, entrevista, documento, etc.):</w:t>
            </w:r>
          </w:p>
        </w:tc>
        <w:tc>
          <w:tcPr>
            <w:tcW w:w="4527" w:type="dxa"/>
            <w:gridSpan w:val="4"/>
          </w:tcPr>
          <w:p w:rsidR="009427E5" w:rsidRPr="00C15209" w:rsidRDefault="009427E5" w:rsidP="008B76D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9427E5" w:rsidRPr="00F0495A" w:rsidTr="008B76D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427E5" w:rsidRPr="00C15209" w:rsidRDefault="009427E5" w:rsidP="008B76D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9427E5" w:rsidRPr="00F0495A" w:rsidTr="008B76D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427E5" w:rsidRPr="00C15209" w:rsidRDefault="009427E5" w:rsidP="008B76D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lastRenderedPageBreak/>
              <w:t>Asociaciones de Inclusión: no aplica</w:t>
            </w:r>
          </w:p>
        </w:tc>
      </w:tr>
      <w:tr w:rsidR="009427E5" w:rsidRPr="00F0495A" w:rsidTr="008B76D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427E5" w:rsidRPr="00C15209" w:rsidRDefault="009427E5" w:rsidP="008B76D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9427E5" w:rsidRPr="00F0495A" w:rsidTr="008B76D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427E5" w:rsidRPr="00C15209" w:rsidRDefault="009427E5" w:rsidP="008B76D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9427E5" w:rsidRPr="00F0495A" w:rsidTr="008B76D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427E5" w:rsidRPr="00C15209" w:rsidRDefault="009427E5" w:rsidP="008B76D5">
            <w:pPr>
              <w:pStyle w:val="Ttulo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Use Case de Generalización: no aplica</w:t>
            </w:r>
          </w:p>
        </w:tc>
      </w:tr>
      <w:tr w:rsidR="009427E5" w:rsidRPr="00F0495A" w:rsidTr="008B76D5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9427E5" w:rsidRPr="00C15209" w:rsidRDefault="009427E5" w:rsidP="008B76D5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Historia de Cambios</w:t>
            </w:r>
          </w:p>
        </w:tc>
      </w:tr>
      <w:tr w:rsidR="009427E5" w:rsidRPr="00F0495A" w:rsidTr="008B76D5">
        <w:trPr>
          <w:cantSplit/>
          <w:tblCellSpacing w:w="20" w:type="dxa"/>
          <w:jc w:val="center"/>
        </w:trPr>
        <w:tc>
          <w:tcPr>
            <w:tcW w:w="1014" w:type="dxa"/>
          </w:tcPr>
          <w:p w:rsidR="009427E5" w:rsidRPr="00C15209" w:rsidRDefault="009427E5" w:rsidP="008B76D5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269" w:type="dxa"/>
            <w:gridSpan w:val="2"/>
          </w:tcPr>
          <w:p w:rsidR="009427E5" w:rsidRPr="00C15209" w:rsidRDefault="009427E5" w:rsidP="008B76D5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5665" w:type="dxa"/>
            <w:gridSpan w:val="6"/>
          </w:tcPr>
          <w:p w:rsidR="009427E5" w:rsidRPr="00C15209" w:rsidRDefault="009427E5" w:rsidP="008B76D5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007" w:type="dxa"/>
          </w:tcPr>
          <w:p w:rsidR="009427E5" w:rsidRPr="00C15209" w:rsidRDefault="009427E5" w:rsidP="008B76D5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9427E5" w:rsidRPr="00F0495A" w:rsidTr="008B76D5">
        <w:trPr>
          <w:cantSplit/>
          <w:tblCellSpacing w:w="20" w:type="dxa"/>
          <w:jc w:val="center"/>
        </w:trPr>
        <w:tc>
          <w:tcPr>
            <w:tcW w:w="1014" w:type="dxa"/>
          </w:tcPr>
          <w:p w:rsidR="009427E5" w:rsidRPr="00C15209" w:rsidRDefault="009427E5" w:rsidP="008B76D5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1.0</w:t>
            </w:r>
          </w:p>
        </w:tc>
        <w:tc>
          <w:tcPr>
            <w:tcW w:w="1269" w:type="dxa"/>
            <w:gridSpan w:val="2"/>
          </w:tcPr>
          <w:p w:rsidR="009427E5" w:rsidRPr="00C15209" w:rsidRDefault="009427E5" w:rsidP="008B76D5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15/06/2013</w:t>
            </w:r>
          </w:p>
        </w:tc>
        <w:tc>
          <w:tcPr>
            <w:tcW w:w="5665" w:type="dxa"/>
            <w:gridSpan w:val="6"/>
          </w:tcPr>
          <w:p w:rsidR="009427E5" w:rsidRPr="00C15209" w:rsidRDefault="009427E5" w:rsidP="008B76D5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Creación de CU Eliminar provincia</w:t>
            </w:r>
          </w:p>
        </w:tc>
        <w:tc>
          <w:tcPr>
            <w:tcW w:w="2007" w:type="dxa"/>
          </w:tcPr>
          <w:p w:rsidR="009427E5" w:rsidRPr="00C15209" w:rsidRDefault="009427E5" w:rsidP="008B76D5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Alicia Rosales</w:t>
            </w:r>
          </w:p>
        </w:tc>
      </w:tr>
      <w:tr w:rsidR="009427E5" w:rsidRPr="00F0495A" w:rsidTr="008B76D5">
        <w:trPr>
          <w:cantSplit/>
          <w:tblCellSpacing w:w="20" w:type="dxa"/>
          <w:jc w:val="center"/>
        </w:trPr>
        <w:tc>
          <w:tcPr>
            <w:tcW w:w="1014" w:type="dxa"/>
          </w:tcPr>
          <w:p w:rsidR="009427E5" w:rsidRPr="00C15209" w:rsidRDefault="009427E5" w:rsidP="008B76D5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9" w:type="dxa"/>
            <w:gridSpan w:val="2"/>
          </w:tcPr>
          <w:p w:rsidR="009427E5" w:rsidRPr="00C15209" w:rsidRDefault="009427E5" w:rsidP="008B76D5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665" w:type="dxa"/>
            <w:gridSpan w:val="6"/>
          </w:tcPr>
          <w:p w:rsidR="009427E5" w:rsidRPr="00C15209" w:rsidRDefault="009427E5" w:rsidP="008B76D5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007" w:type="dxa"/>
          </w:tcPr>
          <w:p w:rsidR="009427E5" w:rsidRPr="00C15209" w:rsidRDefault="009427E5" w:rsidP="008B76D5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9427E5" w:rsidRPr="00F0495A" w:rsidTr="008B76D5">
        <w:trPr>
          <w:cantSplit/>
          <w:tblCellSpacing w:w="20" w:type="dxa"/>
          <w:jc w:val="center"/>
        </w:trPr>
        <w:tc>
          <w:tcPr>
            <w:tcW w:w="1014" w:type="dxa"/>
          </w:tcPr>
          <w:p w:rsidR="009427E5" w:rsidRPr="00C15209" w:rsidRDefault="009427E5" w:rsidP="008B76D5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9" w:type="dxa"/>
            <w:gridSpan w:val="2"/>
          </w:tcPr>
          <w:p w:rsidR="009427E5" w:rsidRPr="00C15209" w:rsidRDefault="009427E5" w:rsidP="008B76D5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665" w:type="dxa"/>
            <w:gridSpan w:val="6"/>
          </w:tcPr>
          <w:p w:rsidR="009427E5" w:rsidRPr="00C15209" w:rsidRDefault="009427E5" w:rsidP="008B76D5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007" w:type="dxa"/>
          </w:tcPr>
          <w:p w:rsidR="009427E5" w:rsidRPr="00C15209" w:rsidRDefault="009427E5" w:rsidP="008B76D5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:rsidR="00683CC0" w:rsidRPr="00F2427D" w:rsidRDefault="00683CC0" w:rsidP="00F2427D"/>
    <w:sectPr w:rsidR="00683CC0" w:rsidRPr="00F2427D" w:rsidSect="007B22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4A2C" w:rsidRDefault="00E04A2C" w:rsidP="003E2693">
      <w:pPr>
        <w:spacing w:line="240" w:lineRule="auto"/>
      </w:pPr>
      <w:r>
        <w:separator/>
      </w:r>
    </w:p>
  </w:endnote>
  <w:endnote w:type="continuationSeparator" w:id="0">
    <w:p w:rsidR="00E04A2C" w:rsidRDefault="00E04A2C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693A94" w:rsidRDefault="008F353C" w:rsidP="00693A94">
    <w:pPr>
      <w:pStyle w:val="Piedepgina"/>
      <w:rPr>
        <w:rFonts w:asciiTheme="minorHAnsi" w:eastAsiaTheme="majorEastAsia" w:hAnsiTheme="minorHAnsi" w:cstheme="minorHAnsi"/>
      </w:rPr>
    </w:pPr>
    <w:r w:rsidRPr="008F353C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4097" type="#_x0000_t32" style="position:absolute;margin-left:0;margin-top:-2.4pt;width:465.7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"/>
      </w:pict>
    </w:r>
    <w:r w:rsidR="003E2693" w:rsidRPr="00693A94">
      <w:rPr>
        <w:rFonts w:asciiTheme="minorHAnsi" w:eastAsiaTheme="majorEastAsia" w:hAnsiTheme="minorHAnsi" w:cstheme="minorHAnsi"/>
        <w:b/>
      </w:rPr>
      <w:t>Grupo N°8</w:t>
    </w:r>
    <w:r w:rsidR="00BD75BE" w:rsidRPr="00693A94">
      <w:rPr>
        <w:rFonts w:asciiTheme="minorHAnsi" w:eastAsiaTheme="majorEastAsia" w:hAnsiTheme="minorHAnsi" w:cstheme="minorHAnsi"/>
      </w:rPr>
      <w:t>: Aguilar, Aoki, Ferná</w:t>
    </w:r>
    <w:r w:rsidR="003E2693" w:rsidRPr="00693A94">
      <w:rPr>
        <w:rFonts w:asciiTheme="minorHAnsi" w:eastAsiaTheme="majorEastAsia" w:hAnsiTheme="minorHAnsi" w:cstheme="minorHAnsi"/>
      </w:rPr>
      <w:t>ndez,</w:t>
    </w:r>
    <w:r w:rsidR="004D7A60" w:rsidRPr="00693A94">
      <w:rPr>
        <w:rFonts w:asciiTheme="minorHAnsi" w:eastAsiaTheme="majorEastAsia" w:hAnsiTheme="minorHAnsi" w:cstheme="minorHAnsi"/>
      </w:rPr>
      <w:t xml:space="preserve"> Gonzalez,</w:t>
    </w:r>
    <w:r w:rsidR="003E2693" w:rsidRPr="00693A94">
      <w:rPr>
        <w:rFonts w:asciiTheme="minorHAnsi" w:eastAsiaTheme="majorEastAsia" w:hAnsiTheme="minorHAnsi" w:cstheme="minorHAnsi"/>
      </w:rPr>
      <w:t xml:space="preserve"> Rosales</w:t>
    </w:r>
    <w:r w:rsidR="003E2693" w:rsidRPr="00693A94">
      <w:rPr>
        <w:rFonts w:asciiTheme="minorHAnsi" w:eastAsiaTheme="majorEastAsia" w:hAnsiTheme="minorHAnsi" w:cstheme="minorHAnsi"/>
      </w:rPr>
      <w:ptab w:relativeTo="margin" w:alignment="right" w:leader="none"/>
    </w:r>
    <w:r w:rsidR="003E2693" w:rsidRPr="00693A94">
      <w:rPr>
        <w:rFonts w:asciiTheme="minorHAnsi" w:eastAsiaTheme="majorEastAsia" w:hAnsiTheme="minorHAnsi" w:cstheme="minorHAnsi"/>
        <w:b/>
        <w:lang w:val="es-ES"/>
      </w:rPr>
      <w:t xml:space="preserve">Página </w:t>
    </w:r>
    <w:r w:rsidRPr="008F353C">
      <w:rPr>
        <w:rFonts w:asciiTheme="minorHAnsi" w:eastAsiaTheme="minorEastAsia" w:hAnsiTheme="minorHAnsi" w:cstheme="minorHAnsi"/>
        <w:b/>
      </w:rPr>
      <w:fldChar w:fldCharType="begin"/>
    </w:r>
    <w:r w:rsidR="003E2693" w:rsidRPr="00693A94">
      <w:rPr>
        <w:rFonts w:asciiTheme="minorHAnsi" w:hAnsiTheme="minorHAnsi" w:cstheme="minorHAnsi"/>
        <w:b/>
      </w:rPr>
      <w:instrText>PAGE   \* MERGEFORMAT</w:instrText>
    </w:r>
    <w:r w:rsidRPr="008F353C">
      <w:rPr>
        <w:rFonts w:asciiTheme="minorHAnsi" w:eastAsiaTheme="minorEastAsia" w:hAnsiTheme="minorHAnsi" w:cstheme="minorHAnsi"/>
        <w:b/>
      </w:rPr>
      <w:fldChar w:fldCharType="separate"/>
    </w:r>
    <w:r w:rsidR="00100AB4" w:rsidRPr="00100AB4">
      <w:rPr>
        <w:rFonts w:asciiTheme="minorHAnsi" w:eastAsiaTheme="majorEastAsia" w:hAnsiTheme="minorHAnsi" w:cstheme="minorHAnsi"/>
        <w:b/>
        <w:noProof/>
        <w:lang w:val="es-ES"/>
      </w:rPr>
      <w:t>1</w:t>
    </w:r>
    <w:r w:rsidRPr="00693A94">
      <w:rPr>
        <w:rFonts w:asciiTheme="minorHAnsi" w:eastAsiaTheme="majorEastAsia" w:hAnsiTheme="minorHAnsi" w:cstheme="minorHAnsi"/>
        <w:b/>
      </w:rPr>
      <w:fldChar w:fldCharType="end"/>
    </w:r>
  </w:p>
  <w:p w:rsidR="003E2693" w:rsidRDefault="003E26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4A2C" w:rsidRDefault="00E04A2C" w:rsidP="003E2693">
      <w:pPr>
        <w:spacing w:line="240" w:lineRule="auto"/>
      </w:pPr>
      <w:r>
        <w:separator/>
      </w:r>
    </w:p>
  </w:footnote>
  <w:footnote w:type="continuationSeparator" w:id="0">
    <w:p w:rsidR="00E04A2C" w:rsidRDefault="00E04A2C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8F353C">
    <w:pPr>
      <w:pStyle w:val="Encabezado"/>
    </w:pPr>
    <w:r w:rsidRPr="008F353C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4098" type="#_x0000_t32" style="position:absolute;margin-left:0;margin-top:4.65pt;width:461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1261C59"/>
    <w:multiLevelType w:val="hybridMultilevel"/>
    <w:tmpl w:val="30CEBCC0"/>
    <w:lvl w:ilvl="0" w:tplc="04E8A024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3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5"/>
  </w:num>
  <w:num w:numId="2">
    <w:abstractNumId w:val="9"/>
  </w:num>
  <w:num w:numId="3">
    <w:abstractNumId w:val="19"/>
  </w:num>
  <w:num w:numId="4">
    <w:abstractNumId w:val="12"/>
  </w:num>
  <w:num w:numId="5">
    <w:abstractNumId w:val="18"/>
  </w:num>
  <w:num w:numId="6">
    <w:abstractNumId w:val="14"/>
  </w:num>
  <w:num w:numId="7">
    <w:abstractNumId w:val="6"/>
  </w:num>
  <w:num w:numId="8">
    <w:abstractNumId w:val="8"/>
  </w:num>
  <w:num w:numId="9">
    <w:abstractNumId w:val="3"/>
  </w:num>
  <w:num w:numId="10">
    <w:abstractNumId w:val="16"/>
  </w:num>
  <w:num w:numId="11">
    <w:abstractNumId w:val="0"/>
  </w:num>
  <w:num w:numId="12">
    <w:abstractNumId w:val="2"/>
  </w:num>
  <w:num w:numId="13">
    <w:abstractNumId w:val="5"/>
  </w:num>
  <w:num w:numId="14">
    <w:abstractNumId w:val="7"/>
  </w:num>
  <w:num w:numId="15">
    <w:abstractNumId w:val="4"/>
  </w:num>
  <w:num w:numId="16">
    <w:abstractNumId w:val="17"/>
  </w:num>
  <w:num w:numId="17">
    <w:abstractNumId w:val="10"/>
  </w:num>
  <w:num w:numId="18">
    <w:abstractNumId w:val="11"/>
  </w:num>
  <w:num w:numId="19">
    <w:abstractNumId w:val="13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20"/>
  <w:hyphenationZone w:val="425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Conector recto de flecha 8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77A20"/>
    <w:rsid w:val="000E71A9"/>
    <w:rsid w:val="00100AB4"/>
    <w:rsid w:val="00150215"/>
    <w:rsid w:val="00163E17"/>
    <w:rsid w:val="0018284C"/>
    <w:rsid w:val="001C7463"/>
    <w:rsid w:val="00346D8C"/>
    <w:rsid w:val="003822EF"/>
    <w:rsid w:val="003B7057"/>
    <w:rsid w:val="003C41C0"/>
    <w:rsid w:val="003E2693"/>
    <w:rsid w:val="0045433E"/>
    <w:rsid w:val="00463D32"/>
    <w:rsid w:val="004D7A60"/>
    <w:rsid w:val="005B5116"/>
    <w:rsid w:val="00683CC0"/>
    <w:rsid w:val="00693A94"/>
    <w:rsid w:val="00706891"/>
    <w:rsid w:val="007B229C"/>
    <w:rsid w:val="008B0DD5"/>
    <w:rsid w:val="008F353C"/>
    <w:rsid w:val="009427E5"/>
    <w:rsid w:val="00A14A4B"/>
    <w:rsid w:val="00A3150C"/>
    <w:rsid w:val="00A3702D"/>
    <w:rsid w:val="00AB2A03"/>
    <w:rsid w:val="00B77A20"/>
    <w:rsid w:val="00BD75BE"/>
    <w:rsid w:val="00C10288"/>
    <w:rsid w:val="00C15209"/>
    <w:rsid w:val="00C26731"/>
    <w:rsid w:val="00C67E3C"/>
    <w:rsid w:val="00C905B2"/>
    <w:rsid w:val="00CC59C7"/>
    <w:rsid w:val="00E04A2C"/>
    <w:rsid w:val="00E239CB"/>
    <w:rsid w:val="00E85FCF"/>
    <w:rsid w:val="00F2427D"/>
    <w:rsid w:val="00F823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427E5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15209"/>
    <w:rPr>
      <w:rFonts w:ascii="Tahoma" w:eastAsia="Times New Roman" w:hAnsi="Tahoma" w:cs="Tahoma"/>
      <w:sz w:val="20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427E5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lmar\Desktop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ADE32-BB87-4B91-B1CC-A0C206E7D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</Template>
  <TotalTime>4</TotalTime>
  <Pages>1</Pages>
  <Words>346</Words>
  <Characters>1905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2247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Maria Alicia Rosales</dc:creator>
  <cp:lastModifiedBy>Colossus User</cp:lastModifiedBy>
  <cp:revision>6</cp:revision>
  <dcterms:created xsi:type="dcterms:W3CDTF">2013-06-23T13:10:00Z</dcterms:created>
  <dcterms:modified xsi:type="dcterms:W3CDTF">2013-11-03T13:50:00Z</dcterms:modified>
</cp:coreProperties>
</file>