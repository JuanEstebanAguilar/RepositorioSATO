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307"/>
        <w:gridCol w:w="1881"/>
        <w:gridCol w:w="671"/>
        <w:gridCol w:w="491"/>
        <w:gridCol w:w="248"/>
        <w:gridCol w:w="1248"/>
        <w:gridCol w:w="422"/>
        <w:gridCol w:w="2669"/>
      </w:tblGrid>
      <w:tr w:rsidR="00441DE4" w:rsidRPr="00F0495A" w:rsidTr="0023602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441DE4" w:rsidRPr="00C15209" w:rsidRDefault="00441DE4" w:rsidP="0023602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Administración de Usuarios</w:t>
            </w:r>
          </w:p>
        </w:tc>
      </w:tr>
      <w:tr w:rsidR="00441DE4" w:rsidRPr="00F0495A" w:rsidTr="00236021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441DE4" w:rsidRPr="00C15209" w:rsidRDefault="00441DE4" w:rsidP="0023602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 xml:space="preserve"> Registrar usuario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441DE4" w:rsidRPr="00C15209" w:rsidRDefault="00441DE4" w:rsidP="007F58F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7F58FD">
              <w:rPr>
                <w:rFonts w:asciiTheme="minorHAnsi" w:hAnsiTheme="minorHAnsi" w:cstheme="minorHAnsi"/>
              </w:rPr>
              <w:t>08</w:t>
            </w:r>
          </w:p>
        </w:tc>
      </w:tr>
      <w:tr w:rsidR="00441DE4" w:rsidRPr="00F0495A" w:rsidTr="00236021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441DE4" w:rsidRPr="00C15209" w:rsidRDefault="00441DE4" w:rsidP="0023602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594E3C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594E3C">
              <w:rPr>
                <w:rFonts w:asciiTheme="minorHAnsi" w:hAnsiTheme="minorHAnsi" w:cstheme="minorHAnsi"/>
              </w:rPr>
            </w:r>
            <w:r w:rsidR="00594E3C">
              <w:rPr>
                <w:rFonts w:asciiTheme="minorHAnsi" w:hAnsiTheme="minorHAnsi" w:cstheme="minorHAnsi"/>
              </w:rPr>
              <w:fldChar w:fldCharType="separate"/>
            </w:r>
            <w:r w:rsidR="00594E3C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594E3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594E3C">
              <w:rPr>
                <w:rFonts w:asciiTheme="minorHAnsi" w:hAnsiTheme="minorHAnsi" w:cstheme="minorHAnsi"/>
              </w:rPr>
            </w:r>
            <w:r w:rsidR="00594E3C">
              <w:rPr>
                <w:rFonts w:asciiTheme="minorHAnsi" w:hAnsiTheme="minorHAnsi" w:cstheme="minorHAnsi"/>
              </w:rPr>
              <w:fldChar w:fldCharType="separate"/>
            </w:r>
            <w:r w:rsidR="00594E3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594E3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594E3C">
              <w:rPr>
                <w:rFonts w:asciiTheme="minorHAnsi" w:hAnsiTheme="minorHAnsi" w:cstheme="minorHAnsi"/>
              </w:rPr>
            </w:r>
            <w:r w:rsidR="00594E3C">
              <w:rPr>
                <w:rFonts w:asciiTheme="minorHAnsi" w:hAnsiTheme="minorHAnsi" w:cstheme="minorHAnsi"/>
              </w:rPr>
              <w:fldChar w:fldCharType="separate"/>
            </w:r>
            <w:r w:rsidR="00594E3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441DE4" w:rsidRPr="00F0495A" w:rsidTr="00236021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441DE4" w:rsidRPr="00C15209" w:rsidRDefault="00441DE4" w:rsidP="0023602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594E3C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594E3C">
              <w:rPr>
                <w:rFonts w:asciiTheme="minorHAnsi" w:hAnsiTheme="minorHAnsi" w:cstheme="minorHAnsi"/>
              </w:rPr>
            </w:r>
            <w:r w:rsidR="00594E3C">
              <w:rPr>
                <w:rFonts w:asciiTheme="minorHAnsi" w:hAnsiTheme="minorHAnsi" w:cstheme="minorHAnsi"/>
              </w:rPr>
              <w:fldChar w:fldCharType="separate"/>
            </w:r>
            <w:r w:rsidR="00594E3C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594E3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594E3C">
              <w:rPr>
                <w:rFonts w:asciiTheme="minorHAnsi" w:hAnsiTheme="minorHAnsi" w:cstheme="minorHAnsi"/>
              </w:rPr>
            </w:r>
            <w:r w:rsidR="00594E3C">
              <w:rPr>
                <w:rFonts w:asciiTheme="minorHAnsi" w:hAnsiTheme="minorHAnsi" w:cstheme="minorHAnsi"/>
              </w:rPr>
              <w:fldChar w:fldCharType="separate"/>
            </w:r>
            <w:r w:rsidR="00594E3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441DE4" w:rsidRPr="00C15209" w:rsidRDefault="00441DE4" w:rsidP="0023602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594E3C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594E3C">
              <w:rPr>
                <w:rFonts w:asciiTheme="minorHAnsi" w:hAnsiTheme="minorHAnsi" w:cstheme="minorHAnsi"/>
                <w:sz w:val="20"/>
                <w:szCs w:val="20"/>
              </w:rPr>
            </w:r>
            <w:r w:rsidR="00594E3C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594E3C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594E3C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594E3C">
              <w:rPr>
                <w:rFonts w:asciiTheme="minorHAnsi" w:hAnsiTheme="minorHAnsi" w:cstheme="minorHAnsi"/>
                <w:sz w:val="20"/>
                <w:szCs w:val="20"/>
              </w:rPr>
            </w:r>
            <w:r w:rsidR="00594E3C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594E3C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441DE4" w:rsidRPr="00F0495A" w:rsidTr="0023602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441DE4" w:rsidRPr="00C15209" w:rsidRDefault="00441DE4" w:rsidP="00306BE9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594E3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594E3C">
              <w:rPr>
                <w:rFonts w:asciiTheme="minorHAnsi" w:hAnsiTheme="minorHAnsi" w:cstheme="minorHAnsi"/>
                <w:sz w:val="18"/>
                <w:szCs w:val="18"/>
              </w:rPr>
            </w:r>
            <w:r w:rsidR="00594E3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594E3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594E3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594E3C">
              <w:rPr>
                <w:rFonts w:asciiTheme="minorHAnsi" w:hAnsiTheme="minorHAnsi" w:cstheme="minorHAnsi"/>
                <w:sz w:val="18"/>
                <w:szCs w:val="18"/>
              </w:rPr>
            </w:r>
            <w:r w:rsidR="00594E3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594E3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306BE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06BE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306BE9">
              <w:rPr>
                <w:rFonts w:asciiTheme="minorHAnsi" w:hAnsiTheme="minorHAnsi" w:cstheme="minorHAnsi"/>
                <w:sz w:val="18"/>
                <w:szCs w:val="18"/>
              </w:rPr>
            </w:r>
            <w:r w:rsidR="00306BE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="00306BE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5"/>
            <w:r w:rsidR="00306BE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306BE9">
              <w:rPr>
                <w:rFonts w:asciiTheme="minorHAnsi" w:hAnsiTheme="minorHAnsi" w:cstheme="minorHAnsi"/>
                <w:sz w:val="18"/>
                <w:szCs w:val="18"/>
              </w:rPr>
            </w:r>
            <w:r w:rsidR="00306BE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594E3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594E3C">
              <w:rPr>
                <w:rFonts w:asciiTheme="minorHAnsi" w:hAnsiTheme="minorHAnsi" w:cstheme="minorHAnsi"/>
                <w:sz w:val="18"/>
                <w:szCs w:val="18"/>
              </w:rPr>
            </w:r>
            <w:r w:rsidR="00594E3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594E3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441DE4" w:rsidRPr="00F0495A" w:rsidTr="00236021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441DE4" w:rsidRPr="00C15209" w:rsidRDefault="00441DE4" w:rsidP="0023602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Encargado de Usuario (</w:t>
            </w:r>
            <w:r w:rsidRPr="00993BAE">
              <w:rPr>
                <w:rFonts w:asciiTheme="minorHAnsi" w:hAnsiTheme="minorHAnsi" w:cstheme="minorHAnsi"/>
                <w:b/>
              </w:rPr>
              <w:t>EU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89" w:type="dxa"/>
            <w:gridSpan w:val="6"/>
          </w:tcPr>
          <w:p w:rsidR="00441DE4" w:rsidRPr="00C15209" w:rsidRDefault="00441DE4" w:rsidP="0023602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441DE4" w:rsidRPr="00F0495A" w:rsidTr="0023602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41DE4" w:rsidRPr="00C15209" w:rsidRDefault="00441DE4" w:rsidP="0023602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594E3C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594E3C">
              <w:rPr>
                <w:rFonts w:asciiTheme="minorHAnsi" w:hAnsiTheme="minorHAnsi" w:cstheme="minorHAnsi"/>
              </w:rPr>
            </w:r>
            <w:r w:rsidR="00594E3C">
              <w:rPr>
                <w:rFonts w:asciiTheme="minorHAnsi" w:hAnsiTheme="minorHAnsi" w:cstheme="minorHAnsi"/>
              </w:rPr>
              <w:fldChar w:fldCharType="separate"/>
            </w:r>
            <w:r w:rsidR="00594E3C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594E3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594E3C">
              <w:rPr>
                <w:rFonts w:asciiTheme="minorHAnsi" w:hAnsiTheme="minorHAnsi" w:cstheme="minorHAnsi"/>
              </w:rPr>
            </w:r>
            <w:r w:rsidR="00594E3C">
              <w:rPr>
                <w:rFonts w:asciiTheme="minorHAnsi" w:hAnsiTheme="minorHAnsi" w:cstheme="minorHAnsi"/>
              </w:rPr>
              <w:fldChar w:fldCharType="separate"/>
            </w:r>
            <w:r w:rsidR="00594E3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441DE4" w:rsidRPr="00F0495A" w:rsidTr="0023602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41DE4" w:rsidRPr="00C15209" w:rsidRDefault="00441DE4" w:rsidP="0023602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Registrar los datos de los usuarios.</w:t>
            </w:r>
          </w:p>
        </w:tc>
      </w:tr>
      <w:tr w:rsidR="00441DE4" w:rsidRPr="00F0495A" w:rsidTr="0023602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41DE4" w:rsidRPr="00C15209" w:rsidRDefault="00441DE4" w:rsidP="0023602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441DE4" w:rsidRPr="00F0495A" w:rsidTr="0023602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441DE4" w:rsidRPr="00C15209" w:rsidRDefault="00441DE4" w:rsidP="0023602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</w:p>
          <w:p w:rsidR="00441DE4" w:rsidRPr="00C15209" w:rsidRDefault="00441DE4" w:rsidP="0023602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441DE4" w:rsidRDefault="00441DE4" w:rsidP="0023602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441DE4" w:rsidRDefault="00441DE4" w:rsidP="00236021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Se registra el usuario.</w:t>
            </w:r>
          </w:p>
          <w:p w:rsidR="00441DE4" w:rsidRDefault="00441DE4" w:rsidP="00236021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sistema muestra los datos del usuario registrado.</w:t>
            </w:r>
          </w:p>
          <w:p w:rsidR="00441DE4" w:rsidRPr="00C15209" w:rsidRDefault="00441DE4" w:rsidP="00236021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EU selecciona usuario.</w:t>
            </w:r>
          </w:p>
        </w:tc>
      </w:tr>
      <w:tr w:rsidR="00441DE4" w:rsidRPr="00F0495A" w:rsidTr="0023602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441DE4" w:rsidRPr="00C15209" w:rsidRDefault="00441DE4" w:rsidP="0023602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441DE4" w:rsidRDefault="00441DE4" w:rsidP="0023602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cancela)</w:t>
            </w:r>
          </w:p>
          <w:p w:rsidR="00441DE4" w:rsidRDefault="00441DE4" w:rsidP="00236021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EU no ingresa usuario.</w:t>
            </w:r>
          </w:p>
          <w:p w:rsidR="00441DE4" w:rsidRDefault="00441DE4" w:rsidP="00236021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EU cancela el caso de uso.</w:t>
            </w:r>
          </w:p>
          <w:p w:rsidR="00441DE4" w:rsidRPr="00C15209" w:rsidRDefault="00441DE4" w:rsidP="00236021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EU</w:t>
            </w:r>
            <w:r w:rsidRPr="008D7A5A">
              <w:rPr>
                <w:rFonts w:asciiTheme="minorHAnsi" w:hAnsiTheme="minorHAnsi" w:cstheme="minorHAnsi"/>
                <w:b/>
                <w:bCs/>
              </w:rPr>
              <w:t xml:space="preserve"> decide </w:t>
            </w:r>
            <w:r>
              <w:rPr>
                <w:rFonts w:asciiTheme="minorHAnsi" w:hAnsiTheme="minorHAnsi" w:cstheme="minorHAnsi"/>
                <w:b/>
                <w:bCs/>
              </w:rPr>
              <w:t>no confirmar registrar</w:t>
            </w:r>
            <w:r w:rsidRPr="008D7A5A">
              <w:rPr>
                <w:rFonts w:asciiTheme="minorHAnsi" w:hAnsiTheme="minorHAnsi" w:cstheme="minorHAnsi"/>
                <w:b/>
                <w:bCs/>
              </w:rPr>
              <w:t xml:space="preserve"> el </w:t>
            </w:r>
            <w:r>
              <w:rPr>
                <w:rFonts w:asciiTheme="minorHAnsi" w:hAnsiTheme="minorHAnsi" w:cstheme="minorHAnsi"/>
                <w:b/>
                <w:bCs/>
              </w:rPr>
              <w:t>usuario.</w:t>
            </w:r>
          </w:p>
        </w:tc>
      </w:tr>
      <w:tr w:rsidR="00441DE4" w:rsidRPr="00F0495A" w:rsidTr="0023602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1DE4" w:rsidRPr="00C15209" w:rsidRDefault="00441DE4" w:rsidP="0023602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441DE4" w:rsidRPr="00C15209" w:rsidRDefault="00441DE4" w:rsidP="0023602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441DE4" w:rsidRPr="00F0495A" w:rsidTr="0023602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1DE4" w:rsidRPr="00C15209" w:rsidRDefault="00441DE4" w:rsidP="0023602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caso de uso comienza cuando el Encargado de Usuario (</w:t>
            </w:r>
            <w:r w:rsidRPr="00993BAE">
              <w:rPr>
                <w:rFonts w:asciiTheme="minorHAnsi" w:hAnsiTheme="minorHAnsi" w:cstheme="minorHAnsi"/>
                <w:b/>
              </w:rPr>
              <w:t>EU</w:t>
            </w:r>
            <w:r>
              <w:rPr>
                <w:rFonts w:asciiTheme="minorHAnsi" w:hAnsiTheme="minorHAnsi" w:cstheme="minorHAnsi"/>
              </w:rPr>
              <w:t>) selecciona la opción para registrar usuario.</w:t>
            </w:r>
          </w:p>
        </w:tc>
        <w:tc>
          <w:tcPr>
            <w:tcW w:w="4279" w:type="dxa"/>
            <w:gridSpan w:val="3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</w:rPr>
            </w:pPr>
          </w:p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41DE4" w:rsidRPr="00F0495A" w:rsidTr="0023602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1DE4" w:rsidRPr="00C15209" w:rsidRDefault="00441DE4" w:rsidP="0023602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operador.</w:t>
            </w:r>
          </w:p>
        </w:tc>
        <w:tc>
          <w:tcPr>
            <w:tcW w:w="4279" w:type="dxa"/>
            <w:gridSpan w:val="3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41DE4" w:rsidRPr="00F0495A" w:rsidTr="0023602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1DE4" w:rsidRPr="00C15209" w:rsidRDefault="00441DE4" w:rsidP="0023602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EU</w:t>
            </w:r>
            <w:r>
              <w:rPr>
                <w:rFonts w:asciiTheme="minorHAnsi" w:hAnsiTheme="minorHAnsi" w:cstheme="minorHAnsi"/>
              </w:rPr>
              <w:t xml:space="preserve"> ingresa operador.</w:t>
            </w:r>
          </w:p>
        </w:tc>
        <w:tc>
          <w:tcPr>
            <w:tcW w:w="4279" w:type="dxa"/>
            <w:gridSpan w:val="3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41DE4" w:rsidRPr="00F0495A" w:rsidTr="0023602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1DE4" w:rsidRDefault="00441DE4" w:rsidP="0023602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ingrese el usuario y contraseña.</w:t>
            </w:r>
          </w:p>
        </w:tc>
        <w:tc>
          <w:tcPr>
            <w:tcW w:w="4279" w:type="dxa"/>
            <w:gridSpan w:val="3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41DE4" w:rsidRPr="00F0495A" w:rsidTr="0023602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1DE4" w:rsidRDefault="00441DE4" w:rsidP="0023602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EU</w:t>
            </w:r>
            <w:r>
              <w:rPr>
                <w:rFonts w:asciiTheme="minorHAnsi" w:hAnsiTheme="minorHAnsi" w:cstheme="minorHAnsi"/>
              </w:rPr>
              <w:t xml:space="preserve"> ingresa datos de usuario y contraseña.</w:t>
            </w:r>
          </w:p>
        </w:tc>
        <w:tc>
          <w:tcPr>
            <w:tcW w:w="4279" w:type="dxa"/>
            <w:gridSpan w:val="3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41DE4" w:rsidRPr="00F0495A" w:rsidTr="0023602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1DE4" w:rsidRDefault="00441DE4" w:rsidP="0023602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el perfil.</w:t>
            </w:r>
          </w:p>
        </w:tc>
        <w:tc>
          <w:tcPr>
            <w:tcW w:w="4279" w:type="dxa"/>
            <w:gridSpan w:val="3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41DE4" w:rsidRPr="00F0495A" w:rsidTr="0023602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1DE4" w:rsidRDefault="00441DE4" w:rsidP="0023602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EU</w:t>
            </w:r>
            <w:r>
              <w:rPr>
                <w:rFonts w:asciiTheme="minorHAnsi" w:hAnsiTheme="minorHAnsi" w:cstheme="minorHAnsi"/>
              </w:rPr>
              <w:t xml:space="preserve"> encuentra y selecciona el perfil</w:t>
            </w:r>
          </w:p>
        </w:tc>
        <w:tc>
          <w:tcPr>
            <w:tcW w:w="4279" w:type="dxa"/>
            <w:gridSpan w:val="3"/>
          </w:tcPr>
          <w:p w:rsidR="00441DE4" w:rsidRDefault="00441DE4" w:rsidP="0023602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14-A. El </w:t>
            </w:r>
            <w:r>
              <w:rPr>
                <w:rFonts w:asciiTheme="minorHAnsi" w:hAnsiTheme="minorHAnsi" w:cstheme="minorHAnsi"/>
                <w:b/>
              </w:rPr>
              <w:t>EU</w:t>
            </w:r>
            <w:r>
              <w:rPr>
                <w:rFonts w:asciiTheme="minorHAnsi" w:hAnsiTheme="minorHAnsi" w:cstheme="minorHAnsi"/>
              </w:rPr>
              <w:t xml:space="preserve"> no encuentra el perfil.</w:t>
            </w:r>
          </w:p>
          <w:p w:rsidR="00441DE4" w:rsidRDefault="00441DE4" w:rsidP="0023602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14-A.1. El </w:t>
            </w:r>
            <w:r w:rsidRPr="002C6BCD">
              <w:rPr>
                <w:rFonts w:asciiTheme="minorHAnsi" w:hAnsiTheme="minorHAnsi" w:cstheme="minorHAnsi"/>
                <w:b/>
              </w:rPr>
              <w:t>E</w:t>
            </w:r>
            <w:r>
              <w:rPr>
                <w:rFonts w:asciiTheme="minorHAnsi" w:hAnsiTheme="minorHAnsi" w:cstheme="minorHAnsi"/>
                <w:b/>
              </w:rPr>
              <w:t>U</w:t>
            </w:r>
            <w:r w:rsidR="00E45963">
              <w:rPr>
                <w:rFonts w:asciiTheme="minorHAnsi" w:hAnsiTheme="minorHAnsi" w:cstheme="minorHAnsi"/>
              </w:rPr>
              <w:t xml:space="preserve"> desea registrar el</w:t>
            </w:r>
            <w:r>
              <w:rPr>
                <w:rFonts w:asciiTheme="minorHAnsi" w:hAnsiTheme="minorHAnsi" w:cstheme="minorHAnsi"/>
              </w:rPr>
              <w:t xml:space="preserve"> perfil.</w:t>
            </w:r>
          </w:p>
          <w:p w:rsidR="00441DE4" w:rsidRDefault="00441DE4" w:rsidP="0023602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14-A.1.A. Se llama al caso de uso “Registrar perfil”.</w:t>
            </w:r>
          </w:p>
          <w:p w:rsidR="00441DE4" w:rsidRDefault="00441DE4" w:rsidP="0023602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14-A.1.B. El caso de uso se ejecutó correctamente.</w:t>
            </w:r>
          </w:p>
          <w:p w:rsidR="00441DE4" w:rsidRDefault="00441DE4" w:rsidP="0023602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14-A.1.B.1. El caso de uso no se ejecutó correctamente.</w:t>
            </w:r>
          </w:p>
          <w:p w:rsidR="00441DE4" w:rsidRDefault="00441DE4" w:rsidP="0023602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14-A.1.B.2. Fin del caso de uso.</w:t>
            </w:r>
          </w:p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14-A.1.C.</w:t>
            </w:r>
            <w:r w:rsidR="00E45963">
              <w:rPr>
                <w:rFonts w:asciiTheme="minorHAnsi" w:hAnsiTheme="minorHAnsi" w:cstheme="minorHAnsi"/>
              </w:rPr>
              <w:t xml:space="preserve"> El sistema muestra el perfil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45963">
              <w:rPr>
                <w:rFonts w:asciiTheme="minorHAnsi" w:hAnsiTheme="minorHAnsi" w:cstheme="minorHAnsi"/>
              </w:rPr>
              <w:lastRenderedPageBreak/>
              <w:t>registrado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441DE4" w:rsidRPr="00F0495A" w:rsidTr="0023602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1DE4" w:rsidRDefault="00441DE4" w:rsidP="0023602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sistema solicita se ingrese comentario.</w:t>
            </w:r>
          </w:p>
        </w:tc>
        <w:tc>
          <w:tcPr>
            <w:tcW w:w="4279" w:type="dxa"/>
            <w:gridSpan w:val="3"/>
          </w:tcPr>
          <w:p w:rsidR="00441DE4" w:rsidRPr="00C15209" w:rsidRDefault="00441DE4" w:rsidP="00236021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441DE4" w:rsidRPr="00F0495A" w:rsidTr="0023602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1DE4" w:rsidRPr="00C15209" w:rsidRDefault="00441DE4" w:rsidP="0023602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2C6BCD">
              <w:rPr>
                <w:rFonts w:asciiTheme="minorHAnsi" w:hAnsiTheme="minorHAnsi" w:cstheme="minorHAnsi"/>
                <w:b/>
              </w:rPr>
              <w:t>E</w:t>
            </w:r>
            <w:r>
              <w:rPr>
                <w:rFonts w:asciiTheme="minorHAnsi" w:hAnsiTheme="minorHAnsi" w:cstheme="minorHAnsi"/>
                <w:b/>
              </w:rPr>
              <w:t>U</w:t>
            </w:r>
            <w:r>
              <w:rPr>
                <w:rFonts w:asciiTheme="minorHAnsi" w:hAnsiTheme="minorHAnsi" w:cstheme="minorHAnsi"/>
              </w:rPr>
              <w:t xml:space="preserve"> ingresa comentario.</w:t>
            </w:r>
          </w:p>
        </w:tc>
        <w:tc>
          <w:tcPr>
            <w:tcW w:w="4279" w:type="dxa"/>
            <w:gridSpan w:val="3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B5DFF" w:rsidRPr="00F0495A" w:rsidTr="0023602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B5DFF" w:rsidRDefault="003B5DFF" w:rsidP="0023602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valida los datos ingresados y son válidos.</w:t>
            </w:r>
          </w:p>
        </w:tc>
        <w:tc>
          <w:tcPr>
            <w:tcW w:w="4279" w:type="dxa"/>
            <w:gridSpan w:val="3"/>
          </w:tcPr>
          <w:p w:rsidR="003B5DFF" w:rsidRPr="00C15209" w:rsidRDefault="003B5DFF" w:rsidP="0023602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41DE4" w:rsidRPr="00F0495A" w:rsidTr="0023602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1DE4" w:rsidRDefault="00441DE4" w:rsidP="0023602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confirme la registración del usuario.</w:t>
            </w:r>
          </w:p>
        </w:tc>
        <w:tc>
          <w:tcPr>
            <w:tcW w:w="4279" w:type="dxa"/>
            <w:gridSpan w:val="3"/>
          </w:tcPr>
          <w:p w:rsidR="003B5DFF" w:rsidRDefault="003B5DFF" w:rsidP="003B5DF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15-A. El sistema valida los datos ingresados y no son válidos.</w:t>
            </w:r>
          </w:p>
          <w:p w:rsidR="003B5DFF" w:rsidRDefault="003B5DFF" w:rsidP="003B5DF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15-A.1. El sistema informa la situación y solicita se reingresen los datos inválidos.</w:t>
            </w:r>
          </w:p>
          <w:p w:rsidR="003B5DFF" w:rsidRDefault="003B5DFF" w:rsidP="003B5DF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15-A.2. El </w:t>
            </w:r>
            <w:r>
              <w:rPr>
                <w:rFonts w:asciiTheme="minorHAnsi" w:hAnsiTheme="minorHAnsi" w:cstheme="minorHAnsi"/>
                <w:b/>
              </w:rPr>
              <w:t>EU</w:t>
            </w:r>
            <w:r>
              <w:rPr>
                <w:rFonts w:asciiTheme="minorHAnsi" w:hAnsiTheme="minorHAnsi" w:cstheme="minorHAnsi"/>
              </w:rPr>
              <w:t xml:space="preserve"> reingresa los datos correctamente.</w:t>
            </w:r>
          </w:p>
          <w:p w:rsidR="003B5DFF" w:rsidRDefault="003B5DFF" w:rsidP="003B5DF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15-A.2.A. El </w:t>
            </w:r>
            <w:r>
              <w:rPr>
                <w:rFonts w:asciiTheme="minorHAnsi" w:hAnsiTheme="minorHAnsi" w:cstheme="minorHAnsi"/>
                <w:b/>
              </w:rPr>
              <w:t>EU</w:t>
            </w:r>
            <w:r>
              <w:rPr>
                <w:rFonts w:asciiTheme="minorHAnsi" w:hAnsiTheme="minorHAnsi" w:cstheme="minorHAnsi"/>
              </w:rPr>
              <w:t xml:space="preserve"> no reingresa los datos correctamente.</w:t>
            </w:r>
          </w:p>
          <w:p w:rsidR="00441DE4" w:rsidRPr="00C15209" w:rsidRDefault="003B5DFF" w:rsidP="003B5DF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15-A.2.B. Se cancela caso de uso.</w:t>
            </w:r>
          </w:p>
        </w:tc>
      </w:tr>
      <w:tr w:rsidR="00441DE4" w:rsidRPr="00F0495A" w:rsidTr="0023602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1DE4" w:rsidRDefault="00441DE4" w:rsidP="0023602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3331CC">
              <w:rPr>
                <w:rFonts w:asciiTheme="minorHAnsi" w:hAnsiTheme="minorHAnsi" w:cstheme="minorHAnsi"/>
                <w:b/>
              </w:rPr>
              <w:t>E</w:t>
            </w:r>
            <w:r>
              <w:rPr>
                <w:rFonts w:asciiTheme="minorHAnsi" w:hAnsiTheme="minorHAnsi" w:cstheme="minorHAnsi"/>
                <w:b/>
              </w:rPr>
              <w:t>U</w:t>
            </w:r>
            <w:r>
              <w:rPr>
                <w:rFonts w:asciiTheme="minorHAnsi" w:hAnsiTheme="minorHAnsi" w:cstheme="minorHAnsi"/>
              </w:rPr>
              <w:t xml:space="preserve"> confirma la registración del usuario.</w:t>
            </w:r>
          </w:p>
        </w:tc>
        <w:tc>
          <w:tcPr>
            <w:tcW w:w="4279" w:type="dxa"/>
            <w:gridSpan w:val="3"/>
          </w:tcPr>
          <w:p w:rsidR="00441DE4" w:rsidRDefault="00692570" w:rsidP="0023602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3B5DFF">
              <w:rPr>
                <w:rFonts w:asciiTheme="minorHAnsi" w:hAnsiTheme="minorHAnsi" w:cstheme="minorHAnsi"/>
              </w:rPr>
              <w:t>6</w:t>
            </w:r>
            <w:r w:rsidR="00441DE4">
              <w:rPr>
                <w:rFonts w:asciiTheme="minorHAnsi" w:hAnsiTheme="minorHAnsi" w:cstheme="minorHAnsi"/>
              </w:rPr>
              <w:t xml:space="preserve">-A. El </w:t>
            </w:r>
            <w:r w:rsidR="00441DE4">
              <w:rPr>
                <w:rFonts w:asciiTheme="minorHAnsi" w:hAnsiTheme="minorHAnsi" w:cstheme="minorHAnsi"/>
                <w:b/>
              </w:rPr>
              <w:t>EU</w:t>
            </w:r>
            <w:r w:rsidR="00441DE4">
              <w:rPr>
                <w:rFonts w:asciiTheme="minorHAnsi" w:hAnsiTheme="minorHAnsi" w:cstheme="minorHAnsi"/>
              </w:rPr>
              <w:t xml:space="preserve"> no confirma la registración del usuario.</w:t>
            </w:r>
          </w:p>
          <w:p w:rsidR="00441DE4" w:rsidRPr="00506739" w:rsidRDefault="00692570" w:rsidP="003B5DF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3B5DFF">
              <w:rPr>
                <w:rFonts w:asciiTheme="minorHAnsi" w:hAnsiTheme="minorHAnsi" w:cstheme="minorHAnsi"/>
              </w:rPr>
              <w:t>6</w:t>
            </w:r>
            <w:r w:rsidR="00441DE4">
              <w:rPr>
                <w:rFonts w:asciiTheme="minorHAnsi" w:hAnsiTheme="minorHAnsi" w:cstheme="minorHAnsi"/>
              </w:rPr>
              <w:t>-A.1. Se cancela caso de uso.</w:t>
            </w:r>
          </w:p>
        </w:tc>
      </w:tr>
      <w:tr w:rsidR="00441DE4" w:rsidRPr="00F0495A" w:rsidTr="0023602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1DE4" w:rsidRDefault="00441DE4" w:rsidP="0023602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registra el us</w:t>
            </w:r>
            <w:r w:rsidR="00306BE9">
              <w:rPr>
                <w:rFonts w:asciiTheme="minorHAnsi" w:hAnsiTheme="minorHAnsi" w:cstheme="minorHAnsi"/>
              </w:rPr>
              <w:t xml:space="preserve">uario con los siguientes datos: </w:t>
            </w:r>
            <w:r w:rsidRPr="00EB734E">
              <w:rPr>
                <w:rFonts w:asciiTheme="minorHAnsi" w:hAnsiTheme="minorHAnsi" w:cstheme="minorHAnsi"/>
              </w:rPr>
              <w:t>operador, usuario, contraseña, perfil, estado, fecha de alta y comentario.</w:t>
            </w:r>
          </w:p>
        </w:tc>
        <w:tc>
          <w:tcPr>
            <w:tcW w:w="4279" w:type="dxa"/>
            <w:gridSpan w:val="3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41DE4" w:rsidRPr="00F0495A" w:rsidTr="0023602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1DE4" w:rsidRDefault="00441DE4" w:rsidP="0023602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41DE4" w:rsidRPr="00F0495A" w:rsidTr="0023602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441DE4" w:rsidRPr="00F0495A" w:rsidTr="0023602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441DE4" w:rsidRPr="00F0495A" w:rsidTr="0023602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441DE4" w:rsidRPr="00F0495A" w:rsidTr="00236021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23AF2">
              <w:rPr>
                <w:rFonts w:ascii="Calibri" w:hAnsi="Calibri" w:cs="Calibri"/>
                <w:b/>
                <w:bCs/>
              </w:rPr>
              <w:t>Fuente (Reunión, entrevista, documento, etc.):</w:t>
            </w:r>
          </w:p>
        </w:tc>
        <w:tc>
          <w:tcPr>
            <w:tcW w:w="4527" w:type="dxa"/>
            <w:gridSpan w:val="4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441DE4" w:rsidRPr="00F0495A" w:rsidTr="0023602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441DE4" w:rsidRPr="00F0495A" w:rsidTr="0023602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441DE4" w:rsidRPr="00F0495A" w:rsidTr="0023602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441DE4" w:rsidRPr="00F0495A" w:rsidTr="0023602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441DE4" w:rsidRPr="00F0495A" w:rsidTr="0023602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41DE4" w:rsidRPr="00C15209" w:rsidRDefault="00441DE4" w:rsidP="00236021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441DE4" w:rsidRPr="00F0495A" w:rsidTr="00236021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441DE4" w:rsidRPr="00C15209" w:rsidRDefault="00441DE4" w:rsidP="0023602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441DE4" w:rsidRPr="00F0495A" w:rsidTr="00236021">
        <w:trPr>
          <w:cantSplit/>
          <w:tblCellSpacing w:w="20" w:type="dxa"/>
          <w:jc w:val="center"/>
        </w:trPr>
        <w:tc>
          <w:tcPr>
            <w:tcW w:w="1014" w:type="dxa"/>
          </w:tcPr>
          <w:p w:rsidR="00441DE4" w:rsidRPr="00C15209" w:rsidRDefault="00441DE4" w:rsidP="0023602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411" w:type="dxa"/>
            <w:gridSpan w:val="2"/>
          </w:tcPr>
          <w:p w:rsidR="00441DE4" w:rsidRPr="00C15209" w:rsidRDefault="00441DE4" w:rsidP="0023602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4921" w:type="dxa"/>
            <w:gridSpan w:val="6"/>
          </w:tcPr>
          <w:p w:rsidR="00441DE4" w:rsidRPr="00C15209" w:rsidRDefault="00441DE4" w:rsidP="0023602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609" w:type="dxa"/>
          </w:tcPr>
          <w:p w:rsidR="00441DE4" w:rsidRPr="00C15209" w:rsidRDefault="00441DE4" w:rsidP="0023602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441DE4" w:rsidRPr="00F0495A" w:rsidTr="00236021">
        <w:trPr>
          <w:cantSplit/>
          <w:tblCellSpacing w:w="20" w:type="dxa"/>
          <w:jc w:val="center"/>
        </w:trPr>
        <w:tc>
          <w:tcPr>
            <w:tcW w:w="1014" w:type="dxa"/>
          </w:tcPr>
          <w:p w:rsidR="00441DE4" w:rsidRPr="00C15209" w:rsidRDefault="00441DE4" w:rsidP="0023602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411" w:type="dxa"/>
            <w:gridSpan w:val="2"/>
          </w:tcPr>
          <w:p w:rsidR="00441DE4" w:rsidRPr="00C15209" w:rsidRDefault="00441DE4" w:rsidP="0023602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22/06/2013</w:t>
            </w:r>
          </w:p>
        </w:tc>
        <w:tc>
          <w:tcPr>
            <w:tcW w:w="4921" w:type="dxa"/>
            <w:gridSpan w:val="6"/>
          </w:tcPr>
          <w:p w:rsidR="00441DE4" w:rsidRPr="00C15209" w:rsidRDefault="00441DE4" w:rsidP="0023602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 Registrar Usuario</w:t>
            </w:r>
          </w:p>
        </w:tc>
        <w:tc>
          <w:tcPr>
            <w:tcW w:w="2609" w:type="dxa"/>
          </w:tcPr>
          <w:p w:rsidR="00441DE4" w:rsidRPr="00C15209" w:rsidRDefault="00441DE4" w:rsidP="0023602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Alicia Rosales</w:t>
            </w:r>
          </w:p>
        </w:tc>
      </w:tr>
      <w:tr w:rsidR="00441DE4" w:rsidRPr="00F0495A" w:rsidTr="00236021">
        <w:trPr>
          <w:cantSplit/>
          <w:tblCellSpacing w:w="20" w:type="dxa"/>
          <w:jc w:val="center"/>
        </w:trPr>
        <w:tc>
          <w:tcPr>
            <w:tcW w:w="1014" w:type="dxa"/>
          </w:tcPr>
          <w:p w:rsidR="00441DE4" w:rsidRPr="00C15209" w:rsidRDefault="00692570" w:rsidP="0023602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1411" w:type="dxa"/>
            <w:gridSpan w:val="2"/>
          </w:tcPr>
          <w:p w:rsidR="00441DE4" w:rsidRPr="00C15209" w:rsidRDefault="00692570" w:rsidP="00CF255C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24/07/</w:t>
            </w:r>
            <w:r w:rsidR="00CF255C">
              <w:rPr>
                <w:rFonts w:asciiTheme="minorHAnsi" w:hAnsiTheme="minorHAnsi" w:cstheme="minorHAnsi"/>
                <w:bCs/>
                <w:sz w:val="22"/>
              </w:rPr>
              <w:t>2</w:t>
            </w:r>
            <w:r>
              <w:rPr>
                <w:rFonts w:asciiTheme="minorHAnsi" w:hAnsiTheme="minorHAnsi" w:cstheme="minorHAnsi"/>
                <w:bCs/>
                <w:sz w:val="22"/>
              </w:rPr>
              <w:t>013</w:t>
            </w:r>
          </w:p>
        </w:tc>
        <w:tc>
          <w:tcPr>
            <w:tcW w:w="4921" w:type="dxa"/>
            <w:gridSpan w:val="6"/>
          </w:tcPr>
          <w:p w:rsidR="00441DE4" w:rsidRPr="00C15209" w:rsidRDefault="00692570" w:rsidP="0023602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Modificación de CU Registrar Usuario</w:t>
            </w:r>
          </w:p>
        </w:tc>
        <w:tc>
          <w:tcPr>
            <w:tcW w:w="2609" w:type="dxa"/>
          </w:tcPr>
          <w:p w:rsidR="00441DE4" w:rsidRPr="00C15209" w:rsidRDefault="00692570" w:rsidP="0023602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Manuel Fernández</w:t>
            </w:r>
          </w:p>
        </w:tc>
      </w:tr>
      <w:tr w:rsidR="00441DE4" w:rsidRPr="00F0495A" w:rsidTr="00236021">
        <w:trPr>
          <w:cantSplit/>
          <w:tblCellSpacing w:w="20" w:type="dxa"/>
          <w:jc w:val="center"/>
        </w:trPr>
        <w:tc>
          <w:tcPr>
            <w:tcW w:w="1014" w:type="dxa"/>
          </w:tcPr>
          <w:p w:rsidR="00441DE4" w:rsidRPr="00C15209" w:rsidRDefault="00CF255C" w:rsidP="0023602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1.2</w:t>
            </w:r>
          </w:p>
        </w:tc>
        <w:tc>
          <w:tcPr>
            <w:tcW w:w="1411" w:type="dxa"/>
            <w:gridSpan w:val="2"/>
          </w:tcPr>
          <w:p w:rsidR="00CF255C" w:rsidRPr="00CF255C" w:rsidRDefault="00CF255C" w:rsidP="00CF255C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18/09/2013</w:t>
            </w:r>
          </w:p>
        </w:tc>
        <w:tc>
          <w:tcPr>
            <w:tcW w:w="4921" w:type="dxa"/>
            <w:gridSpan w:val="6"/>
          </w:tcPr>
          <w:p w:rsidR="00441DE4" w:rsidRPr="00C15209" w:rsidRDefault="00CF255C" w:rsidP="0023602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Modificación de CU Registrar Usuario</w:t>
            </w:r>
          </w:p>
        </w:tc>
        <w:tc>
          <w:tcPr>
            <w:tcW w:w="2609" w:type="dxa"/>
          </w:tcPr>
          <w:p w:rsidR="00441DE4" w:rsidRPr="00C15209" w:rsidRDefault="00CF255C" w:rsidP="0023602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Manuel Fernández</w:t>
            </w:r>
          </w:p>
        </w:tc>
      </w:tr>
    </w:tbl>
    <w:p w:rsidR="00441DE4" w:rsidRPr="00F2427D" w:rsidRDefault="00441DE4" w:rsidP="00441DE4"/>
    <w:p w:rsidR="00683CC0" w:rsidRPr="00F2427D" w:rsidRDefault="00683CC0" w:rsidP="00F2427D">
      <w:bookmarkStart w:id="1" w:name="_GoBack"/>
      <w:bookmarkEnd w:id="1"/>
    </w:p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012E" w:rsidRDefault="00FB012E" w:rsidP="003E2693">
      <w:pPr>
        <w:spacing w:line="240" w:lineRule="auto"/>
      </w:pPr>
      <w:r>
        <w:separator/>
      </w:r>
    </w:p>
  </w:endnote>
  <w:endnote w:type="continuationSeparator" w:id="0">
    <w:p w:rsidR="00FB012E" w:rsidRDefault="00FB012E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594E3C" w:rsidP="00693A94">
    <w:pPr>
      <w:pStyle w:val="Piedepgina"/>
      <w:rPr>
        <w:rFonts w:asciiTheme="minorHAnsi" w:eastAsiaTheme="majorEastAsia" w:hAnsiTheme="minorHAnsi" w:cstheme="minorHAnsi"/>
      </w:rPr>
    </w:pPr>
    <w:r w:rsidRPr="00594E3C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 xml:space="preserve">: Aguilar, </w:t>
    </w:r>
    <w:proofErr w:type="spellStart"/>
    <w:r w:rsidR="00BD75BE" w:rsidRPr="00693A94">
      <w:rPr>
        <w:rFonts w:asciiTheme="minorHAnsi" w:eastAsiaTheme="majorEastAsia" w:hAnsiTheme="minorHAnsi" w:cstheme="minorHAnsi"/>
      </w:rPr>
      <w:t>Aoki</w:t>
    </w:r>
    <w:proofErr w:type="spellEnd"/>
    <w:r w:rsidR="00BD75BE" w:rsidRPr="00693A94">
      <w:rPr>
        <w:rFonts w:asciiTheme="minorHAnsi" w:eastAsiaTheme="majorEastAsia" w:hAnsiTheme="minorHAnsi" w:cstheme="minorHAnsi"/>
      </w:rPr>
      <w:t>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594E3C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594E3C">
      <w:rPr>
        <w:rFonts w:asciiTheme="minorHAnsi" w:eastAsiaTheme="minorEastAsia" w:hAnsiTheme="minorHAnsi" w:cstheme="minorHAnsi"/>
        <w:b/>
      </w:rPr>
      <w:fldChar w:fldCharType="separate"/>
    </w:r>
    <w:r w:rsidR="00306BE9" w:rsidRPr="00306BE9">
      <w:rPr>
        <w:rFonts w:asciiTheme="minorHAnsi" w:eastAsiaTheme="majorEastAsia" w:hAnsiTheme="minorHAnsi" w:cstheme="minorHAnsi"/>
        <w:b/>
        <w:noProof/>
        <w:lang w:val="es-ES"/>
      </w:rPr>
      <w:t>2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012E" w:rsidRDefault="00FB012E" w:rsidP="003E2693">
      <w:pPr>
        <w:spacing w:line="240" w:lineRule="auto"/>
      </w:pPr>
      <w:r>
        <w:separator/>
      </w:r>
    </w:p>
  </w:footnote>
  <w:footnote w:type="continuationSeparator" w:id="0">
    <w:p w:rsidR="00FB012E" w:rsidRDefault="00FB012E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594E3C">
    <w:pPr>
      <w:pStyle w:val="Encabezado"/>
    </w:pPr>
    <w:r w:rsidRPr="00594E3C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2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201871DF"/>
    <w:multiLevelType w:val="hybridMultilevel"/>
    <w:tmpl w:val="23E09806"/>
    <w:lvl w:ilvl="0" w:tplc="76643DE6">
      <w:start w:val="6"/>
      <w:numFmt w:val="bullet"/>
      <w:lvlText w:val="-"/>
      <w:lvlJc w:val="left"/>
      <w:pPr>
        <w:ind w:left="855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"/>
  </w:num>
  <w:num w:numId="13">
    <w:abstractNumId w:val="5"/>
  </w:num>
  <w:num w:numId="14">
    <w:abstractNumId w:val="7"/>
  </w:num>
  <w:num w:numId="15">
    <w:abstractNumId w:val="3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1266"/>
    <o:shapelayout v:ext="edit">
      <o:idmap v:ext="edit" data="4"/>
      <o:rules v:ext="edit">
        <o:r id="V:Rule3" type="connector" idref="#Conector recto de flecha 8"/>
        <o:r id="V:Rule4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41DE4"/>
    <w:rsid w:val="000E71A9"/>
    <w:rsid w:val="000F0FD7"/>
    <w:rsid w:val="00150215"/>
    <w:rsid w:val="00163E17"/>
    <w:rsid w:val="0018284C"/>
    <w:rsid w:val="001C7463"/>
    <w:rsid w:val="00306BE9"/>
    <w:rsid w:val="00346D8C"/>
    <w:rsid w:val="003822EF"/>
    <w:rsid w:val="003B5DFF"/>
    <w:rsid w:val="003B7057"/>
    <w:rsid w:val="003C41C0"/>
    <w:rsid w:val="003E083C"/>
    <w:rsid w:val="003E2693"/>
    <w:rsid w:val="00400103"/>
    <w:rsid w:val="00441DE4"/>
    <w:rsid w:val="0045433E"/>
    <w:rsid w:val="004D7A60"/>
    <w:rsid w:val="004E7944"/>
    <w:rsid w:val="00501C61"/>
    <w:rsid w:val="00594E3C"/>
    <w:rsid w:val="00683CC0"/>
    <w:rsid w:val="00692570"/>
    <w:rsid w:val="00693A94"/>
    <w:rsid w:val="007B229C"/>
    <w:rsid w:val="007F58FD"/>
    <w:rsid w:val="008B0DD5"/>
    <w:rsid w:val="00A14A4B"/>
    <w:rsid w:val="00A3150C"/>
    <w:rsid w:val="00A3702D"/>
    <w:rsid w:val="00AB2A03"/>
    <w:rsid w:val="00BD75BE"/>
    <w:rsid w:val="00C15209"/>
    <w:rsid w:val="00C26731"/>
    <w:rsid w:val="00C55F80"/>
    <w:rsid w:val="00C905B2"/>
    <w:rsid w:val="00CA335E"/>
    <w:rsid w:val="00CC59C7"/>
    <w:rsid w:val="00CF255C"/>
    <w:rsid w:val="00E03655"/>
    <w:rsid w:val="00E239CB"/>
    <w:rsid w:val="00E45963"/>
    <w:rsid w:val="00E85FCF"/>
    <w:rsid w:val="00F2427D"/>
    <w:rsid w:val="00F82349"/>
    <w:rsid w:val="00FB01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41DE4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41DE4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3B083-823C-40D3-A4BD-90CD96FD0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67</TotalTime>
  <Pages>1</Pages>
  <Words>507</Words>
  <Characters>2789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8</cp:revision>
  <dcterms:created xsi:type="dcterms:W3CDTF">2013-06-23T19:38:00Z</dcterms:created>
  <dcterms:modified xsi:type="dcterms:W3CDTF">2014-08-24T21:46:00Z</dcterms:modified>
</cp:coreProperties>
</file>